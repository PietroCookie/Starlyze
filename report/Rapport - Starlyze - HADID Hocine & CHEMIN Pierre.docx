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341AB" w14:textId="77777777" w:rsidR="00D900B1" w:rsidRDefault="00D900B1" w:rsidP="009F17FB">
      <w:pPr>
        <w:jc w:val="both"/>
        <w:rPr>
          <w:rFonts w:ascii="Aller" w:hAnsi="Aller"/>
        </w:rPr>
      </w:pPr>
    </w:p>
    <w:p w14:paraId="1BC4C0F0" w14:textId="7047916F" w:rsidR="009F17FB" w:rsidRDefault="00354A47" w:rsidP="009F17FB">
      <w:pPr>
        <w:jc w:val="both"/>
      </w:pPr>
      <w:r>
        <w:rPr>
          <w:noProof/>
        </w:rPr>
        <w:drawing>
          <wp:anchor distT="0" distB="0" distL="114300" distR="114300" simplePos="0" relativeHeight="251665408" behindDoc="0" locked="0" layoutInCell="1" allowOverlap="1" wp14:anchorId="0A388184" wp14:editId="64037BBB">
            <wp:simplePos x="0" y="0"/>
            <wp:positionH relativeFrom="margin">
              <wp:align>center</wp:align>
            </wp:positionH>
            <wp:positionV relativeFrom="paragraph">
              <wp:posOffset>2349500</wp:posOffset>
            </wp:positionV>
            <wp:extent cx="5086350" cy="678925"/>
            <wp:effectExtent l="0" t="0" r="0" b="0"/>
            <wp:wrapNone/>
            <wp:docPr id="5" name="Image 5" descr="Une image contenant texte, horlog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horloge, clipart&#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67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3391" w:rsidRPr="00802BAB">
        <w:rPr>
          <w:rFonts w:ascii="Aller" w:hAnsi="Aller"/>
          <w:noProof/>
        </w:rPr>
        <mc:AlternateContent>
          <mc:Choice Requires="wps">
            <w:drawing>
              <wp:anchor distT="45720" distB="45720" distL="114300" distR="114300" simplePos="0" relativeHeight="251662336" behindDoc="0" locked="0" layoutInCell="1" allowOverlap="1" wp14:anchorId="49E95FF3" wp14:editId="1912CA1E">
                <wp:simplePos x="0" y="0"/>
                <wp:positionH relativeFrom="margin">
                  <wp:posOffset>626745</wp:posOffset>
                </wp:positionH>
                <wp:positionV relativeFrom="margin">
                  <wp:posOffset>8261350</wp:posOffset>
                </wp:positionV>
                <wp:extent cx="4500245" cy="627380"/>
                <wp:effectExtent l="0" t="0" r="0" b="127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627380"/>
                        </a:xfrm>
                        <a:prstGeom prst="rect">
                          <a:avLst/>
                        </a:prstGeom>
                        <a:noFill/>
                        <a:ln w="9525">
                          <a:noFill/>
                          <a:miter lim="800000"/>
                          <a:headEnd/>
                          <a:tailEnd/>
                        </a:ln>
                      </wps:spPr>
                      <wps:txbx>
                        <w:txbxContent>
                          <w:p w14:paraId="4085850E" w14:textId="1371999E" w:rsidR="00D53391" w:rsidRDefault="00000000" w:rsidP="004E1D06">
                            <w:pPr>
                              <w:spacing w:after="0" w:line="240" w:lineRule="auto"/>
                              <w:rPr>
                                <w:rFonts w:ascii="Aller Light" w:hAnsi="Aller Light" w:cstheme="minorHAnsi"/>
                              </w:rPr>
                            </w:pPr>
                            <w:sdt>
                              <w:sdtPr>
                                <w:rPr>
                                  <w:rFonts w:ascii="Aller Light" w:hAnsi="Aller Light" w:cstheme="minorHAnsi"/>
                                </w:rPr>
                                <w:alias w:val="Auteur "/>
                                <w:tag w:val=""/>
                                <w:id w:val="-2008894472"/>
                                <w:placeholder>
                                  <w:docPart w:val="3022C15071A84A21B72A7BA600BB06A0"/>
                                </w:placeholder>
                                <w:dataBinding w:prefixMappings="xmlns:ns0='http://purl.org/dc/elements/1.1/' xmlns:ns1='http://schemas.openxmlformats.org/package/2006/metadata/core-properties' " w:xpath="/ns1:coreProperties[1]/ns0:creator[1]" w:storeItemID="{6C3C8BC8-F283-45AE-878A-BAB7291924A1}"/>
                                <w:text/>
                              </w:sdtPr>
                              <w:sdtContent>
                                <w:r w:rsidR="00513337">
                                  <w:rPr>
                                    <w:rFonts w:ascii="Aller Light" w:hAnsi="Aller Light" w:cstheme="minorHAnsi"/>
                                  </w:rPr>
                                  <w:t>HADID Hocine</w:t>
                                </w:r>
                                <w:r w:rsidR="00507301">
                                  <w:rPr>
                                    <w:rFonts w:ascii="Aller Light" w:hAnsi="Aller Light" w:cstheme="minorHAnsi"/>
                                  </w:rPr>
                                  <w:t xml:space="preserve"> et CHEMIN Pierre</w:t>
                                </w:r>
                              </w:sdtContent>
                            </w:sdt>
                            <w:r w:rsidR="00B314A0">
                              <w:rPr>
                                <w:rFonts w:ascii="Aller Light" w:hAnsi="Aller Light" w:cstheme="minorHAnsi"/>
                              </w:rPr>
                              <w:t xml:space="preserve"> </w:t>
                            </w:r>
                            <w:r w:rsidR="00A74CE5" w:rsidRPr="00863E03">
                              <w:rPr>
                                <w:rFonts w:ascii="Aller Light" w:hAnsi="Aller Light" w:cstheme="minorHAnsi"/>
                              </w:rPr>
                              <w:t xml:space="preserve">| </w:t>
                            </w:r>
                            <w:sdt>
                              <w:sdtPr>
                                <w:rPr>
                                  <w:rFonts w:ascii="Aller Light" w:hAnsi="Aller Light" w:cstheme="minorHAnsi"/>
                                </w:rPr>
                                <w:alias w:val="Date de publication"/>
                                <w:tag w:val=""/>
                                <w:id w:val="-883100038"/>
                                <w:placeholder>
                                  <w:docPart w:val="1502ECC46E834E92965B63EE3B5D1006"/>
                                </w:placeholder>
                                <w:dataBinding w:prefixMappings="xmlns:ns0='http://schemas.microsoft.com/office/2006/coverPageProps' " w:xpath="/ns0:CoverPageProperties[1]/ns0:PublishDate[1]" w:storeItemID="{55AF091B-3C7A-41E3-B477-F2FDAA23CFDA}"/>
                                <w:date w:fullDate="2023-04-02T00:00:00Z">
                                  <w:dateFormat w:val="dd/MM/yyyy"/>
                                  <w:lid w:val="fr-FR"/>
                                  <w:storeMappedDataAs w:val="dateTime"/>
                                  <w:calendar w:val="gregorian"/>
                                </w:date>
                              </w:sdtPr>
                              <w:sdtContent>
                                <w:r w:rsidR="009C7A19">
                                  <w:rPr>
                                    <w:rFonts w:ascii="Aller Light" w:hAnsi="Aller Light" w:cstheme="minorHAnsi"/>
                                  </w:rPr>
                                  <w:t>02/04/2023</w:t>
                                </w:r>
                              </w:sdtContent>
                            </w:sdt>
                          </w:p>
                          <w:p w14:paraId="5D4E3E14" w14:textId="435454ED" w:rsidR="00D53391" w:rsidRPr="00EC7EC5" w:rsidRDefault="00D53391" w:rsidP="0015202A">
                            <w:pPr>
                              <w:pStyle w:val="Paragraphe"/>
                              <w:ind w:firstLine="0"/>
                              <w:jc w:val="center"/>
                              <w:rPr>
                                <w:color w:val="D5410A"/>
                              </w:rPr>
                            </w:pPr>
                            <w:r>
                              <w:t xml:space="preserve">Dirigé par </w:t>
                            </w:r>
                            <w:r w:rsidR="002C35D8" w:rsidRPr="00154879">
                              <w:rPr>
                                <w:b/>
                                <w:bCs/>
                                <w:color w:val="808080"/>
                              </w:rPr>
                              <w:t>RABAT Cyril et DELISLE Pierre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E95FF3" id="_x0000_t202" coordsize="21600,21600" o:spt="202" path="m,l,21600r21600,l21600,xe">
                <v:stroke joinstyle="miter"/>
                <v:path gradientshapeok="t" o:connecttype="rect"/>
              </v:shapetype>
              <v:shape id="Zone de texte 2" o:spid="_x0000_s1026" type="#_x0000_t202" style="position:absolute;left:0;text-align:left;margin-left:49.35pt;margin-top:650.5pt;width:354.35pt;height:49.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" filled="f" stroked="f">
                <v:textbox>
                  <w:txbxContent>
                    <w:p w14:paraId="4085850E" w14:textId="1371999E" w:rsidR="00D53391" w:rsidRDefault="00000000" w:rsidP="004E1D06">
                      <w:pPr>
                        <w:spacing w:after="0" w:line="240" w:lineRule="auto"/>
                        <w:rPr>
                          <w:rFonts w:ascii="Aller Light" w:hAnsi="Aller Light" w:cstheme="minorHAnsi"/>
                        </w:rPr>
                      </w:pPr>
                      <w:sdt>
                        <w:sdtPr>
                          <w:rPr>
                            <w:rFonts w:ascii="Aller Light" w:hAnsi="Aller Light" w:cstheme="minorHAnsi"/>
                          </w:rPr>
                          <w:alias w:val="Auteur "/>
                          <w:tag w:val=""/>
                          <w:id w:val="-2008894472"/>
                          <w:placeholder>
                            <w:docPart w:val="3022C15071A84A21B72A7BA600BB06A0"/>
                          </w:placeholder>
                          <w:dataBinding w:prefixMappings="xmlns:ns0='http://purl.org/dc/elements/1.1/' xmlns:ns1='http://schemas.openxmlformats.org/package/2006/metadata/core-properties' " w:xpath="/ns1:coreProperties[1]/ns0:creator[1]" w:storeItemID="{6C3C8BC8-F283-45AE-878A-BAB7291924A1}"/>
                          <w:text/>
                        </w:sdtPr>
                        <w:sdtContent>
                          <w:r w:rsidR="00513337">
                            <w:rPr>
                              <w:rFonts w:ascii="Aller Light" w:hAnsi="Aller Light" w:cstheme="minorHAnsi"/>
                            </w:rPr>
                            <w:t>HADID Hocine</w:t>
                          </w:r>
                          <w:r w:rsidR="00507301">
                            <w:rPr>
                              <w:rFonts w:ascii="Aller Light" w:hAnsi="Aller Light" w:cstheme="minorHAnsi"/>
                            </w:rPr>
                            <w:t xml:space="preserve"> et CHEMIN Pierre</w:t>
                          </w:r>
                        </w:sdtContent>
                      </w:sdt>
                      <w:r w:rsidR="00B314A0">
                        <w:rPr>
                          <w:rFonts w:ascii="Aller Light" w:hAnsi="Aller Light" w:cstheme="minorHAnsi"/>
                        </w:rPr>
                        <w:t xml:space="preserve"> </w:t>
                      </w:r>
                      <w:r w:rsidR="00A74CE5" w:rsidRPr="00863E03">
                        <w:rPr>
                          <w:rFonts w:ascii="Aller Light" w:hAnsi="Aller Light" w:cstheme="minorHAnsi"/>
                        </w:rPr>
                        <w:t xml:space="preserve">| </w:t>
                      </w:r>
                      <w:sdt>
                        <w:sdtPr>
                          <w:rPr>
                            <w:rFonts w:ascii="Aller Light" w:hAnsi="Aller Light" w:cstheme="minorHAnsi"/>
                          </w:rPr>
                          <w:alias w:val="Date de publication"/>
                          <w:tag w:val=""/>
                          <w:id w:val="-883100038"/>
                          <w:placeholder>
                            <w:docPart w:val="1502ECC46E834E92965B63EE3B5D1006"/>
                          </w:placeholder>
                          <w:dataBinding w:prefixMappings="xmlns:ns0='http://schemas.microsoft.com/office/2006/coverPageProps' " w:xpath="/ns0:CoverPageProperties[1]/ns0:PublishDate[1]" w:storeItemID="{55AF091B-3C7A-41E3-B477-F2FDAA23CFDA}"/>
                          <w:date w:fullDate="2023-04-02T00:00:00Z">
                            <w:dateFormat w:val="dd/MM/yyyy"/>
                            <w:lid w:val="fr-FR"/>
                            <w:storeMappedDataAs w:val="dateTime"/>
                            <w:calendar w:val="gregorian"/>
                          </w:date>
                        </w:sdtPr>
                        <w:sdtContent>
                          <w:r w:rsidR="009C7A19">
                            <w:rPr>
                              <w:rFonts w:ascii="Aller Light" w:hAnsi="Aller Light" w:cstheme="minorHAnsi"/>
                            </w:rPr>
                            <w:t>02/04/2023</w:t>
                          </w:r>
                        </w:sdtContent>
                      </w:sdt>
                    </w:p>
                    <w:p w14:paraId="5D4E3E14" w14:textId="435454ED" w:rsidR="00D53391" w:rsidRPr="00EC7EC5" w:rsidRDefault="00D53391" w:rsidP="0015202A">
                      <w:pPr>
                        <w:pStyle w:val="Paragraphe"/>
                        <w:ind w:firstLine="0"/>
                        <w:jc w:val="center"/>
                        <w:rPr>
                          <w:color w:val="D5410A"/>
                        </w:rPr>
                      </w:pPr>
                      <w:r>
                        <w:t xml:space="preserve">Dirigé par </w:t>
                      </w:r>
                      <w:r w:rsidR="002C35D8" w:rsidRPr="00154879">
                        <w:rPr>
                          <w:b/>
                          <w:bCs/>
                          <w:color w:val="808080"/>
                        </w:rPr>
                        <w:t>RABAT Cyril et DELISLE Pierre</w:t>
                      </w:r>
                    </w:p>
                  </w:txbxContent>
                </v:textbox>
                <w10:wrap type="square" anchorx="margin" anchory="margin"/>
              </v:shape>
            </w:pict>
          </mc:Fallback>
        </mc:AlternateContent>
      </w:r>
      <w:r w:rsidR="00591B5C">
        <w:rPr>
          <w:noProof/>
        </w:rPr>
        <w:drawing>
          <wp:anchor distT="0" distB="0" distL="114300" distR="114300" simplePos="0" relativeHeight="251663360" behindDoc="0" locked="0" layoutInCell="1" allowOverlap="1" wp14:anchorId="00E09667" wp14:editId="42F6950E">
            <wp:simplePos x="0" y="0"/>
            <wp:positionH relativeFrom="margin">
              <wp:align>center</wp:align>
            </wp:positionH>
            <wp:positionV relativeFrom="margin">
              <wp:align>top</wp:align>
            </wp:positionV>
            <wp:extent cx="1254125" cy="768350"/>
            <wp:effectExtent l="0" t="0" r="3175" b="0"/>
            <wp:wrapTopAndBottom/>
            <wp:docPr id="1" name="Image 1" descr="Bienvenue sur le site de l'IC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envenue sur le site de l'ICM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4125" cy="76835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ascii="Aller" w:hAnsi="Aller"/>
          </w:rPr>
          <w:id w:val="541410993"/>
          <w:docPartObj>
            <w:docPartGallery w:val="Cover Pages"/>
            <w:docPartUnique/>
          </w:docPartObj>
        </w:sdtPr>
        <w:sdtEndPr>
          <w:rPr>
            <w:rFonts w:ascii="Aller Light" w:hAnsi="Aller Light"/>
            <w:b/>
            <w:color w:val="000000" w:themeColor="text1"/>
          </w:rPr>
        </w:sdtEndPr>
        <w:sdtContent>
          <w:r w:rsidR="00A74CE5" w:rsidRPr="00802BAB">
            <w:rPr>
              <w:rFonts w:ascii="Aller" w:hAnsi="Aller"/>
              <w:noProof/>
            </w:rPr>
            <mc:AlternateContent>
              <mc:Choice Requires="wps">
                <w:drawing>
                  <wp:anchor distT="45720" distB="45720" distL="114300" distR="114300" simplePos="0" relativeHeight="251661312" behindDoc="0" locked="0" layoutInCell="1" allowOverlap="1" wp14:anchorId="240E9440" wp14:editId="71EEAA94">
                    <wp:simplePos x="0" y="0"/>
                    <wp:positionH relativeFrom="margin">
                      <wp:align>center</wp:align>
                    </wp:positionH>
                    <wp:positionV relativeFrom="paragraph">
                      <wp:posOffset>3170859</wp:posOffset>
                    </wp:positionV>
                    <wp:extent cx="4649470" cy="1404620"/>
                    <wp:effectExtent l="0" t="0" r="0" b="4445"/>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9470" cy="1404620"/>
                            </a:xfrm>
                            <a:prstGeom prst="rect">
                              <a:avLst/>
                            </a:prstGeom>
                            <a:noFill/>
                            <a:ln w="9525">
                              <a:noFill/>
                              <a:miter lim="800000"/>
                              <a:headEnd/>
                              <a:tailEnd/>
                            </a:ln>
                          </wps:spPr>
                          <wps:txbx>
                            <w:txbxContent>
                              <w:p w14:paraId="71AC7F67" w14:textId="081F046A" w:rsidR="00A74CE5" w:rsidRPr="00453209" w:rsidRDefault="00000000" w:rsidP="00D91740">
                                <w:pPr>
                                  <w:rPr>
                                    <w:color w:val="222222"/>
                                    <w:sz w:val="44"/>
                                    <w:szCs w:val="40"/>
                                  </w:rPr>
                                </w:pPr>
                                <w:sdt>
                                  <w:sdtPr>
                                    <w:rPr>
                                      <w:rFonts w:ascii="Aller" w:hAnsi="Aller"/>
                                      <w:color w:val="222222"/>
                                      <w:sz w:val="44"/>
                                      <w:szCs w:val="40"/>
                                    </w:rPr>
                                    <w:alias w:val="Objet "/>
                                    <w:tag w:val=""/>
                                    <w:id w:val="2024969871"/>
                                    <w:dataBinding w:prefixMappings="xmlns:ns0='http://purl.org/dc/elements/1.1/' xmlns:ns1='http://schemas.openxmlformats.org/package/2006/metadata/core-properties' " w:xpath="/ns1:coreProperties[1]/ns0:subject[1]" w:storeItemID="{6C3C8BC8-F283-45AE-878A-BAB7291924A1}"/>
                                    <w:text/>
                                  </w:sdtPr>
                                  <w:sdtContent>
                                    <w:r w:rsidR="00354A47">
                                      <w:rPr>
                                        <w:rFonts w:ascii="Aller" w:hAnsi="Aller"/>
                                        <w:color w:val="222222"/>
                                        <w:sz w:val="44"/>
                                        <w:szCs w:val="40"/>
                                      </w:rPr>
                                      <w:t>INFO601/60</w:t>
                                    </w:r>
                                    <w:r w:rsidR="00C55316">
                                      <w:rPr>
                                        <w:rFonts w:ascii="Aller" w:hAnsi="Aller"/>
                                        <w:color w:val="222222"/>
                                        <w:sz w:val="44"/>
                                        <w:szCs w:val="40"/>
                                      </w:rPr>
                                      <w:t>4</w:t>
                                    </w:r>
                                    <w:r w:rsidR="00354A47">
                                      <w:rPr>
                                        <w:rFonts w:ascii="Aller" w:hAnsi="Aller"/>
                                        <w:color w:val="222222"/>
                                        <w:sz w:val="44"/>
                                        <w:szCs w:val="40"/>
                                      </w:rPr>
                                      <w:t xml:space="preserve"> – Jeu multijoueur en réseau</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0E9440" id="Zone de texte 4" o:spid="_x0000_s1027" type="#_x0000_t202" style="position:absolute;left:0;text-align:left;margin-left:0;margin-top:249.65pt;width:366.1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" filled="f" stroked="f">
                    <v:textbox style="mso-fit-shape-to-text:t">
                      <w:txbxContent>
                        <w:p w14:paraId="71AC7F67" w14:textId="081F046A" w:rsidR="00A74CE5" w:rsidRPr="00453209" w:rsidRDefault="00000000" w:rsidP="00D91740">
                          <w:pPr>
                            <w:rPr>
                              <w:color w:val="222222"/>
                              <w:sz w:val="44"/>
                              <w:szCs w:val="40"/>
                            </w:rPr>
                          </w:pPr>
                          <w:sdt>
                            <w:sdtPr>
                              <w:rPr>
                                <w:rFonts w:ascii="Aller" w:hAnsi="Aller"/>
                                <w:color w:val="222222"/>
                                <w:sz w:val="44"/>
                                <w:szCs w:val="40"/>
                              </w:rPr>
                              <w:alias w:val="Objet "/>
                              <w:tag w:val=""/>
                              <w:id w:val="2024969871"/>
                              <w:dataBinding w:prefixMappings="xmlns:ns0='http://purl.org/dc/elements/1.1/' xmlns:ns1='http://schemas.openxmlformats.org/package/2006/metadata/core-properties' " w:xpath="/ns1:coreProperties[1]/ns0:subject[1]" w:storeItemID="{6C3C8BC8-F283-45AE-878A-BAB7291924A1}"/>
                              <w:text/>
                            </w:sdtPr>
                            <w:sdtContent>
                              <w:r w:rsidR="00354A47">
                                <w:rPr>
                                  <w:rFonts w:ascii="Aller" w:hAnsi="Aller"/>
                                  <w:color w:val="222222"/>
                                  <w:sz w:val="44"/>
                                  <w:szCs w:val="40"/>
                                </w:rPr>
                                <w:t>INFO601/60</w:t>
                              </w:r>
                              <w:r w:rsidR="00C55316">
                                <w:rPr>
                                  <w:rFonts w:ascii="Aller" w:hAnsi="Aller"/>
                                  <w:color w:val="222222"/>
                                  <w:sz w:val="44"/>
                                  <w:szCs w:val="40"/>
                                </w:rPr>
                                <w:t>4</w:t>
                              </w:r>
                              <w:r w:rsidR="00354A47">
                                <w:rPr>
                                  <w:rFonts w:ascii="Aller" w:hAnsi="Aller"/>
                                  <w:color w:val="222222"/>
                                  <w:sz w:val="44"/>
                                  <w:szCs w:val="40"/>
                                </w:rPr>
                                <w:t xml:space="preserve"> – Jeu multijoueur en réseau</w:t>
                              </w:r>
                            </w:sdtContent>
                          </w:sdt>
                        </w:p>
                      </w:txbxContent>
                    </v:textbox>
                    <w10:wrap type="square" anchorx="margin"/>
                  </v:shape>
                </w:pict>
              </mc:Fallback>
            </mc:AlternateContent>
          </w:r>
          <w:r w:rsidR="00A74CE5">
            <w:rPr>
              <w:rFonts w:ascii="Aller" w:hAnsi="Aller"/>
              <w:noProof/>
            </w:rPr>
            <mc:AlternateContent>
              <mc:Choice Requires="wps">
                <w:drawing>
                  <wp:anchor distT="0" distB="0" distL="114300" distR="114300" simplePos="0" relativeHeight="251660288" behindDoc="0" locked="0" layoutInCell="1" allowOverlap="1" wp14:anchorId="43FE98AF" wp14:editId="25A37EB7">
                    <wp:simplePos x="0" y="0"/>
                    <wp:positionH relativeFrom="margin">
                      <wp:align>center</wp:align>
                    </wp:positionH>
                    <wp:positionV relativeFrom="paragraph">
                      <wp:posOffset>3131268</wp:posOffset>
                    </wp:positionV>
                    <wp:extent cx="5735782" cy="0"/>
                    <wp:effectExtent l="19050" t="19050" r="36830" b="19050"/>
                    <wp:wrapNone/>
                    <wp:docPr id="7" name="Connecteur droit 7"/>
                    <wp:cNvGraphicFramePr/>
                    <a:graphic xmlns:a="http://schemas.openxmlformats.org/drawingml/2006/main">
                      <a:graphicData uri="http://schemas.microsoft.com/office/word/2010/wordprocessingShape">
                        <wps:wsp>
                          <wps:cNvCnPr/>
                          <wps:spPr>
                            <a:xfrm>
                              <a:off x="0" y="0"/>
                              <a:ext cx="5735782" cy="0"/>
                            </a:xfrm>
                            <a:prstGeom prst="line">
                              <a:avLst/>
                            </a:prstGeom>
                            <a:ln w="38100" cap="rnd">
                              <a:solidFill>
                                <a:srgbClr val="7F7F7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AAB7A0" id="Connecteur droit 7"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246.55pt" to="451.65pt,2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" strokecolor="#7f7f7f" strokeweight="3pt">
                    <v:stroke joinstyle="miter" endcap="round"/>
                    <w10:wrap anchorx="margin"/>
                  </v:line>
                </w:pict>
              </mc:Fallback>
            </mc:AlternateContent>
          </w:r>
          <w:r w:rsidR="00A74CE5">
            <w:rPr>
              <w:rFonts w:ascii="Aller Light" w:hAnsi="Aller Light"/>
              <w:b/>
              <w:color w:val="000000" w:themeColor="text1"/>
            </w:rPr>
            <w:br w:type="page"/>
          </w:r>
        </w:sdtContent>
      </w:sdt>
    </w:p>
    <w:p w14:paraId="662A858F" w14:textId="77777777" w:rsidR="0097253A" w:rsidRDefault="0097253A" w:rsidP="005304DB">
      <w:pPr>
        <w:pStyle w:val="TableMatiere"/>
      </w:pPr>
      <w:r>
        <w:lastRenderedPageBreak/>
        <w:t>Table des Matières</w:t>
      </w:r>
    </w:p>
    <w:p w14:paraId="5BEDB172" w14:textId="31961E85" w:rsidR="00526574" w:rsidRDefault="009F17FB">
      <w:pPr>
        <w:pStyle w:val="TM1"/>
        <w:rPr>
          <w:rFonts w:asciiTheme="minorHAnsi" w:eastAsiaTheme="minorEastAsia" w:hAnsiTheme="minorHAnsi" w:cstheme="minorBidi"/>
          <w:b w:val="0"/>
          <w:bCs w:val="0"/>
          <w:caps w:val="0"/>
          <w:color w:val="auto"/>
          <w:sz w:val="22"/>
          <w:szCs w:val="22"/>
          <w:lang w:val="en-GB" w:eastAsia="en-GB"/>
        </w:rPr>
      </w:pPr>
      <w:r>
        <w:fldChar w:fldCharType="begin"/>
      </w:r>
      <w:r>
        <w:instrText xml:space="preserve"> TOC \o "3-3" \h \z \t "Titre_Partie;1;Sous-Titre;2" </w:instrText>
      </w:r>
      <w:r>
        <w:fldChar w:fldCharType="separate"/>
      </w:r>
      <w:hyperlink w:anchor="_Toc131335018" w:history="1">
        <w:r w:rsidR="00526574" w:rsidRPr="00262290">
          <w:rPr>
            <w:rStyle w:val="Lienhypertexte"/>
          </w:rPr>
          <w:t>1.</w:t>
        </w:r>
        <w:r w:rsidR="00526574">
          <w:rPr>
            <w:rFonts w:asciiTheme="minorHAnsi" w:eastAsiaTheme="minorEastAsia" w:hAnsiTheme="minorHAnsi" w:cstheme="minorBidi"/>
            <w:b w:val="0"/>
            <w:bCs w:val="0"/>
            <w:caps w:val="0"/>
            <w:color w:val="auto"/>
            <w:sz w:val="22"/>
            <w:szCs w:val="22"/>
            <w:lang w:val="en-GB" w:eastAsia="en-GB"/>
          </w:rPr>
          <w:tab/>
        </w:r>
        <w:r w:rsidR="00526574" w:rsidRPr="00262290">
          <w:rPr>
            <w:rStyle w:val="Lienhypertexte"/>
          </w:rPr>
          <w:t>Introduction</w:t>
        </w:r>
        <w:r w:rsidR="00526574">
          <w:rPr>
            <w:webHidden/>
          </w:rPr>
          <w:tab/>
        </w:r>
        <w:r w:rsidR="00526574">
          <w:rPr>
            <w:webHidden/>
          </w:rPr>
          <w:fldChar w:fldCharType="begin"/>
        </w:r>
        <w:r w:rsidR="00526574">
          <w:rPr>
            <w:webHidden/>
          </w:rPr>
          <w:instrText xml:space="preserve"> PAGEREF _Toc131335018 \h </w:instrText>
        </w:r>
        <w:r w:rsidR="00526574">
          <w:rPr>
            <w:webHidden/>
          </w:rPr>
        </w:r>
        <w:r w:rsidR="00526574">
          <w:rPr>
            <w:webHidden/>
          </w:rPr>
          <w:fldChar w:fldCharType="separate"/>
        </w:r>
        <w:r w:rsidR="00096511">
          <w:rPr>
            <w:webHidden/>
          </w:rPr>
          <w:t>2</w:t>
        </w:r>
        <w:r w:rsidR="00526574">
          <w:rPr>
            <w:webHidden/>
          </w:rPr>
          <w:fldChar w:fldCharType="end"/>
        </w:r>
      </w:hyperlink>
    </w:p>
    <w:p w14:paraId="48BD55CE" w14:textId="6ED8E2E8" w:rsidR="00526574" w:rsidRDefault="00000000">
      <w:pPr>
        <w:pStyle w:val="TM1"/>
        <w:rPr>
          <w:rFonts w:asciiTheme="minorHAnsi" w:eastAsiaTheme="minorEastAsia" w:hAnsiTheme="minorHAnsi" w:cstheme="minorBidi"/>
          <w:b w:val="0"/>
          <w:bCs w:val="0"/>
          <w:caps w:val="0"/>
          <w:color w:val="auto"/>
          <w:sz w:val="22"/>
          <w:szCs w:val="22"/>
          <w:lang w:val="en-GB" w:eastAsia="en-GB"/>
        </w:rPr>
      </w:pPr>
      <w:hyperlink w:anchor="_Toc131335019" w:history="1">
        <w:r w:rsidR="00526574" w:rsidRPr="00262290">
          <w:rPr>
            <w:rStyle w:val="Lienhypertexte"/>
          </w:rPr>
          <w:t>2.</w:t>
        </w:r>
        <w:r w:rsidR="00526574">
          <w:rPr>
            <w:rFonts w:asciiTheme="minorHAnsi" w:eastAsiaTheme="minorEastAsia" w:hAnsiTheme="minorHAnsi" w:cstheme="minorBidi"/>
            <w:b w:val="0"/>
            <w:bCs w:val="0"/>
            <w:caps w:val="0"/>
            <w:color w:val="auto"/>
            <w:sz w:val="22"/>
            <w:szCs w:val="22"/>
            <w:lang w:val="en-GB" w:eastAsia="en-GB"/>
          </w:rPr>
          <w:tab/>
        </w:r>
        <w:r w:rsidR="00526574" w:rsidRPr="00262290">
          <w:rPr>
            <w:rStyle w:val="Lienhypertexte"/>
          </w:rPr>
          <w:t>Editeur de monde</w:t>
        </w:r>
        <w:r w:rsidR="00526574">
          <w:rPr>
            <w:webHidden/>
          </w:rPr>
          <w:tab/>
        </w:r>
        <w:r w:rsidR="00526574">
          <w:rPr>
            <w:webHidden/>
          </w:rPr>
          <w:fldChar w:fldCharType="begin"/>
        </w:r>
        <w:r w:rsidR="00526574">
          <w:rPr>
            <w:webHidden/>
          </w:rPr>
          <w:instrText xml:space="preserve"> PAGEREF _Toc131335019 \h </w:instrText>
        </w:r>
        <w:r w:rsidR="00526574">
          <w:rPr>
            <w:webHidden/>
          </w:rPr>
        </w:r>
        <w:r w:rsidR="00526574">
          <w:rPr>
            <w:webHidden/>
          </w:rPr>
          <w:fldChar w:fldCharType="separate"/>
        </w:r>
        <w:r w:rsidR="00096511">
          <w:rPr>
            <w:webHidden/>
          </w:rPr>
          <w:t>3</w:t>
        </w:r>
        <w:r w:rsidR="00526574">
          <w:rPr>
            <w:webHidden/>
          </w:rPr>
          <w:fldChar w:fldCharType="end"/>
        </w:r>
      </w:hyperlink>
    </w:p>
    <w:p w14:paraId="22918F30" w14:textId="54DDCD96" w:rsidR="00526574" w:rsidRDefault="00000000">
      <w:pPr>
        <w:pStyle w:val="TM2"/>
        <w:rPr>
          <w:rFonts w:asciiTheme="minorHAnsi" w:eastAsiaTheme="minorEastAsia" w:hAnsiTheme="minorHAnsi" w:cstheme="minorBidi"/>
          <w:smallCaps w:val="0"/>
          <w:color w:val="auto"/>
          <w:sz w:val="22"/>
          <w:szCs w:val="22"/>
          <w:lang w:val="en-GB" w:eastAsia="en-GB"/>
        </w:rPr>
      </w:pPr>
      <w:hyperlink w:anchor="_Toc131335020" w:history="1">
        <w:r w:rsidR="00526574" w:rsidRPr="00262290">
          <w:rPr>
            <w:rStyle w:val="Lienhypertexte"/>
          </w:rPr>
          <w:t>A.</w:t>
        </w:r>
        <w:r w:rsidR="00526574">
          <w:rPr>
            <w:rFonts w:asciiTheme="minorHAnsi" w:eastAsiaTheme="minorEastAsia" w:hAnsiTheme="minorHAnsi" w:cstheme="minorBidi"/>
            <w:smallCaps w:val="0"/>
            <w:color w:val="auto"/>
            <w:sz w:val="22"/>
            <w:szCs w:val="22"/>
            <w:lang w:val="en-GB" w:eastAsia="en-GB"/>
          </w:rPr>
          <w:tab/>
        </w:r>
        <w:r w:rsidR="00526574" w:rsidRPr="00262290">
          <w:rPr>
            <w:rStyle w:val="Lienhypertexte"/>
          </w:rPr>
          <w:t>La représentation d’un monde dans l’éditeur</w:t>
        </w:r>
        <w:r w:rsidR="00526574">
          <w:rPr>
            <w:webHidden/>
          </w:rPr>
          <w:tab/>
        </w:r>
        <w:r w:rsidR="00526574">
          <w:rPr>
            <w:webHidden/>
          </w:rPr>
          <w:fldChar w:fldCharType="begin"/>
        </w:r>
        <w:r w:rsidR="00526574">
          <w:rPr>
            <w:webHidden/>
          </w:rPr>
          <w:instrText xml:space="preserve"> PAGEREF _Toc131335020 \h </w:instrText>
        </w:r>
        <w:r w:rsidR="00526574">
          <w:rPr>
            <w:webHidden/>
          </w:rPr>
        </w:r>
        <w:r w:rsidR="00526574">
          <w:rPr>
            <w:webHidden/>
          </w:rPr>
          <w:fldChar w:fldCharType="separate"/>
        </w:r>
        <w:r w:rsidR="00096511">
          <w:rPr>
            <w:webHidden/>
          </w:rPr>
          <w:t>3</w:t>
        </w:r>
        <w:r w:rsidR="00526574">
          <w:rPr>
            <w:webHidden/>
          </w:rPr>
          <w:fldChar w:fldCharType="end"/>
        </w:r>
      </w:hyperlink>
    </w:p>
    <w:p w14:paraId="452EE5A0" w14:textId="0DF10482" w:rsidR="00526574" w:rsidRDefault="00000000">
      <w:pPr>
        <w:pStyle w:val="TM2"/>
        <w:rPr>
          <w:rFonts w:asciiTheme="minorHAnsi" w:eastAsiaTheme="minorEastAsia" w:hAnsiTheme="minorHAnsi" w:cstheme="minorBidi"/>
          <w:smallCaps w:val="0"/>
          <w:color w:val="auto"/>
          <w:sz w:val="22"/>
          <w:szCs w:val="22"/>
          <w:lang w:val="en-GB" w:eastAsia="en-GB"/>
        </w:rPr>
      </w:pPr>
      <w:hyperlink w:anchor="_Toc131335021" w:history="1">
        <w:r w:rsidR="00526574" w:rsidRPr="00262290">
          <w:rPr>
            <w:rStyle w:val="Lienhypertexte"/>
          </w:rPr>
          <w:t>B.</w:t>
        </w:r>
        <w:r w:rsidR="00526574">
          <w:rPr>
            <w:rFonts w:asciiTheme="minorHAnsi" w:eastAsiaTheme="minorEastAsia" w:hAnsiTheme="minorHAnsi" w:cstheme="minorBidi"/>
            <w:smallCaps w:val="0"/>
            <w:color w:val="auto"/>
            <w:sz w:val="22"/>
            <w:szCs w:val="22"/>
            <w:lang w:val="en-GB" w:eastAsia="en-GB"/>
          </w:rPr>
          <w:tab/>
        </w:r>
        <w:r w:rsidR="00526574" w:rsidRPr="00262290">
          <w:rPr>
            <w:rStyle w:val="Lienhypertexte"/>
          </w:rPr>
          <w:t>Le fonctionnement de l’éditeur</w:t>
        </w:r>
        <w:r w:rsidR="00526574">
          <w:rPr>
            <w:webHidden/>
          </w:rPr>
          <w:tab/>
        </w:r>
        <w:r w:rsidR="00526574">
          <w:rPr>
            <w:webHidden/>
          </w:rPr>
          <w:fldChar w:fldCharType="begin"/>
        </w:r>
        <w:r w:rsidR="00526574">
          <w:rPr>
            <w:webHidden/>
          </w:rPr>
          <w:instrText xml:space="preserve"> PAGEREF _Toc131335021 \h </w:instrText>
        </w:r>
        <w:r w:rsidR="00526574">
          <w:rPr>
            <w:webHidden/>
          </w:rPr>
        </w:r>
        <w:r w:rsidR="00526574">
          <w:rPr>
            <w:webHidden/>
          </w:rPr>
          <w:fldChar w:fldCharType="separate"/>
        </w:r>
        <w:r w:rsidR="00096511">
          <w:rPr>
            <w:webHidden/>
          </w:rPr>
          <w:t>5</w:t>
        </w:r>
        <w:r w:rsidR="00526574">
          <w:rPr>
            <w:webHidden/>
          </w:rPr>
          <w:fldChar w:fldCharType="end"/>
        </w:r>
      </w:hyperlink>
    </w:p>
    <w:p w14:paraId="332C0604" w14:textId="1A278D36" w:rsidR="00526574" w:rsidRDefault="00000000">
      <w:pPr>
        <w:pStyle w:val="TM1"/>
        <w:rPr>
          <w:rFonts w:asciiTheme="minorHAnsi" w:eastAsiaTheme="minorEastAsia" w:hAnsiTheme="minorHAnsi" w:cstheme="minorBidi"/>
          <w:b w:val="0"/>
          <w:bCs w:val="0"/>
          <w:caps w:val="0"/>
          <w:color w:val="auto"/>
          <w:sz w:val="22"/>
          <w:szCs w:val="22"/>
          <w:lang w:val="en-GB" w:eastAsia="en-GB"/>
        </w:rPr>
      </w:pPr>
      <w:hyperlink w:anchor="_Toc131335022" w:history="1">
        <w:r w:rsidR="00526574" w:rsidRPr="00262290">
          <w:rPr>
            <w:rStyle w:val="Lienhypertexte"/>
          </w:rPr>
          <w:t>3.</w:t>
        </w:r>
        <w:r w:rsidR="00526574">
          <w:rPr>
            <w:rFonts w:asciiTheme="minorHAnsi" w:eastAsiaTheme="minorEastAsia" w:hAnsiTheme="minorHAnsi" w:cstheme="minorBidi"/>
            <w:b w:val="0"/>
            <w:bCs w:val="0"/>
            <w:caps w:val="0"/>
            <w:color w:val="auto"/>
            <w:sz w:val="22"/>
            <w:szCs w:val="22"/>
            <w:lang w:val="en-GB" w:eastAsia="en-GB"/>
          </w:rPr>
          <w:tab/>
        </w:r>
        <w:r w:rsidR="00526574" w:rsidRPr="00262290">
          <w:rPr>
            <w:rStyle w:val="Lienhypertexte"/>
          </w:rPr>
          <w:t>Les applications client-serveur et leurs échanges</w:t>
        </w:r>
        <w:r w:rsidR="00526574">
          <w:rPr>
            <w:webHidden/>
          </w:rPr>
          <w:tab/>
        </w:r>
        <w:r w:rsidR="00526574">
          <w:rPr>
            <w:webHidden/>
          </w:rPr>
          <w:fldChar w:fldCharType="begin"/>
        </w:r>
        <w:r w:rsidR="00526574">
          <w:rPr>
            <w:webHidden/>
          </w:rPr>
          <w:instrText xml:space="preserve"> PAGEREF _Toc131335022 \h </w:instrText>
        </w:r>
        <w:r w:rsidR="00526574">
          <w:rPr>
            <w:webHidden/>
          </w:rPr>
        </w:r>
        <w:r w:rsidR="00526574">
          <w:rPr>
            <w:webHidden/>
          </w:rPr>
          <w:fldChar w:fldCharType="separate"/>
        </w:r>
        <w:r w:rsidR="00096511">
          <w:rPr>
            <w:webHidden/>
          </w:rPr>
          <w:t>6</w:t>
        </w:r>
        <w:r w:rsidR="00526574">
          <w:rPr>
            <w:webHidden/>
          </w:rPr>
          <w:fldChar w:fldCharType="end"/>
        </w:r>
      </w:hyperlink>
    </w:p>
    <w:p w14:paraId="3AEF8798" w14:textId="7B422C35" w:rsidR="00526574" w:rsidRDefault="00000000">
      <w:pPr>
        <w:pStyle w:val="TM2"/>
        <w:rPr>
          <w:rFonts w:asciiTheme="minorHAnsi" w:eastAsiaTheme="minorEastAsia" w:hAnsiTheme="minorHAnsi" w:cstheme="minorBidi"/>
          <w:smallCaps w:val="0"/>
          <w:color w:val="auto"/>
          <w:sz w:val="22"/>
          <w:szCs w:val="22"/>
          <w:lang w:val="en-GB" w:eastAsia="en-GB"/>
        </w:rPr>
      </w:pPr>
      <w:hyperlink w:anchor="_Toc131335023" w:history="1">
        <w:r w:rsidR="00526574" w:rsidRPr="00262290">
          <w:rPr>
            <w:rStyle w:val="Lienhypertexte"/>
          </w:rPr>
          <w:t>A.</w:t>
        </w:r>
        <w:r w:rsidR="00526574">
          <w:rPr>
            <w:rFonts w:asciiTheme="minorHAnsi" w:eastAsiaTheme="minorEastAsia" w:hAnsiTheme="minorHAnsi" w:cstheme="minorBidi"/>
            <w:smallCaps w:val="0"/>
            <w:color w:val="auto"/>
            <w:sz w:val="22"/>
            <w:szCs w:val="22"/>
            <w:lang w:val="en-GB" w:eastAsia="en-GB"/>
          </w:rPr>
          <w:tab/>
        </w:r>
        <w:r w:rsidR="00526574" w:rsidRPr="00262290">
          <w:rPr>
            <w:rStyle w:val="Lienhypertexte"/>
          </w:rPr>
          <w:t>Lancement des applicatifs</w:t>
        </w:r>
        <w:r w:rsidR="00526574">
          <w:rPr>
            <w:webHidden/>
          </w:rPr>
          <w:tab/>
        </w:r>
        <w:r w:rsidR="00526574">
          <w:rPr>
            <w:webHidden/>
          </w:rPr>
          <w:fldChar w:fldCharType="begin"/>
        </w:r>
        <w:r w:rsidR="00526574">
          <w:rPr>
            <w:webHidden/>
          </w:rPr>
          <w:instrText xml:space="preserve"> PAGEREF _Toc131335023 \h </w:instrText>
        </w:r>
        <w:r w:rsidR="00526574">
          <w:rPr>
            <w:webHidden/>
          </w:rPr>
        </w:r>
        <w:r w:rsidR="00526574">
          <w:rPr>
            <w:webHidden/>
          </w:rPr>
          <w:fldChar w:fldCharType="separate"/>
        </w:r>
        <w:r w:rsidR="00096511">
          <w:rPr>
            <w:webHidden/>
          </w:rPr>
          <w:t>6</w:t>
        </w:r>
        <w:r w:rsidR="00526574">
          <w:rPr>
            <w:webHidden/>
          </w:rPr>
          <w:fldChar w:fldCharType="end"/>
        </w:r>
      </w:hyperlink>
    </w:p>
    <w:p w14:paraId="12319848" w14:textId="04BC5E90" w:rsidR="00526574" w:rsidRDefault="00000000">
      <w:pPr>
        <w:pStyle w:val="TM2"/>
        <w:rPr>
          <w:rFonts w:asciiTheme="minorHAnsi" w:eastAsiaTheme="minorEastAsia" w:hAnsiTheme="minorHAnsi" w:cstheme="minorBidi"/>
          <w:smallCaps w:val="0"/>
          <w:color w:val="auto"/>
          <w:sz w:val="22"/>
          <w:szCs w:val="22"/>
          <w:lang w:val="en-GB" w:eastAsia="en-GB"/>
        </w:rPr>
      </w:pPr>
      <w:hyperlink w:anchor="_Toc131335024" w:history="1">
        <w:r w:rsidR="00526574" w:rsidRPr="00262290">
          <w:rPr>
            <w:rStyle w:val="Lienhypertexte"/>
          </w:rPr>
          <w:t>B.</w:t>
        </w:r>
        <w:r w:rsidR="00526574">
          <w:rPr>
            <w:rFonts w:asciiTheme="minorHAnsi" w:eastAsiaTheme="minorEastAsia" w:hAnsiTheme="minorHAnsi" w:cstheme="minorBidi"/>
            <w:smallCaps w:val="0"/>
            <w:color w:val="auto"/>
            <w:sz w:val="22"/>
            <w:szCs w:val="22"/>
            <w:lang w:val="en-GB" w:eastAsia="en-GB"/>
          </w:rPr>
          <w:tab/>
        </w:r>
        <w:r w:rsidR="00526574" w:rsidRPr="00262290">
          <w:rPr>
            <w:rStyle w:val="Lienhypertexte"/>
          </w:rPr>
          <w:t>Communication entre les deux applications</w:t>
        </w:r>
        <w:r w:rsidR="00526574">
          <w:rPr>
            <w:webHidden/>
          </w:rPr>
          <w:tab/>
        </w:r>
        <w:r w:rsidR="00526574">
          <w:rPr>
            <w:webHidden/>
          </w:rPr>
          <w:fldChar w:fldCharType="begin"/>
        </w:r>
        <w:r w:rsidR="00526574">
          <w:rPr>
            <w:webHidden/>
          </w:rPr>
          <w:instrText xml:space="preserve"> PAGEREF _Toc131335024 \h </w:instrText>
        </w:r>
        <w:r w:rsidR="00526574">
          <w:rPr>
            <w:webHidden/>
          </w:rPr>
        </w:r>
        <w:r w:rsidR="00526574">
          <w:rPr>
            <w:webHidden/>
          </w:rPr>
          <w:fldChar w:fldCharType="separate"/>
        </w:r>
        <w:r w:rsidR="00096511">
          <w:rPr>
            <w:webHidden/>
          </w:rPr>
          <w:t>6</w:t>
        </w:r>
        <w:r w:rsidR="00526574">
          <w:rPr>
            <w:webHidden/>
          </w:rPr>
          <w:fldChar w:fldCharType="end"/>
        </w:r>
      </w:hyperlink>
    </w:p>
    <w:p w14:paraId="13ABAF44" w14:textId="785AD137" w:rsidR="00526574" w:rsidRDefault="00000000">
      <w:pPr>
        <w:pStyle w:val="TM2"/>
        <w:rPr>
          <w:rFonts w:asciiTheme="minorHAnsi" w:eastAsiaTheme="minorEastAsia" w:hAnsiTheme="minorHAnsi" w:cstheme="minorBidi"/>
          <w:smallCaps w:val="0"/>
          <w:color w:val="auto"/>
          <w:sz w:val="22"/>
          <w:szCs w:val="22"/>
          <w:lang w:val="en-GB" w:eastAsia="en-GB"/>
        </w:rPr>
      </w:pPr>
      <w:hyperlink w:anchor="_Toc131335025" w:history="1">
        <w:r w:rsidR="00526574" w:rsidRPr="00262290">
          <w:rPr>
            <w:rStyle w:val="Lienhypertexte"/>
          </w:rPr>
          <w:t>C.</w:t>
        </w:r>
        <w:r w:rsidR="00526574">
          <w:rPr>
            <w:rFonts w:asciiTheme="minorHAnsi" w:eastAsiaTheme="minorEastAsia" w:hAnsiTheme="minorHAnsi" w:cstheme="minorBidi"/>
            <w:smallCaps w:val="0"/>
            <w:color w:val="auto"/>
            <w:sz w:val="22"/>
            <w:szCs w:val="22"/>
            <w:lang w:val="en-GB" w:eastAsia="en-GB"/>
          </w:rPr>
          <w:tab/>
        </w:r>
        <w:r w:rsidR="00526574" w:rsidRPr="00262290">
          <w:rPr>
            <w:rStyle w:val="Lienhypertexte"/>
          </w:rPr>
          <w:t>La gestion des parties et des joueurs</w:t>
        </w:r>
        <w:r w:rsidR="00526574">
          <w:rPr>
            <w:webHidden/>
          </w:rPr>
          <w:tab/>
        </w:r>
        <w:r w:rsidR="00526574">
          <w:rPr>
            <w:webHidden/>
          </w:rPr>
          <w:fldChar w:fldCharType="begin"/>
        </w:r>
        <w:r w:rsidR="00526574">
          <w:rPr>
            <w:webHidden/>
          </w:rPr>
          <w:instrText xml:space="preserve"> PAGEREF _Toc131335025 \h </w:instrText>
        </w:r>
        <w:r w:rsidR="00526574">
          <w:rPr>
            <w:webHidden/>
          </w:rPr>
        </w:r>
        <w:r w:rsidR="00526574">
          <w:rPr>
            <w:webHidden/>
          </w:rPr>
          <w:fldChar w:fldCharType="separate"/>
        </w:r>
        <w:r w:rsidR="00096511">
          <w:rPr>
            <w:webHidden/>
          </w:rPr>
          <w:t>7</w:t>
        </w:r>
        <w:r w:rsidR="00526574">
          <w:rPr>
            <w:webHidden/>
          </w:rPr>
          <w:fldChar w:fldCharType="end"/>
        </w:r>
      </w:hyperlink>
    </w:p>
    <w:p w14:paraId="3C6F8484" w14:textId="13585EB9" w:rsidR="00526574" w:rsidRDefault="00000000">
      <w:pPr>
        <w:pStyle w:val="TM2"/>
        <w:rPr>
          <w:rFonts w:asciiTheme="minorHAnsi" w:eastAsiaTheme="minorEastAsia" w:hAnsiTheme="minorHAnsi" w:cstheme="minorBidi"/>
          <w:smallCaps w:val="0"/>
          <w:color w:val="auto"/>
          <w:sz w:val="22"/>
          <w:szCs w:val="22"/>
          <w:lang w:val="en-GB" w:eastAsia="en-GB"/>
        </w:rPr>
      </w:pPr>
      <w:hyperlink w:anchor="_Toc131335026" w:history="1">
        <w:r w:rsidR="00526574" w:rsidRPr="00262290">
          <w:rPr>
            <w:rStyle w:val="Lienhypertexte"/>
          </w:rPr>
          <w:t>D.</w:t>
        </w:r>
        <w:r w:rsidR="00526574">
          <w:rPr>
            <w:rFonts w:asciiTheme="minorHAnsi" w:eastAsiaTheme="minorEastAsia" w:hAnsiTheme="minorHAnsi" w:cstheme="minorBidi"/>
            <w:smallCaps w:val="0"/>
            <w:color w:val="auto"/>
            <w:sz w:val="22"/>
            <w:szCs w:val="22"/>
            <w:lang w:val="en-GB" w:eastAsia="en-GB"/>
          </w:rPr>
          <w:tab/>
        </w:r>
        <w:r w:rsidR="00526574" w:rsidRPr="00262290">
          <w:rPr>
            <w:rStyle w:val="Lienhypertexte"/>
          </w:rPr>
          <w:t>Les différents échanges entre le serveur et le client via le protocole UDP</w:t>
        </w:r>
        <w:r w:rsidR="00526574">
          <w:rPr>
            <w:webHidden/>
          </w:rPr>
          <w:tab/>
        </w:r>
        <w:r w:rsidR="00526574">
          <w:rPr>
            <w:webHidden/>
          </w:rPr>
          <w:fldChar w:fldCharType="begin"/>
        </w:r>
        <w:r w:rsidR="00526574">
          <w:rPr>
            <w:webHidden/>
          </w:rPr>
          <w:instrText xml:space="preserve"> PAGEREF _Toc131335026 \h </w:instrText>
        </w:r>
        <w:r w:rsidR="00526574">
          <w:rPr>
            <w:webHidden/>
          </w:rPr>
        </w:r>
        <w:r w:rsidR="00526574">
          <w:rPr>
            <w:webHidden/>
          </w:rPr>
          <w:fldChar w:fldCharType="separate"/>
        </w:r>
        <w:r w:rsidR="00096511">
          <w:rPr>
            <w:webHidden/>
          </w:rPr>
          <w:t>9</w:t>
        </w:r>
        <w:r w:rsidR="00526574">
          <w:rPr>
            <w:webHidden/>
          </w:rPr>
          <w:fldChar w:fldCharType="end"/>
        </w:r>
      </w:hyperlink>
    </w:p>
    <w:p w14:paraId="1D3B9A5D" w14:textId="0B4996DC" w:rsidR="00526574" w:rsidRDefault="00000000">
      <w:pPr>
        <w:pStyle w:val="TM2"/>
        <w:rPr>
          <w:rFonts w:asciiTheme="minorHAnsi" w:eastAsiaTheme="minorEastAsia" w:hAnsiTheme="minorHAnsi" w:cstheme="minorBidi"/>
          <w:smallCaps w:val="0"/>
          <w:color w:val="auto"/>
          <w:sz w:val="22"/>
          <w:szCs w:val="22"/>
          <w:lang w:val="en-GB" w:eastAsia="en-GB"/>
        </w:rPr>
      </w:pPr>
      <w:hyperlink w:anchor="_Toc131335027" w:history="1">
        <w:r w:rsidR="00526574" w:rsidRPr="00262290">
          <w:rPr>
            <w:rStyle w:val="Lienhypertexte"/>
          </w:rPr>
          <w:t>E.</w:t>
        </w:r>
        <w:r w:rsidR="00526574">
          <w:rPr>
            <w:rFonts w:asciiTheme="minorHAnsi" w:eastAsiaTheme="minorEastAsia" w:hAnsiTheme="minorHAnsi" w:cstheme="minorBidi"/>
            <w:smallCaps w:val="0"/>
            <w:color w:val="auto"/>
            <w:sz w:val="22"/>
            <w:szCs w:val="22"/>
            <w:lang w:val="en-GB" w:eastAsia="en-GB"/>
          </w:rPr>
          <w:tab/>
        </w:r>
        <w:r w:rsidR="00526574" w:rsidRPr="00262290">
          <w:rPr>
            <w:rStyle w:val="Lienhypertexte"/>
          </w:rPr>
          <w:t>Les différents échanges entre le serveur et le client via le protocole TCP</w:t>
        </w:r>
        <w:r w:rsidR="00526574">
          <w:rPr>
            <w:webHidden/>
          </w:rPr>
          <w:tab/>
        </w:r>
        <w:r w:rsidR="00526574">
          <w:rPr>
            <w:webHidden/>
          </w:rPr>
          <w:fldChar w:fldCharType="begin"/>
        </w:r>
        <w:r w:rsidR="00526574">
          <w:rPr>
            <w:webHidden/>
          </w:rPr>
          <w:instrText xml:space="preserve"> PAGEREF _Toc131335027 \h </w:instrText>
        </w:r>
        <w:r w:rsidR="00526574">
          <w:rPr>
            <w:webHidden/>
          </w:rPr>
        </w:r>
        <w:r w:rsidR="00526574">
          <w:rPr>
            <w:webHidden/>
          </w:rPr>
          <w:fldChar w:fldCharType="separate"/>
        </w:r>
        <w:r w:rsidR="00096511">
          <w:rPr>
            <w:webHidden/>
          </w:rPr>
          <w:t>14</w:t>
        </w:r>
        <w:r w:rsidR="00526574">
          <w:rPr>
            <w:webHidden/>
          </w:rPr>
          <w:fldChar w:fldCharType="end"/>
        </w:r>
      </w:hyperlink>
    </w:p>
    <w:p w14:paraId="129DB688" w14:textId="5B2170AB" w:rsidR="00526574" w:rsidRDefault="00000000">
      <w:pPr>
        <w:pStyle w:val="TM1"/>
        <w:rPr>
          <w:rFonts w:asciiTheme="minorHAnsi" w:eastAsiaTheme="minorEastAsia" w:hAnsiTheme="minorHAnsi" w:cstheme="minorBidi"/>
          <w:b w:val="0"/>
          <w:bCs w:val="0"/>
          <w:caps w:val="0"/>
          <w:color w:val="auto"/>
          <w:sz w:val="22"/>
          <w:szCs w:val="22"/>
          <w:lang w:val="en-GB" w:eastAsia="en-GB"/>
        </w:rPr>
      </w:pPr>
      <w:hyperlink w:anchor="_Toc131335028" w:history="1">
        <w:r w:rsidR="00526574" w:rsidRPr="00262290">
          <w:rPr>
            <w:rStyle w:val="Lienhypertexte"/>
          </w:rPr>
          <w:t>4.</w:t>
        </w:r>
        <w:r w:rsidR="00526574">
          <w:rPr>
            <w:rFonts w:asciiTheme="minorHAnsi" w:eastAsiaTheme="minorEastAsia" w:hAnsiTheme="minorHAnsi" w:cstheme="minorBidi"/>
            <w:b w:val="0"/>
            <w:bCs w:val="0"/>
            <w:caps w:val="0"/>
            <w:color w:val="auto"/>
            <w:sz w:val="22"/>
            <w:szCs w:val="22"/>
            <w:lang w:val="en-GB" w:eastAsia="en-GB"/>
          </w:rPr>
          <w:tab/>
        </w:r>
        <w:r w:rsidR="00526574" w:rsidRPr="00262290">
          <w:rPr>
            <w:rStyle w:val="Lienhypertexte"/>
          </w:rPr>
          <w:t>La gestion d’une partie</w:t>
        </w:r>
        <w:r w:rsidR="00526574">
          <w:rPr>
            <w:webHidden/>
          </w:rPr>
          <w:tab/>
        </w:r>
        <w:r w:rsidR="00526574">
          <w:rPr>
            <w:webHidden/>
          </w:rPr>
          <w:fldChar w:fldCharType="begin"/>
        </w:r>
        <w:r w:rsidR="00526574">
          <w:rPr>
            <w:webHidden/>
          </w:rPr>
          <w:instrText xml:space="preserve"> PAGEREF _Toc131335028 \h </w:instrText>
        </w:r>
        <w:r w:rsidR="00526574">
          <w:rPr>
            <w:webHidden/>
          </w:rPr>
        </w:r>
        <w:r w:rsidR="00526574">
          <w:rPr>
            <w:webHidden/>
          </w:rPr>
          <w:fldChar w:fldCharType="separate"/>
        </w:r>
        <w:r w:rsidR="00096511">
          <w:rPr>
            <w:webHidden/>
          </w:rPr>
          <w:t>16</w:t>
        </w:r>
        <w:r w:rsidR="00526574">
          <w:rPr>
            <w:webHidden/>
          </w:rPr>
          <w:fldChar w:fldCharType="end"/>
        </w:r>
      </w:hyperlink>
    </w:p>
    <w:p w14:paraId="47704397" w14:textId="7B6BB007" w:rsidR="00526574" w:rsidRDefault="00000000">
      <w:pPr>
        <w:pStyle w:val="TM2"/>
        <w:rPr>
          <w:rFonts w:asciiTheme="minorHAnsi" w:eastAsiaTheme="minorEastAsia" w:hAnsiTheme="minorHAnsi" w:cstheme="minorBidi"/>
          <w:smallCaps w:val="0"/>
          <w:color w:val="auto"/>
          <w:sz w:val="22"/>
          <w:szCs w:val="22"/>
          <w:lang w:val="en-GB" w:eastAsia="en-GB"/>
        </w:rPr>
      </w:pPr>
      <w:hyperlink w:anchor="_Toc131335029" w:history="1">
        <w:r w:rsidR="00526574" w:rsidRPr="00262290">
          <w:rPr>
            <w:rStyle w:val="Lienhypertexte"/>
          </w:rPr>
          <w:t>A.</w:t>
        </w:r>
        <w:r w:rsidR="00526574">
          <w:rPr>
            <w:rFonts w:asciiTheme="minorHAnsi" w:eastAsiaTheme="minorEastAsia" w:hAnsiTheme="minorHAnsi" w:cstheme="minorBidi"/>
            <w:smallCaps w:val="0"/>
            <w:color w:val="auto"/>
            <w:sz w:val="22"/>
            <w:szCs w:val="22"/>
            <w:lang w:val="en-GB" w:eastAsia="en-GB"/>
          </w:rPr>
          <w:tab/>
        </w:r>
        <w:r w:rsidR="00526574" w:rsidRPr="00262290">
          <w:rPr>
            <w:rStyle w:val="Lienhypertexte"/>
          </w:rPr>
          <w:t>Lancement d’une partie</w:t>
        </w:r>
        <w:r w:rsidR="00526574">
          <w:rPr>
            <w:webHidden/>
          </w:rPr>
          <w:tab/>
        </w:r>
        <w:r w:rsidR="00526574">
          <w:rPr>
            <w:webHidden/>
          </w:rPr>
          <w:fldChar w:fldCharType="begin"/>
        </w:r>
        <w:r w:rsidR="00526574">
          <w:rPr>
            <w:webHidden/>
          </w:rPr>
          <w:instrText xml:space="preserve"> PAGEREF _Toc131335029 \h </w:instrText>
        </w:r>
        <w:r w:rsidR="00526574">
          <w:rPr>
            <w:webHidden/>
          </w:rPr>
        </w:r>
        <w:r w:rsidR="00526574">
          <w:rPr>
            <w:webHidden/>
          </w:rPr>
          <w:fldChar w:fldCharType="separate"/>
        </w:r>
        <w:r w:rsidR="00096511">
          <w:rPr>
            <w:webHidden/>
          </w:rPr>
          <w:t>16</w:t>
        </w:r>
        <w:r w:rsidR="00526574">
          <w:rPr>
            <w:webHidden/>
          </w:rPr>
          <w:fldChar w:fldCharType="end"/>
        </w:r>
      </w:hyperlink>
    </w:p>
    <w:p w14:paraId="38DDDCEF" w14:textId="3B91F3B1" w:rsidR="00526574" w:rsidRDefault="00000000">
      <w:pPr>
        <w:pStyle w:val="TM2"/>
        <w:rPr>
          <w:rFonts w:asciiTheme="minorHAnsi" w:eastAsiaTheme="minorEastAsia" w:hAnsiTheme="minorHAnsi" w:cstheme="minorBidi"/>
          <w:smallCaps w:val="0"/>
          <w:color w:val="auto"/>
          <w:sz w:val="22"/>
          <w:szCs w:val="22"/>
          <w:lang w:val="en-GB" w:eastAsia="en-GB"/>
        </w:rPr>
      </w:pPr>
      <w:hyperlink w:anchor="_Toc131335030" w:history="1">
        <w:r w:rsidR="00526574" w:rsidRPr="00262290">
          <w:rPr>
            <w:rStyle w:val="Lienhypertexte"/>
          </w:rPr>
          <w:t>B.</w:t>
        </w:r>
        <w:r w:rsidR="00526574">
          <w:rPr>
            <w:rFonts w:asciiTheme="minorHAnsi" w:eastAsiaTheme="minorEastAsia" w:hAnsiTheme="minorHAnsi" w:cstheme="minorBidi"/>
            <w:smallCaps w:val="0"/>
            <w:color w:val="auto"/>
            <w:sz w:val="22"/>
            <w:szCs w:val="22"/>
            <w:lang w:val="en-GB" w:eastAsia="en-GB"/>
          </w:rPr>
          <w:tab/>
        </w:r>
        <w:r w:rsidR="00526574" w:rsidRPr="00262290">
          <w:rPr>
            <w:rStyle w:val="Lienhypertexte"/>
          </w:rPr>
          <w:t>Le chargement du monde</w:t>
        </w:r>
        <w:r w:rsidR="00526574">
          <w:rPr>
            <w:webHidden/>
          </w:rPr>
          <w:tab/>
        </w:r>
        <w:r w:rsidR="00526574">
          <w:rPr>
            <w:webHidden/>
          </w:rPr>
          <w:fldChar w:fldCharType="begin"/>
        </w:r>
        <w:r w:rsidR="00526574">
          <w:rPr>
            <w:webHidden/>
          </w:rPr>
          <w:instrText xml:space="preserve"> PAGEREF _Toc131335030 \h </w:instrText>
        </w:r>
        <w:r w:rsidR="00526574">
          <w:rPr>
            <w:webHidden/>
          </w:rPr>
        </w:r>
        <w:r w:rsidR="00526574">
          <w:rPr>
            <w:webHidden/>
          </w:rPr>
          <w:fldChar w:fldCharType="separate"/>
        </w:r>
        <w:r w:rsidR="00096511">
          <w:rPr>
            <w:webHidden/>
          </w:rPr>
          <w:t>16</w:t>
        </w:r>
        <w:r w:rsidR="00526574">
          <w:rPr>
            <w:webHidden/>
          </w:rPr>
          <w:fldChar w:fldCharType="end"/>
        </w:r>
      </w:hyperlink>
    </w:p>
    <w:p w14:paraId="327197F0" w14:textId="22686FB8" w:rsidR="00526574" w:rsidRDefault="00000000">
      <w:pPr>
        <w:pStyle w:val="TM2"/>
        <w:rPr>
          <w:rFonts w:asciiTheme="minorHAnsi" w:eastAsiaTheme="minorEastAsia" w:hAnsiTheme="minorHAnsi" w:cstheme="minorBidi"/>
          <w:smallCaps w:val="0"/>
          <w:color w:val="auto"/>
          <w:sz w:val="22"/>
          <w:szCs w:val="22"/>
          <w:lang w:val="en-GB" w:eastAsia="en-GB"/>
        </w:rPr>
      </w:pPr>
      <w:hyperlink w:anchor="_Toc131335031" w:history="1">
        <w:r w:rsidR="00526574" w:rsidRPr="00262290">
          <w:rPr>
            <w:rStyle w:val="Lienhypertexte"/>
          </w:rPr>
          <w:t>C.</w:t>
        </w:r>
        <w:r w:rsidR="00526574">
          <w:rPr>
            <w:rFonts w:asciiTheme="minorHAnsi" w:eastAsiaTheme="minorEastAsia" w:hAnsiTheme="minorHAnsi" w:cstheme="minorBidi"/>
            <w:smallCaps w:val="0"/>
            <w:color w:val="auto"/>
            <w:sz w:val="22"/>
            <w:szCs w:val="22"/>
            <w:lang w:val="en-GB" w:eastAsia="en-GB"/>
          </w:rPr>
          <w:tab/>
        </w:r>
        <w:r w:rsidR="00526574" w:rsidRPr="00262290">
          <w:rPr>
            <w:rStyle w:val="Lienhypertexte"/>
          </w:rPr>
          <w:t>Le déplacement des entités</w:t>
        </w:r>
        <w:r w:rsidR="00526574">
          <w:rPr>
            <w:webHidden/>
          </w:rPr>
          <w:tab/>
        </w:r>
        <w:r w:rsidR="00526574">
          <w:rPr>
            <w:webHidden/>
          </w:rPr>
          <w:fldChar w:fldCharType="begin"/>
        </w:r>
        <w:r w:rsidR="00526574">
          <w:rPr>
            <w:webHidden/>
          </w:rPr>
          <w:instrText xml:space="preserve"> PAGEREF _Toc131335031 \h </w:instrText>
        </w:r>
        <w:r w:rsidR="00526574">
          <w:rPr>
            <w:webHidden/>
          </w:rPr>
        </w:r>
        <w:r w:rsidR="00526574">
          <w:rPr>
            <w:webHidden/>
          </w:rPr>
          <w:fldChar w:fldCharType="separate"/>
        </w:r>
        <w:r w:rsidR="00096511">
          <w:rPr>
            <w:webHidden/>
          </w:rPr>
          <w:t>18</w:t>
        </w:r>
        <w:r w:rsidR="00526574">
          <w:rPr>
            <w:webHidden/>
          </w:rPr>
          <w:fldChar w:fldCharType="end"/>
        </w:r>
      </w:hyperlink>
    </w:p>
    <w:p w14:paraId="4ADEA73B" w14:textId="6574C967" w:rsidR="00526574" w:rsidRDefault="00000000">
      <w:pPr>
        <w:pStyle w:val="TM2"/>
        <w:rPr>
          <w:rFonts w:asciiTheme="minorHAnsi" w:eastAsiaTheme="minorEastAsia" w:hAnsiTheme="minorHAnsi" w:cstheme="minorBidi"/>
          <w:smallCaps w:val="0"/>
          <w:color w:val="auto"/>
          <w:sz w:val="22"/>
          <w:szCs w:val="22"/>
          <w:lang w:val="en-GB" w:eastAsia="en-GB"/>
        </w:rPr>
      </w:pPr>
      <w:hyperlink w:anchor="_Toc131335032" w:history="1">
        <w:r w:rsidR="00526574" w:rsidRPr="00262290">
          <w:rPr>
            <w:rStyle w:val="Lienhypertexte"/>
          </w:rPr>
          <w:t>D.</w:t>
        </w:r>
        <w:r w:rsidR="00526574">
          <w:rPr>
            <w:rFonts w:asciiTheme="minorHAnsi" w:eastAsiaTheme="minorEastAsia" w:hAnsiTheme="minorHAnsi" w:cstheme="minorBidi"/>
            <w:smallCaps w:val="0"/>
            <w:color w:val="auto"/>
            <w:sz w:val="22"/>
            <w:szCs w:val="22"/>
            <w:lang w:val="en-GB" w:eastAsia="en-GB"/>
          </w:rPr>
          <w:tab/>
        </w:r>
        <w:r w:rsidR="00526574" w:rsidRPr="00262290">
          <w:rPr>
            <w:rStyle w:val="Lienhypertexte"/>
          </w:rPr>
          <w:t>Les threads des ennemies</w:t>
        </w:r>
        <w:r w:rsidR="00526574">
          <w:rPr>
            <w:webHidden/>
          </w:rPr>
          <w:tab/>
        </w:r>
        <w:r w:rsidR="00526574">
          <w:rPr>
            <w:webHidden/>
          </w:rPr>
          <w:fldChar w:fldCharType="begin"/>
        </w:r>
        <w:r w:rsidR="00526574">
          <w:rPr>
            <w:webHidden/>
          </w:rPr>
          <w:instrText xml:space="preserve"> PAGEREF _Toc131335032 \h </w:instrText>
        </w:r>
        <w:r w:rsidR="00526574">
          <w:rPr>
            <w:webHidden/>
          </w:rPr>
        </w:r>
        <w:r w:rsidR="00526574">
          <w:rPr>
            <w:webHidden/>
          </w:rPr>
          <w:fldChar w:fldCharType="separate"/>
        </w:r>
        <w:r w:rsidR="00096511">
          <w:rPr>
            <w:webHidden/>
          </w:rPr>
          <w:t>19</w:t>
        </w:r>
        <w:r w:rsidR="00526574">
          <w:rPr>
            <w:webHidden/>
          </w:rPr>
          <w:fldChar w:fldCharType="end"/>
        </w:r>
      </w:hyperlink>
    </w:p>
    <w:p w14:paraId="5AC2627E" w14:textId="026EE771" w:rsidR="00526574" w:rsidRDefault="00000000">
      <w:pPr>
        <w:pStyle w:val="TM2"/>
        <w:rPr>
          <w:rFonts w:asciiTheme="minorHAnsi" w:eastAsiaTheme="minorEastAsia" w:hAnsiTheme="minorHAnsi" w:cstheme="minorBidi"/>
          <w:smallCaps w:val="0"/>
          <w:color w:val="auto"/>
          <w:sz w:val="22"/>
          <w:szCs w:val="22"/>
          <w:lang w:val="en-GB" w:eastAsia="en-GB"/>
        </w:rPr>
      </w:pPr>
      <w:hyperlink w:anchor="_Toc131335033" w:history="1">
        <w:r w:rsidR="00526574" w:rsidRPr="00262290">
          <w:rPr>
            <w:rStyle w:val="Lienhypertexte"/>
          </w:rPr>
          <w:t>E.</w:t>
        </w:r>
        <w:r w:rsidR="00526574">
          <w:rPr>
            <w:rFonts w:asciiTheme="minorHAnsi" w:eastAsiaTheme="minorEastAsia" w:hAnsiTheme="minorHAnsi" w:cstheme="minorBidi"/>
            <w:smallCaps w:val="0"/>
            <w:color w:val="auto"/>
            <w:sz w:val="22"/>
            <w:szCs w:val="22"/>
            <w:lang w:val="en-GB" w:eastAsia="en-GB"/>
          </w:rPr>
          <w:tab/>
        </w:r>
        <w:r w:rsidR="00526574" w:rsidRPr="00262290">
          <w:rPr>
            <w:rStyle w:val="Lienhypertexte"/>
          </w:rPr>
          <w:t>Les threads des pièges</w:t>
        </w:r>
        <w:r w:rsidR="00526574">
          <w:rPr>
            <w:webHidden/>
          </w:rPr>
          <w:tab/>
        </w:r>
        <w:r w:rsidR="00526574">
          <w:rPr>
            <w:webHidden/>
          </w:rPr>
          <w:fldChar w:fldCharType="begin"/>
        </w:r>
        <w:r w:rsidR="00526574">
          <w:rPr>
            <w:webHidden/>
          </w:rPr>
          <w:instrText xml:space="preserve"> PAGEREF _Toc131335033 \h </w:instrText>
        </w:r>
        <w:r w:rsidR="00526574">
          <w:rPr>
            <w:webHidden/>
          </w:rPr>
        </w:r>
        <w:r w:rsidR="00526574">
          <w:rPr>
            <w:webHidden/>
          </w:rPr>
          <w:fldChar w:fldCharType="separate"/>
        </w:r>
        <w:r w:rsidR="00096511">
          <w:rPr>
            <w:webHidden/>
          </w:rPr>
          <w:t>19</w:t>
        </w:r>
        <w:r w:rsidR="00526574">
          <w:rPr>
            <w:webHidden/>
          </w:rPr>
          <w:fldChar w:fldCharType="end"/>
        </w:r>
      </w:hyperlink>
    </w:p>
    <w:p w14:paraId="6E49505D" w14:textId="7D0B0BAA" w:rsidR="00526574" w:rsidRDefault="00000000">
      <w:pPr>
        <w:pStyle w:val="TM2"/>
        <w:rPr>
          <w:rFonts w:asciiTheme="minorHAnsi" w:eastAsiaTheme="minorEastAsia" w:hAnsiTheme="minorHAnsi" w:cstheme="minorBidi"/>
          <w:smallCaps w:val="0"/>
          <w:color w:val="auto"/>
          <w:sz w:val="22"/>
          <w:szCs w:val="22"/>
          <w:lang w:val="en-GB" w:eastAsia="en-GB"/>
        </w:rPr>
      </w:pPr>
      <w:hyperlink w:anchor="_Toc131335034" w:history="1">
        <w:r w:rsidR="00526574" w:rsidRPr="00262290">
          <w:rPr>
            <w:rStyle w:val="Lienhypertexte"/>
          </w:rPr>
          <w:t>F.</w:t>
        </w:r>
        <w:r w:rsidR="00526574">
          <w:rPr>
            <w:rFonts w:asciiTheme="minorHAnsi" w:eastAsiaTheme="minorEastAsia" w:hAnsiTheme="minorHAnsi" w:cstheme="minorBidi"/>
            <w:smallCaps w:val="0"/>
            <w:color w:val="auto"/>
            <w:sz w:val="22"/>
            <w:szCs w:val="22"/>
            <w:lang w:val="en-GB" w:eastAsia="en-GB"/>
          </w:rPr>
          <w:tab/>
        </w:r>
        <w:r w:rsidR="00526574" w:rsidRPr="00262290">
          <w:rPr>
            <w:rStyle w:val="Lienhypertexte"/>
          </w:rPr>
          <w:t>Les threads des joueurs</w:t>
        </w:r>
        <w:r w:rsidR="00526574">
          <w:rPr>
            <w:webHidden/>
          </w:rPr>
          <w:tab/>
        </w:r>
        <w:r w:rsidR="00526574">
          <w:rPr>
            <w:webHidden/>
          </w:rPr>
          <w:fldChar w:fldCharType="begin"/>
        </w:r>
        <w:r w:rsidR="00526574">
          <w:rPr>
            <w:webHidden/>
          </w:rPr>
          <w:instrText xml:space="preserve"> PAGEREF _Toc131335034 \h </w:instrText>
        </w:r>
        <w:r w:rsidR="00526574">
          <w:rPr>
            <w:webHidden/>
          </w:rPr>
        </w:r>
        <w:r w:rsidR="00526574">
          <w:rPr>
            <w:webHidden/>
          </w:rPr>
          <w:fldChar w:fldCharType="separate"/>
        </w:r>
        <w:r w:rsidR="00096511">
          <w:rPr>
            <w:webHidden/>
          </w:rPr>
          <w:t>19</w:t>
        </w:r>
        <w:r w:rsidR="00526574">
          <w:rPr>
            <w:webHidden/>
          </w:rPr>
          <w:fldChar w:fldCharType="end"/>
        </w:r>
      </w:hyperlink>
    </w:p>
    <w:p w14:paraId="0D9D02C3" w14:textId="353A6627" w:rsidR="00526574" w:rsidRDefault="00000000">
      <w:pPr>
        <w:pStyle w:val="TM2"/>
        <w:rPr>
          <w:rFonts w:asciiTheme="minorHAnsi" w:eastAsiaTheme="minorEastAsia" w:hAnsiTheme="minorHAnsi" w:cstheme="minorBidi"/>
          <w:smallCaps w:val="0"/>
          <w:color w:val="auto"/>
          <w:sz w:val="22"/>
          <w:szCs w:val="22"/>
          <w:lang w:val="en-GB" w:eastAsia="en-GB"/>
        </w:rPr>
      </w:pPr>
      <w:hyperlink w:anchor="_Toc131335035" w:history="1">
        <w:r w:rsidR="00526574" w:rsidRPr="00262290">
          <w:rPr>
            <w:rStyle w:val="Lienhypertexte"/>
          </w:rPr>
          <w:t>G.</w:t>
        </w:r>
        <w:r w:rsidR="00526574">
          <w:rPr>
            <w:rFonts w:asciiTheme="minorHAnsi" w:eastAsiaTheme="minorEastAsia" w:hAnsiTheme="minorHAnsi" w:cstheme="minorBidi"/>
            <w:smallCaps w:val="0"/>
            <w:color w:val="auto"/>
            <w:sz w:val="22"/>
            <w:szCs w:val="22"/>
            <w:lang w:val="en-GB" w:eastAsia="en-GB"/>
          </w:rPr>
          <w:tab/>
        </w:r>
        <w:r w:rsidR="00526574" w:rsidRPr="00262290">
          <w:rPr>
            <w:rStyle w:val="Lienhypertexte"/>
          </w:rPr>
          <w:t>Le fonctionnement des bombes</w:t>
        </w:r>
        <w:r w:rsidR="00526574">
          <w:rPr>
            <w:webHidden/>
          </w:rPr>
          <w:tab/>
        </w:r>
        <w:r w:rsidR="00526574">
          <w:rPr>
            <w:webHidden/>
          </w:rPr>
          <w:fldChar w:fldCharType="begin"/>
        </w:r>
        <w:r w:rsidR="00526574">
          <w:rPr>
            <w:webHidden/>
          </w:rPr>
          <w:instrText xml:space="preserve"> PAGEREF _Toc131335035 \h </w:instrText>
        </w:r>
        <w:r w:rsidR="00526574">
          <w:rPr>
            <w:webHidden/>
          </w:rPr>
        </w:r>
        <w:r w:rsidR="00526574">
          <w:rPr>
            <w:webHidden/>
          </w:rPr>
          <w:fldChar w:fldCharType="separate"/>
        </w:r>
        <w:r w:rsidR="00096511">
          <w:rPr>
            <w:webHidden/>
          </w:rPr>
          <w:t>20</w:t>
        </w:r>
        <w:r w:rsidR="00526574">
          <w:rPr>
            <w:webHidden/>
          </w:rPr>
          <w:fldChar w:fldCharType="end"/>
        </w:r>
      </w:hyperlink>
    </w:p>
    <w:p w14:paraId="5B7FB9CC" w14:textId="392401A2" w:rsidR="00526574" w:rsidRDefault="00000000">
      <w:pPr>
        <w:pStyle w:val="TM1"/>
        <w:rPr>
          <w:rFonts w:asciiTheme="minorHAnsi" w:eastAsiaTheme="minorEastAsia" w:hAnsiTheme="minorHAnsi" w:cstheme="minorBidi"/>
          <w:b w:val="0"/>
          <w:bCs w:val="0"/>
          <w:caps w:val="0"/>
          <w:color w:val="auto"/>
          <w:sz w:val="22"/>
          <w:szCs w:val="22"/>
          <w:lang w:val="en-GB" w:eastAsia="en-GB"/>
        </w:rPr>
      </w:pPr>
      <w:hyperlink w:anchor="_Toc131335036" w:history="1">
        <w:r w:rsidR="00526574" w:rsidRPr="00262290">
          <w:rPr>
            <w:rStyle w:val="Lienhypertexte"/>
          </w:rPr>
          <w:t>5.</w:t>
        </w:r>
        <w:r w:rsidR="00526574">
          <w:rPr>
            <w:rFonts w:asciiTheme="minorHAnsi" w:eastAsiaTheme="minorEastAsia" w:hAnsiTheme="minorHAnsi" w:cstheme="minorBidi"/>
            <w:b w:val="0"/>
            <w:bCs w:val="0"/>
            <w:caps w:val="0"/>
            <w:color w:val="auto"/>
            <w:sz w:val="22"/>
            <w:szCs w:val="22"/>
            <w:lang w:val="en-GB" w:eastAsia="en-GB"/>
          </w:rPr>
          <w:tab/>
        </w:r>
        <w:r w:rsidR="00526574" w:rsidRPr="00262290">
          <w:rPr>
            <w:rStyle w:val="Lienhypertexte"/>
          </w:rPr>
          <w:t>Conclusion</w:t>
        </w:r>
        <w:r w:rsidR="00526574">
          <w:rPr>
            <w:webHidden/>
          </w:rPr>
          <w:tab/>
        </w:r>
        <w:r w:rsidR="00526574">
          <w:rPr>
            <w:webHidden/>
          </w:rPr>
          <w:fldChar w:fldCharType="begin"/>
        </w:r>
        <w:r w:rsidR="00526574">
          <w:rPr>
            <w:webHidden/>
          </w:rPr>
          <w:instrText xml:space="preserve"> PAGEREF _Toc131335036 \h </w:instrText>
        </w:r>
        <w:r w:rsidR="00526574">
          <w:rPr>
            <w:webHidden/>
          </w:rPr>
        </w:r>
        <w:r w:rsidR="00526574">
          <w:rPr>
            <w:webHidden/>
          </w:rPr>
          <w:fldChar w:fldCharType="separate"/>
        </w:r>
        <w:r w:rsidR="00096511">
          <w:rPr>
            <w:webHidden/>
          </w:rPr>
          <w:t>21</w:t>
        </w:r>
        <w:r w:rsidR="00526574">
          <w:rPr>
            <w:webHidden/>
          </w:rPr>
          <w:fldChar w:fldCharType="end"/>
        </w:r>
      </w:hyperlink>
    </w:p>
    <w:p w14:paraId="69764D19" w14:textId="4E07A179" w:rsidR="00803B3C" w:rsidRPr="00803B3C" w:rsidRDefault="009F17FB" w:rsidP="009F17FB">
      <w:pPr>
        <w:pStyle w:val="TitrePartie"/>
        <w:numPr>
          <w:ilvl w:val="0"/>
          <w:numId w:val="0"/>
        </w:numPr>
      </w:pPr>
      <w:r>
        <w:fldChar w:fldCharType="end"/>
      </w:r>
      <w:r w:rsidR="00803B3C">
        <w:br w:type="page"/>
      </w:r>
    </w:p>
    <w:p w14:paraId="38C0718A" w14:textId="0C816212" w:rsidR="00BD7A74" w:rsidRDefault="00705B32" w:rsidP="00DD3A34">
      <w:pPr>
        <w:pStyle w:val="TitrePartie"/>
      </w:pPr>
      <w:bookmarkStart w:id="0" w:name="_Toc131335018"/>
      <w:r>
        <w:t>Introductio</w:t>
      </w:r>
      <w:r w:rsidR="00D900B1">
        <w:t>n</w:t>
      </w:r>
      <w:bookmarkEnd w:id="0"/>
    </w:p>
    <w:p w14:paraId="53A0E2D6" w14:textId="5C96CE78" w:rsidR="00D900B1" w:rsidRDefault="001E7A3C" w:rsidP="00E462B6">
      <w:pPr>
        <w:pStyle w:val="Paragraphe"/>
      </w:pPr>
      <w:r>
        <w:t xml:space="preserve">Nous avons entrepris la conception d’un projet appelé Starlyze, qui consiste à développer un jeu de plateforme multijoueur en ligne. L’objectif est de créer un monde virtuel dans lequel chaque joueur peut contrôler un personnage et interagir avec d’autres joueurs de la même partie. </w:t>
      </w:r>
    </w:p>
    <w:p w14:paraId="6747CED4" w14:textId="5578912E" w:rsidR="001E7A3C" w:rsidRDefault="001E7A3C" w:rsidP="00E462B6">
      <w:pPr>
        <w:pStyle w:val="Paragraphe"/>
      </w:pPr>
      <w:r>
        <w:t xml:space="preserve">Le concept de base du jeu est simple : chaque joueur peut créer son propre monde et y jouer avec d’autres joueurs. Cela signifie qu’il n’y aura pas de </w:t>
      </w:r>
      <w:r w:rsidR="007F5F1B">
        <w:t>monde prédéfini</w:t>
      </w:r>
      <w:r>
        <w:t xml:space="preserve">, et chaque joueur aura la liberté de créer </w:t>
      </w:r>
      <w:r w:rsidR="00C9290D">
        <w:t>le monde qu’il souhaite</w:t>
      </w:r>
      <w:r>
        <w:t xml:space="preserve"> avec ses propres niveaux, décors, obstacles et ennemis. Ainsi, chaque partie de Starlyze sera unique et offrira une </w:t>
      </w:r>
      <w:r w:rsidR="004603E2">
        <w:t>expérience</w:t>
      </w:r>
      <w:r>
        <w:t xml:space="preserve"> de jeu différente à chaque fois.</w:t>
      </w:r>
    </w:p>
    <w:p w14:paraId="6CCCA149" w14:textId="17F97DD7" w:rsidR="0059553A" w:rsidRDefault="002D691D" w:rsidP="0078450C">
      <w:pPr>
        <w:pStyle w:val="Paragraphe"/>
      </w:pPr>
      <w:r>
        <w:t xml:space="preserve">Le projet est divisé en trois parties principales : l’éditeur, le serveur et le client. L’éditeur permet </w:t>
      </w:r>
      <w:r w:rsidR="005E0982">
        <w:t>aux joueurs</w:t>
      </w:r>
      <w:r>
        <w:t xml:space="preserve"> de créer leur propre monde et de le personnaliser selon leurs préférences. Les joueurs peuvent ajouter des objets, des niveaux et des décors à leur monde.</w:t>
      </w:r>
      <w:r w:rsidR="004B5CCB">
        <w:t xml:space="preserve"> Le serveur est la partie du jeu qui gère la mise en relation des joueurs et la gestion de la partie. Il est responsable de la création de parties, de la gestion des joueurs et de la communication avec les joueurs.</w:t>
      </w:r>
      <w:r w:rsidR="008E589B">
        <w:t xml:space="preserve"> </w:t>
      </w:r>
      <w:r w:rsidR="0059553A">
        <w:t xml:space="preserve">Enfin, le client est l’application qui permet aux joueurs de visualiser et de jouer au jeu. Il est conçu pour être facile à utiliser et à comprendre, avec une interface utilisateur </w:t>
      </w:r>
      <w:r w:rsidR="00BB26B2">
        <w:t>intuitive</w:t>
      </w:r>
      <w:r w:rsidR="0059553A">
        <w:t>. Le client affiche la partie en temps réel et permet aux joueurs de contrôler leur personnage</w:t>
      </w:r>
      <w:r w:rsidR="00BA7FC7">
        <w:t>.</w:t>
      </w:r>
    </w:p>
    <w:p w14:paraId="5D6F781C" w14:textId="11C96BBD" w:rsidR="00940D39" w:rsidRDefault="00940D39" w:rsidP="009451DE">
      <w:pPr>
        <w:pStyle w:val="Paragraphe"/>
      </w:pPr>
      <w:r w:rsidRPr="009451DE">
        <w:t>De</w:t>
      </w:r>
      <w:r>
        <w:t xml:space="preserve"> plus, les applications « serveur » et « client » communiquent tout au long de la partie via différents protocoles afin de garantir la fluidité de l’expérience de jeu et une interaction en temps réel entre les joueurs.</w:t>
      </w:r>
    </w:p>
    <w:p w14:paraId="0CA13B65" w14:textId="685C61D2" w:rsidR="0078450C" w:rsidRPr="00DE02A0" w:rsidRDefault="0056683E" w:rsidP="0056683E">
      <w:pPr>
        <w:pStyle w:val="Paragraphe"/>
      </w:pPr>
      <w:r w:rsidRPr="0056683E">
        <w:t>Dans le but de vous exposer la construction de ce projet avec clarté, nous allons tout d'abord nous pencher sur la conception de l'éditeur de monde. Ensuite, nous explorerons en détail les interactions entre les applications client-serveur, en examinant leurs échanges de données et leurs fonctionnements respectifs. Enfin, nous aborderons la gestion complète de la partie</w:t>
      </w:r>
      <w:r>
        <w:t>.</w:t>
      </w:r>
      <w:r w:rsidR="00127594">
        <w:br w:type="page"/>
      </w:r>
    </w:p>
    <w:p w14:paraId="0A5EB026" w14:textId="0A1FAE7D" w:rsidR="00172E7B" w:rsidRDefault="00172E7B" w:rsidP="00172E7B">
      <w:pPr>
        <w:pStyle w:val="TitrePartie"/>
      </w:pPr>
      <w:bookmarkStart w:id="1" w:name="_Toc131335019"/>
      <w:r>
        <w:t>Editeur de monde</w:t>
      </w:r>
      <w:bookmarkEnd w:id="1"/>
    </w:p>
    <w:p w14:paraId="26999FEC" w14:textId="13146421" w:rsidR="007B5939" w:rsidRDefault="007B5939" w:rsidP="007B5939">
      <w:pPr>
        <w:pStyle w:val="Paragraphe"/>
      </w:pPr>
      <w:r>
        <w:t>Dans cette partie nous allons aborder l’application permettant d’éditer les mondes et niveaux du jeu.</w:t>
      </w:r>
      <w:r w:rsidR="008B1ACD">
        <w:t xml:space="preserve"> </w:t>
      </w:r>
      <w:r w:rsidR="00846964">
        <w:t>Il faut effectivement d’abord créer son monde et ses niveaux avant de pouvoir jouer.</w:t>
      </w:r>
      <w:r w:rsidR="00DB15E8">
        <w:t xml:space="preserve"> Nous verrons comment nous avons géré la sauvegarde des mondes</w:t>
      </w:r>
      <w:r w:rsidR="00427DEE">
        <w:t xml:space="preserve">, l’édition </w:t>
      </w:r>
      <w:r w:rsidR="00955830">
        <w:t>de ces derniers</w:t>
      </w:r>
      <w:r w:rsidR="00427DEE">
        <w:t xml:space="preserve"> et comment l</w:t>
      </w:r>
      <w:r w:rsidR="005C5947">
        <w:t>eurs niveaux</w:t>
      </w:r>
      <w:r w:rsidR="00427DEE">
        <w:t xml:space="preserve"> </w:t>
      </w:r>
      <w:r w:rsidR="005C5947">
        <w:t xml:space="preserve">sont représentés </w:t>
      </w:r>
      <w:r w:rsidR="00427DEE">
        <w:t>dans l’éditeur</w:t>
      </w:r>
      <w:r w:rsidR="00AB24A0">
        <w:t xml:space="preserve"> ainsi que son fonctionnement</w:t>
      </w:r>
      <w:r w:rsidR="00241A88">
        <w:t>.</w:t>
      </w:r>
    </w:p>
    <w:p w14:paraId="1051FF3D" w14:textId="18ADFE63" w:rsidR="0053233A" w:rsidRDefault="007F71F1" w:rsidP="00114562">
      <w:pPr>
        <w:pStyle w:val="Sous-Titre"/>
      </w:pPr>
      <w:bookmarkStart w:id="2" w:name="_Toc131335020"/>
      <w:r>
        <w:t>La représentation d’un monde</w:t>
      </w:r>
      <w:r w:rsidR="006100CF">
        <w:t xml:space="preserve"> dans l’éditeur</w:t>
      </w:r>
      <w:bookmarkEnd w:id="2"/>
    </w:p>
    <w:p w14:paraId="152B369E" w14:textId="247F9779" w:rsidR="00D74F2E" w:rsidRDefault="00D74F2E" w:rsidP="007F71F1">
      <w:pPr>
        <w:pStyle w:val="Paragraphe"/>
      </w:pPr>
      <w:r>
        <w:t>Nous aborderons ici la représentation d’un monde et sa gestion uniquement du côté de l’éditeur</w:t>
      </w:r>
      <w:r w:rsidR="00D17B12">
        <w:t>.</w:t>
      </w:r>
    </w:p>
    <w:p w14:paraId="053CBF50" w14:textId="128C6F0C" w:rsidR="007F71F1" w:rsidRDefault="00667845" w:rsidP="007F71F1">
      <w:pPr>
        <w:pStyle w:val="Paragraphe"/>
      </w:pPr>
      <w:r>
        <w:t xml:space="preserve">Tout d’abord pour ce qui est </w:t>
      </w:r>
      <w:r w:rsidR="00CC5B1F">
        <w:t>de</w:t>
      </w:r>
      <w:r>
        <w:t xml:space="preserve"> la représentation d’un monde</w:t>
      </w:r>
      <w:r w:rsidR="001E2EEF">
        <w:t xml:space="preserve">. Il est composé d’une multitude de </w:t>
      </w:r>
      <w:r w:rsidR="000A0887">
        <w:t xml:space="preserve">grille que l’on appellera niveau ou </w:t>
      </w:r>
      <w:r w:rsidR="00D21FCA">
        <w:t>« </w:t>
      </w:r>
      <w:r w:rsidR="000A0887">
        <w:t>level</w:t>
      </w:r>
      <w:r w:rsidR="00D21FCA">
        <w:t> »</w:t>
      </w:r>
      <w:r w:rsidR="000A0887">
        <w:t>.</w:t>
      </w:r>
      <w:r w:rsidR="0009322E">
        <w:t xml:space="preserve"> </w:t>
      </w:r>
      <w:r w:rsidR="00AE10F0">
        <w:t>Un niveau</w:t>
      </w:r>
      <w:r w:rsidR="0009322E">
        <w:t xml:space="preserve"> </w:t>
      </w:r>
      <w:r w:rsidR="00AE10F0">
        <w:t xml:space="preserve">est tout simplement </w:t>
      </w:r>
      <w:r w:rsidR="003B5594">
        <w:t>une grille de 60x20</w:t>
      </w:r>
      <w:r w:rsidR="005B0457">
        <w:t>, c’est-à-dire une matrice de 60 cases de largeur et de 20 cases de hauteur</w:t>
      </w:r>
      <w:r w:rsidR="005C610C">
        <w:t>.</w:t>
      </w:r>
      <w:r w:rsidR="007A1CCE">
        <w:t xml:space="preserve"> Un monde proprement construit et complet est composé de plusieurs niveaux</w:t>
      </w:r>
      <w:r w:rsidR="001E06DF">
        <w:t xml:space="preserve"> dont seulement un possède la « porte d’entrée » à savoir là où les joueurs apparaissent dans le monde et un autre niveau qui détient la « porte de sortie », c’est-à-dire la fin du monde, là où le joueur doit se rendre pour gagner.</w:t>
      </w:r>
    </w:p>
    <w:p w14:paraId="308CE5DE" w14:textId="51752471" w:rsidR="00D45C13" w:rsidRPr="0089745F" w:rsidRDefault="00552385" w:rsidP="0089745F">
      <w:pPr>
        <w:pStyle w:val="Paragraphe"/>
        <w:numPr>
          <w:ilvl w:val="0"/>
          <w:numId w:val="10"/>
        </w:numPr>
        <w:rPr>
          <w:u w:val="single"/>
        </w:rPr>
      </w:pPr>
      <w:r w:rsidRPr="0089745F">
        <w:rPr>
          <w:u w:val="single"/>
        </w:rPr>
        <w:t>Les éléments d’un niveau</w:t>
      </w:r>
    </w:p>
    <w:p w14:paraId="2C6B8FFA" w14:textId="69063B0D" w:rsidR="00C33DB5" w:rsidRDefault="00DB5655" w:rsidP="00C33DB5">
      <w:pPr>
        <w:pStyle w:val="Paragraphe"/>
      </w:pPr>
      <w:r>
        <w:t>Chaque niveau possède des éléments</w:t>
      </w:r>
      <w:r w:rsidR="005129A9">
        <w:t xml:space="preserve"> </w:t>
      </w:r>
      <w:r w:rsidR="0054539A">
        <w:t>appelés « sprite », chacun d’eux possède un identifiant, la largeur ainsi que la hauteur</w:t>
      </w:r>
      <w:r w:rsidR="00843CA6">
        <w:t xml:space="preserve">, la position X, la position Y </w:t>
      </w:r>
      <w:r w:rsidR="00D86D37">
        <w:t>et la spécifi</w:t>
      </w:r>
      <w:r w:rsidR="00371729">
        <w:t>cité</w:t>
      </w:r>
      <w:r w:rsidR="00641D2C">
        <w:t xml:space="preserve">. Ce dernier attribut n’est valable que pour les portes, les portails et les clés. En effet, ces éléments ont besoin d’informations complémentaires qu’il </w:t>
      </w:r>
      <w:r w:rsidR="001147E4">
        <w:t xml:space="preserve">est </w:t>
      </w:r>
      <w:r w:rsidR="00641D2C">
        <w:t>essentiel de conserver</w:t>
      </w:r>
      <w:r w:rsidR="00A10EBF">
        <w:t xml:space="preserve"> pour permettre le bon fonctionnement du jeu.</w:t>
      </w:r>
      <w:r w:rsidR="000A3207">
        <w:t xml:space="preserve"> Une porte a besoin d’un identifiant spécifique pour savoir</w:t>
      </w:r>
      <w:r w:rsidR="002D33EE">
        <w:t xml:space="preserve"> vers quelle autre porte elle mène, le même principe s’applique aux portails et clés qui fonctionnent de pairs.</w:t>
      </w:r>
    </w:p>
    <w:p w14:paraId="35A2C17C" w14:textId="0979BC1F" w:rsidR="00C34BB1" w:rsidRPr="00F71CDD" w:rsidRDefault="00C34BB1" w:rsidP="00C33DB5">
      <w:pPr>
        <w:pStyle w:val="Paragraphe"/>
      </w:pPr>
      <w:r>
        <w:t>Lorsqu’un élément est enregistré dans un fichier, on n’écrira que son identifiant et sa spécificité puisqu’avec l’identifiant on retrouve le type d’élément</w:t>
      </w:r>
      <w:r w:rsidR="00915504">
        <w:t xml:space="preserve"> de la case</w:t>
      </w:r>
      <w:r w:rsidR="00817EF1">
        <w:t xml:space="preserve"> permettant alors de définir sa largeur et sa hauteur qui n’ont donc pas besoin d’être sauvegardé.</w:t>
      </w:r>
    </w:p>
    <w:p w14:paraId="586D1E28" w14:textId="3DC776F5" w:rsidR="0089745F" w:rsidRPr="0089745F" w:rsidRDefault="0089745F" w:rsidP="0089745F">
      <w:pPr>
        <w:pStyle w:val="Paragraphe"/>
        <w:numPr>
          <w:ilvl w:val="0"/>
          <w:numId w:val="10"/>
        </w:numPr>
        <w:rPr>
          <w:u w:val="single"/>
        </w:rPr>
      </w:pPr>
      <w:r w:rsidRPr="0089745F">
        <w:rPr>
          <w:u w:val="single"/>
        </w:rPr>
        <w:t>Le monde dans l’éditeur</w:t>
      </w:r>
    </w:p>
    <w:p w14:paraId="4E48951E" w14:textId="3F9BD5FD" w:rsidR="003646D7" w:rsidRDefault="005B34EE" w:rsidP="006E08C6">
      <w:pPr>
        <w:pStyle w:val="Paragraphe"/>
      </w:pPr>
      <w:r>
        <w:t>Pour représenter notre monde dans l’éditeur</w:t>
      </w:r>
      <w:r w:rsidR="001D79F9">
        <w:t xml:space="preserve"> nous avons créé une structure </w:t>
      </w:r>
      <w:r w:rsidR="00486E43">
        <w:t>intitulé</w:t>
      </w:r>
      <w:r w:rsidR="002D65FD">
        <w:t>e</w:t>
      </w:r>
      <w:r w:rsidR="00486E43">
        <w:t xml:space="preserve"> </w:t>
      </w:r>
      <w:r w:rsidR="001D79F9">
        <w:t>« </w:t>
      </w:r>
      <w:r w:rsidR="00FA4B09">
        <w:t>game_level »</w:t>
      </w:r>
      <w:r w:rsidR="00084286">
        <w:t xml:space="preserve"> qui possède plusieurs paramètres :</w:t>
      </w:r>
    </w:p>
    <w:p w14:paraId="65EA65D7" w14:textId="51588992" w:rsidR="008B7196" w:rsidRDefault="008B7196" w:rsidP="00224DAD">
      <w:pPr>
        <w:pStyle w:val="Listepuces"/>
        <w:spacing w:after="120"/>
        <w:contextualSpacing/>
      </w:pPr>
      <w:r w:rsidRPr="00754F62">
        <w:rPr>
          <w:b/>
          <w:bCs/>
          <w:i/>
          <w:iCs/>
        </w:rPr>
        <w:t>width</w:t>
      </w:r>
      <w:r w:rsidRPr="00754F62">
        <w:rPr>
          <w:b/>
          <w:bCs/>
        </w:rPr>
        <w:t> :</w:t>
      </w:r>
      <w:r>
        <w:t xml:space="preserve"> </w:t>
      </w:r>
      <w:r w:rsidR="005C5511">
        <w:t>un entier représentant l</w:t>
      </w:r>
      <w:r>
        <w:t>a largeur du niveau</w:t>
      </w:r>
    </w:p>
    <w:p w14:paraId="6A5669BF" w14:textId="001EE93E" w:rsidR="008B7196" w:rsidRDefault="008B7196" w:rsidP="00224DAD">
      <w:pPr>
        <w:pStyle w:val="Listepuces"/>
        <w:spacing w:after="120"/>
        <w:contextualSpacing/>
      </w:pPr>
      <w:r w:rsidRPr="00C92B73">
        <w:rPr>
          <w:b/>
          <w:bCs/>
          <w:i/>
          <w:iCs/>
        </w:rPr>
        <w:t>height</w:t>
      </w:r>
      <w:r w:rsidRPr="00C92B73">
        <w:rPr>
          <w:b/>
          <w:bCs/>
        </w:rPr>
        <w:t> :</w:t>
      </w:r>
      <w:r>
        <w:t xml:space="preserve"> </w:t>
      </w:r>
      <w:r w:rsidR="005C5511">
        <w:t>un entier représentant l</w:t>
      </w:r>
      <w:r>
        <w:t>a hauteur du niveau</w:t>
      </w:r>
    </w:p>
    <w:p w14:paraId="68C1236A" w14:textId="7F116C07" w:rsidR="008B7196" w:rsidRDefault="006F513C" w:rsidP="00224DAD">
      <w:pPr>
        <w:pStyle w:val="Listepuces"/>
        <w:spacing w:after="120"/>
        <w:contextualSpacing/>
      </w:pPr>
      <w:r w:rsidRPr="00C92B73">
        <w:rPr>
          <w:b/>
          <w:bCs/>
          <w:i/>
          <w:iCs/>
        </w:rPr>
        <w:t>elements_map</w:t>
      </w:r>
      <w:r w:rsidR="005C2CC9" w:rsidRPr="00C92B73">
        <w:rPr>
          <w:b/>
          <w:bCs/>
        </w:rPr>
        <w:t> :</w:t>
      </w:r>
      <w:r w:rsidR="005C2CC9">
        <w:t xml:space="preserve"> </w:t>
      </w:r>
      <w:r w:rsidR="00A064BE">
        <w:t xml:space="preserve">une </w:t>
      </w:r>
      <w:r w:rsidR="005C2CC9">
        <w:t xml:space="preserve">matrice </w:t>
      </w:r>
      <w:r w:rsidR="00A064BE">
        <w:t xml:space="preserve">en deux dimensions </w:t>
      </w:r>
      <w:r w:rsidR="005C2CC9">
        <w:t xml:space="preserve">contenant </w:t>
      </w:r>
      <w:r w:rsidR="00A064BE">
        <w:t xml:space="preserve">des pointeurs vers les </w:t>
      </w:r>
      <w:r w:rsidR="005C2CC9">
        <w:t xml:space="preserve">éléments </w:t>
      </w:r>
      <w:r w:rsidR="00191B16">
        <w:t>du</w:t>
      </w:r>
      <w:r w:rsidR="005C2CC9">
        <w:t xml:space="preserve"> niveau</w:t>
      </w:r>
    </w:p>
    <w:p w14:paraId="3549DCF2" w14:textId="65D888C0" w:rsidR="00224DAD" w:rsidRPr="00BC1B0E" w:rsidRDefault="00625677" w:rsidP="00BC1B0E">
      <w:pPr>
        <w:pStyle w:val="Paragraphe"/>
      </w:pPr>
      <w:r>
        <w:t xml:space="preserve">Le fait de représenter le niveau sous forme d’une matrice de pointeur nous permet de faciliter </w:t>
      </w:r>
      <w:r w:rsidR="004520C2">
        <w:t xml:space="preserve">la </w:t>
      </w:r>
      <w:r w:rsidR="002D7171">
        <w:t>gestion mémoire des éléments</w:t>
      </w:r>
      <w:r w:rsidR="00397633">
        <w:t xml:space="preserve"> en évitant de multiples copies ou encore des oublis de libération de mémoire</w:t>
      </w:r>
      <w:r w:rsidR="00C34322">
        <w:t xml:space="preserve"> lors de la suppression ou modification d’un élément</w:t>
      </w:r>
      <w:r w:rsidR="004520C2">
        <w:t>.</w:t>
      </w:r>
      <w:r w:rsidR="00721F6A">
        <w:t xml:space="preserve"> P</w:t>
      </w:r>
      <w:r w:rsidR="00D9608F">
        <w:t>ar exemple,</w:t>
      </w:r>
      <w:r w:rsidR="005E4944">
        <w:t xml:space="preserve"> pour ajouter un élément il suffit que chaque case </w:t>
      </w:r>
      <w:r w:rsidR="00924C12">
        <w:t>occupé</w:t>
      </w:r>
      <w:r w:rsidR="00E00D08">
        <w:t>e</w:t>
      </w:r>
      <w:r w:rsidR="00924C12">
        <w:t xml:space="preserve"> par cet élément </w:t>
      </w:r>
      <w:r w:rsidR="00DA40DE">
        <w:t xml:space="preserve">pointe vers </w:t>
      </w:r>
      <w:r w:rsidR="00C13A6F">
        <w:t>ce dernier</w:t>
      </w:r>
      <w:r w:rsidR="00A016EE">
        <w:t xml:space="preserve">. C’est pourquoi </w:t>
      </w:r>
      <w:r w:rsidR="002D7171">
        <w:t xml:space="preserve">pour le supprimer ou le modifier </w:t>
      </w:r>
      <w:r w:rsidR="00DD40D6">
        <w:t>on ne modifie que le pointeur de l’élément pour que cela soit effectif sur toutes les cases</w:t>
      </w:r>
      <w:r w:rsidR="003F52D7">
        <w:t>.</w:t>
      </w:r>
      <w:r w:rsidR="003B6618">
        <w:t xml:space="preserve"> Lors de la suppression toutes les cases occupé</w:t>
      </w:r>
      <w:r w:rsidR="00CA4C7F">
        <w:t>e</w:t>
      </w:r>
      <w:r w:rsidR="003B6618">
        <w:t xml:space="preserve">s par l’élément sont mises à </w:t>
      </w:r>
      <w:r w:rsidR="003B6618" w:rsidRPr="003B6618">
        <w:rPr>
          <w:b/>
          <w:bCs/>
        </w:rPr>
        <w:t>NULL</w:t>
      </w:r>
      <w:r w:rsidR="003B6618">
        <w:t xml:space="preserve"> et </w:t>
      </w:r>
      <w:r w:rsidR="00971925">
        <w:t xml:space="preserve">on libère </w:t>
      </w:r>
      <w:r w:rsidR="00447A99">
        <w:t>la mémoire occupée</w:t>
      </w:r>
      <w:r w:rsidR="00971925">
        <w:t xml:space="preserve"> par l’élément.</w:t>
      </w:r>
    </w:p>
    <w:p w14:paraId="183BC53E" w14:textId="3C07046C" w:rsidR="00046093" w:rsidRPr="0089745F" w:rsidRDefault="00EB3215" w:rsidP="0089745F">
      <w:pPr>
        <w:pStyle w:val="Paragraphe"/>
        <w:numPr>
          <w:ilvl w:val="0"/>
          <w:numId w:val="10"/>
        </w:numPr>
        <w:rPr>
          <w:u w:val="single"/>
        </w:rPr>
      </w:pPr>
      <w:r w:rsidRPr="0089745F">
        <w:rPr>
          <w:u w:val="single"/>
        </w:rPr>
        <w:t xml:space="preserve">Le monde </w:t>
      </w:r>
      <w:r w:rsidR="006D3BF6" w:rsidRPr="0089745F">
        <w:rPr>
          <w:u w:val="single"/>
        </w:rPr>
        <w:t xml:space="preserve">dans un </w:t>
      </w:r>
      <w:r w:rsidRPr="0089745F">
        <w:rPr>
          <w:u w:val="single"/>
        </w:rPr>
        <w:t>fichier</w:t>
      </w:r>
    </w:p>
    <w:p w14:paraId="3DD9C6A5" w14:textId="7FD0AF36" w:rsidR="00E440AC" w:rsidRDefault="00784706" w:rsidP="00925FEF">
      <w:pPr>
        <w:pStyle w:val="Paragraphe"/>
      </w:pPr>
      <w:r>
        <w:rPr>
          <w:noProof/>
        </w:rPr>
        <mc:AlternateContent>
          <mc:Choice Requires="wps">
            <w:drawing>
              <wp:anchor distT="0" distB="0" distL="114300" distR="114300" simplePos="0" relativeHeight="251691008" behindDoc="0" locked="0" layoutInCell="1" allowOverlap="1" wp14:anchorId="49B90F56" wp14:editId="5189D740">
                <wp:simplePos x="0" y="0"/>
                <wp:positionH relativeFrom="column">
                  <wp:posOffset>813435</wp:posOffset>
                </wp:positionH>
                <wp:positionV relativeFrom="paragraph">
                  <wp:posOffset>4832350</wp:posOffset>
                </wp:positionV>
                <wp:extent cx="4126230" cy="635"/>
                <wp:effectExtent l="0" t="0" r="7620" b="0"/>
                <wp:wrapTopAndBottom/>
                <wp:docPr id="38" name="Zone de texte 38"/>
                <wp:cNvGraphicFramePr/>
                <a:graphic xmlns:a="http://schemas.openxmlformats.org/drawingml/2006/main">
                  <a:graphicData uri="http://schemas.microsoft.com/office/word/2010/wordprocessingShape">
                    <wps:wsp>
                      <wps:cNvSpPr txBox="1"/>
                      <wps:spPr>
                        <a:xfrm>
                          <a:off x="0" y="0"/>
                          <a:ext cx="4126230" cy="635"/>
                        </a:xfrm>
                        <a:prstGeom prst="rect">
                          <a:avLst/>
                        </a:prstGeom>
                        <a:solidFill>
                          <a:prstClr val="white"/>
                        </a:solidFill>
                        <a:ln>
                          <a:noFill/>
                        </a:ln>
                      </wps:spPr>
                      <wps:txbx>
                        <w:txbxContent>
                          <w:p w14:paraId="5FF6B25B" w14:textId="6227BC5F" w:rsidR="00AA17F8" w:rsidRPr="0081534F" w:rsidRDefault="00AA17F8" w:rsidP="00AA17F8">
                            <w:pPr>
                              <w:pStyle w:val="Lgende"/>
                              <w:rPr>
                                <w:noProof/>
                                <w:color w:val="222222"/>
                                <w:sz w:val="24"/>
                              </w:rPr>
                            </w:pPr>
                            <w:r>
                              <w:t xml:space="preserve">Figure </w:t>
                            </w:r>
                            <w:fldSimple w:instr=" SEQ Figure \* ARABIC ">
                              <w:r w:rsidR="00096511">
                                <w:rPr>
                                  <w:noProof/>
                                </w:rPr>
                                <w:t>1</w:t>
                              </w:r>
                            </w:fldSimple>
                            <w:r>
                              <w:t xml:space="preserve"> - Schéma de fonctionnement des tables d'adresse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B90F56" id="Zone de texte 38" o:spid="_x0000_s1028" type="#_x0000_t202" style="position:absolute;left:0;text-align:left;margin-left:64.05pt;margin-top:380.5pt;width:324.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Pn6GQ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" stroked="f">
                <v:textbox style="mso-fit-shape-to-text:t" inset="0,0,0,0">
                  <w:txbxContent>
                    <w:p w14:paraId="5FF6B25B" w14:textId="6227BC5F" w:rsidR="00AA17F8" w:rsidRPr="0081534F" w:rsidRDefault="00AA17F8" w:rsidP="00AA17F8">
                      <w:pPr>
                        <w:pStyle w:val="Lgende"/>
                        <w:rPr>
                          <w:noProof/>
                          <w:color w:val="222222"/>
                          <w:sz w:val="24"/>
                        </w:rPr>
                      </w:pPr>
                      <w:r>
                        <w:t xml:space="preserve">Figure </w:t>
                      </w:r>
                      <w:fldSimple w:instr=" SEQ Figure \* ARABIC ">
                        <w:r w:rsidR="00096511">
                          <w:rPr>
                            <w:noProof/>
                          </w:rPr>
                          <w:t>1</w:t>
                        </w:r>
                      </w:fldSimple>
                      <w:r>
                        <w:t xml:space="preserve"> - Schéma de fonctionnement des tables d'adresse</w:t>
                      </w:r>
                    </w:p>
                  </w:txbxContent>
                </v:textbox>
                <w10:wrap type="topAndBottom"/>
              </v:shape>
            </w:pict>
          </mc:Fallback>
        </mc:AlternateContent>
      </w:r>
      <w:r>
        <w:rPr>
          <w:noProof/>
        </w:rPr>
        <w:drawing>
          <wp:anchor distT="0" distB="0" distL="114300" distR="114300" simplePos="0" relativeHeight="251688960" behindDoc="0" locked="0" layoutInCell="1" allowOverlap="1" wp14:anchorId="43F67EBA" wp14:editId="57A0DEA2">
            <wp:simplePos x="0" y="0"/>
            <wp:positionH relativeFrom="margin">
              <wp:posOffset>813435</wp:posOffset>
            </wp:positionH>
            <wp:positionV relativeFrom="paragraph">
              <wp:posOffset>1517319</wp:posOffset>
            </wp:positionV>
            <wp:extent cx="4126230" cy="3258185"/>
            <wp:effectExtent l="0" t="0" r="7620"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1">
                      <a:extLst>
                        <a:ext uri="{28A0092B-C50C-407E-A947-70E740481C1C}">
                          <a14:useLocalDpi xmlns:a14="http://schemas.microsoft.com/office/drawing/2010/main" val="0"/>
                        </a:ext>
                      </a:extLst>
                    </a:blip>
                    <a:stretch>
                      <a:fillRect/>
                    </a:stretch>
                  </pic:blipFill>
                  <pic:spPr>
                    <a:xfrm>
                      <a:off x="0" y="0"/>
                      <a:ext cx="4126230" cy="3258185"/>
                    </a:xfrm>
                    <a:prstGeom prst="rect">
                      <a:avLst/>
                    </a:prstGeom>
                  </pic:spPr>
                </pic:pic>
              </a:graphicData>
            </a:graphic>
            <wp14:sizeRelH relativeFrom="page">
              <wp14:pctWidth>0</wp14:pctWidth>
            </wp14:sizeRelH>
            <wp14:sizeRelV relativeFrom="page">
              <wp14:pctHeight>0</wp14:pctHeight>
            </wp14:sizeRelV>
          </wp:anchor>
        </w:drawing>
      </w:r>
      <w:r w:rsidR="00D24E43">
        <w:t>Pour pouvoir sauvegarder au mieux un monde dans un fichier</w:t>
      </w:r>
      <w:r w:rsidR="005A45D6">
        <w:t xml:space="preserve">, il faut que ce dernier soit structuré. </w:t>
      </w:r>
      <w:r w:rsidR="00005095">
        <w:t>Par conséquent</w:t>
      </w:r>
      <w:r w:rsidR="007F2201">
        <w:t>, le fichier possède des tables d’adresses qui sauvegarde la position de la représentation des niveaux dans le fichier</w:t>
      </w:r>
      <w:r w:rsidR="00DC3B0D">
        <w:t>. On retrouve également des tables de vides qui permettent de savoir où on peut insérer un niveau</w:t>
      </w:r>
      <w:r w:rsidR="001C6BA2">
        <w:t xml:space="preserve"> sans problème.</w:t>
      </w:r>
      <w:r w:rsidR="0026472D">
        <w:t xml:space="preserve"> </w:t>
      </w:r>
      <w:r w:rsidR="00BC2716">
        <w:t xml:space="preserve">Comme on peut le voir sur le schéma suivant, </w:t>
      </w:r>
      <w:r w:rsidR="003B276C">
        <w:t xml:space="preserve">chaque table d’adresse </w:t>
      </w:r>
      <w:r w:rsidR="0026472D">
        <w:t>possèd</w:t>
      </w:r>
      <w:r w:rsidR="000A568A">
        <w:t>e</w:t>
      </w:r>
      <w:r w:rsidR="0026472D">
        <w:t xml:space="preserve"> 10 </w:t>
      </w:r>
      <w:r w:rsidR="005F2C4F">
        <w:t>entrées</w:t>
      </w:r>
      <w:r w:rsidR="00746E21">
        <w:t>, la première étant réservé</w:t>
      </w:r>
      <w:r w:rsidR="00533FC9">
        <w:t>e</w:t>
      </w:r>
      <w:r w:rsidR="00746E21">
        <w:t xml:space="preserve"> pour pointer vers la table précédente et la dernière pour </w:t>
      </w:r>
      <w:r w:rsidR="00686892">
        <w:t>la table suivante</w:t>
      </w:r>
      <w:r w:rsidR="00746E21">
        <w:t>, ce qui fait qu’il reste 8 adresses utilisables pour renseigner nos niveaux.</w:t>
      </w:r>
      <w:r w:rsidR="006A6794">
        <w:t xml:space="preserve"> Chaque entrée possède deux attributs, le premier est la position </w:t>
      </w:r>
      <w:r w:rsidR="005A1210">
        <w:t>de l’élément pointé et le deuxième sa taille</w:t>
      </w:r>
      <w:r w:rsidR="00DB4B77">
        <w:t>.</w:t>
      </w:r>
    </w:p>
    <w:p w14:paraId="12EE59B2" w14:textId="63C0B51E" w:rsidR="008B1CF3" w:rsidRDefault="008B1CF3" w:rsidP="002D6ABC">
      <w:pPr>
        <w:pStyle w:val="Paragraphe"/>
      </w:pPr>
      <w:r>
        <w:t xml:space="preserve">On rappelle que pour un monde il faut un fichier qui sera composé au minimum d’une table d’adresses, d’une table de vide et </w:t>
      </w:r>
      <w:r w:rsidR="00252CCA">
        <w:t>d’un niveau.</w:t>
      </w:r>
      <w:r w:rsidR="0049543D">
        <w:t xml:space="preserve"> Il ne peut pas y avoir</w:t>
      </w:r>
      <w:r w:rsidR="00AF4F39">
        <w:t xml:space="preserve"> </w:t>
      </w:r>
      <w:r w:rsidR="00373D71">
        <w:t>plus d’un seul</w:t>
      </w:r>
      <w:r w:rsidR="00AF4F39">
        <w:t xml:space="preserve"> monde dans le même fichie</w:t>
      </w:r>
      <w:r w:rsidR="00471AE6">
        <w:t>r</w:t>
      </w:r>
      <w:r w:rsidR="00C75577">
        <w:t>.</w:t>
      </w:r>
      <w:r w:rsidR="001A250B">
        <w:t xml:space="preserve"> Le nom du fichier est le nom du monde</w:t>
      </w:r>
      <w:r w:rsidR="00C80A20">
        <w:t xml:space="preserve"> et son extension est « </w:t>
      </w:r>
      <w:r w:rsidR="002E78EF">
        <w:t>world</w:t>
      </w:r>
      <w:r w:rsidR="00C80A20">
        <w:t> »</w:t>
      </w:r>
      <w:r w:rsidR="0023743A">
        <w:t>.</w:t>
      </w:r>
    </w:p>
    <w:p w14:paraId="50194216" w14:textId="5D5C533C" w:rsidR="000E53C6" w:rsidRDefault="000E53C6" w:rsidP="00132035">
      <w:pPr>
        <w:pStyle w:val="Paragraphe"/>
      </w:pPr>
      <w:r>
        <w:t>Ensuite, pour minimiser les appels systèmes « read », « write »</w:t>
      </w:r>
      <w:r w:rsidR="00573A2C">
        <w:t xml:space="preserve"> et « lseek »</w:t>
      </w:r>
      <w:r w:rsidR="00C64FA7">
        <w:t xml:space="preserve">, il a </w:t>
      </w:r>
      <w:r w:rsidR="000D4B7F">
        <w:t>fallu</w:t>
      </w:r>
      <w:r w:rsidR="00C64FA7">
        <w:t xml:space="preserve"> réfléchir à une structure et une méthode spécifique pour enregistrer </w:t>
      </w:r>
      <w:r w:rsidR="00E307D0">
        <w:t>un niveau</w:t>
      </w:r>
      <w:r w:rsidR="008F5BC2">
        <w:t>.</w:t>
      </w:r>
      <w:r w:rsidR="006605DB">
        <w:t xml:space="preserve"> En effet, nous évitons d’enregistrer toutes les informations</w:t>
      </w:r>
      <w:r w:rsidR="00924D60">
        <w:t xml:space="preserve"> de chaque élément car certaines peuvent être retrouvé notamment la largeur et la hauteur</w:t>
      </w:r>
      <w:r w:rsidR="002D79A5">
        <w:t xml:space="preserve"> qui sont </w:t>
      </w:r>
      <w:r w:rsidR="007705DA">
        <w:t>spécifique au type de sprite</w:t>
      </w:r>
      <w:r w:rsidR="0023468C">
        <w:t>.</w:t>
      </w:r>
      <w:r w:rsidR="008F5BC2">
        <w:t xml:space="preserve"> C’est pour cela qu’un </w:t>
      </w:r>
      <w:r w:rsidR="00345699">
        <w:t>élément du niveau</w:t>
      </w:r>
      <w:r w:rsidR="008F5BC2">
        <w:t xml:space="preserve"> n’a pas la même représentation dans le fichier que dans l’éditeur</w:t>
      </w:r>
      <w:r w:rsidR="00BD0477">
        <w:t xml:space="preserve">. </w:t>
      </w:r>
      <w:r w:rsidR="00FC3E28">
        <w:t>Dans</w:t>
      </w:r>
      <w:r w:rsidR="00FA21BB">
        <w:t xml:space="preserve"> un fichier nous enregistrons </w:t>
      </w:r>
      <w:r w:rsidR="000F730B">
        <w:t xml:space="preserve">seulement </w:t>
      </w:r>
      <w:r w:rsidR="009810F0">
        <w:t xml:space="preserve">son type </w:t>
      </w:r>
      <w:r w:rsidR="001E443E">
        <w:t>suivit de</w:t>
      </w:r>
      <w:r w:rsidR="009810F0">
        <w:t xml:space="preserve"> sa spécificit</w:t>
      </w:r>
      <w:r w:rsidR="0005160D">
        <w:t>é</w:t>
      </w:r>
      <w:r w:rsidR="009810F0">
        <w:t>.</w:t>
      </w:r>
      <w:r w:rsidR="00F17E6B">
        <w:t xml:space="preserve"> </w:t>
      </w:r>
      <w:r w:rsidR="004300A2">
        <w:t>De plus, les éléments sont enregistré</w:t>
      </w:r>
      <w:r w:rsidR="00232451">
        <w:t>s</w:t>
      </w:r>
      <w:r w:rsidR="004300A2">
        <w:t xml:space="preserve"> en parcourant chaque case de la matrice représentant le level</w:t>
      </w:r>
      <w:r w:rsidR="00B80570">
        <w:t>. C’est-à-dire que l’on enregistre en premier l’élément à la case {0,0}, ensuite la case {0,1} et pour finir à la dernière case {</w:t>
      </w:r>
      <w:proofErr w:type="spellStart"/>
      <w:r w:rsidR="00B80570">
        <w:t>m,n</w:t>
      </w:r>
      <w:proofErr w:type="spellEnd"/>
      <w:r w:rsidR="00B80570">
        <w:t>} où m représente le nombre de ligne et n le nombre de colonne.</w:t>
      </w:r>
      <w:r w:rsidR="006C22E3">
        <w:t xml:space="preserve"> S’il n’y a aucun élément dans la case alors on écrit des 0</w:t>
      </w:r>
      <w:r w:rsidR="00E8018C">
        <w:t xml:space="preserve"> pour le type et </w:t>
      </w:r>
      <w:r w:rsidR="005170FA">
        <w:t xml:space="preserve">-1 pour </w:t>
      </w:r>
      <w:r w:rsidR="00E8018C">
        <w:t>la spécificité</w:t>
      </w:r>
      <w:r w:rsidR="006C22E3">
        <w:t>.</w:t>
      </w:r>
    </w:p>
    <w:p w14:paraId="219C28B5" w14:textId="788AA4AE" w:rsidR="0006657D" w:rsidRPr="00784706" w:rsidRDefault="00CC1C1D" w:rsidP="00784706">
      <w:pPr>
        <w:pStyle w:val="Paragraphe"/>
      </w:pPr>
      <w:r>
        <w:t>Avec cette représentation, il est maintenant facile d’aller lire o</w:t>
      </w:r>
      <w:r w:rsidR="00743F67">
        <w:t>u</w:t>
      </w:r>
      <w:r>
        <w:t xml:space="preserve"> écrire un élément spécifique</w:t>
      </w:r>
      <w:r w:rsidR="00110F89">
        <w:t xml:space="preserve"> pour le modifier ou le supprimer sans avoir à réécrire tout le niveau dans le fichier</w:t>
      </w:r>
      <w:r w:rsidR="003E2E94">
        <w:t>, ce qui permet de limiter le nombre d’appel à « read » et « write »</w:t>
      </w:r>
      <w:r w:rsidR="00110F89">
        <w:t>.</w:t>
      </w:r>
    </w:p>
    <w:p w14:paraId="41CB269A" w14:textId="75CED20D" w:rsidR="00EB6136" w:rsidRDefault="00936521" w:rsidP="00EB6136">
      <w:pPr>
        <w:pStyle w:val="Sous-Titre"/>
      </w:pPr>
      <w:bookmarkStart w:id="3" w:name="_Toc131335021"/>
      <w:r>
        <w:t>Le fonctionnement de l’éditeur</w:t>
      </w:r>
      <w:bookmarkEnd w:id="3"/>
    </w:p>
    <w:p w14:paraId="24CA4FCB" w14:textId="1653F598" w:rsidR="002A7E21" w:rsidRDefault="00FD3775" w:rsidP="004C3B08">
      <w:pPr>
        <w:pStyle w:val="Paragraphe"/>
      </w:pPr>
      <w:r>
        <w:rPr>
          <w:noProof/>
        </w:rPr>
        <mc:AlternateContent>
          <mc:Choice Requires="wps">
            <w:drawing>
              <wp:anchor distT="0" distB="0" distL="114300" distR="114300" simplePos="0" relativeHeight="251687936" behindDoc="0" locked="0" layoutInCell="1" allowOverlap="1" wp14:anchorId="27D2033C" wp14:editId="05D34D95">
                <wp:simplePos x="0" y="0"/>
                <wp:positionH relativeFrom="column">
                  <wp:posOffset>344170</wp:posOffset>
                </wp:positionH>
                <wp:positionV relativeFrom="paragraph">
                  <wp:posOffset>4832985</wp:posOffset>
                </wp:positionV>
                <wp:extent cx="5072380" cy="635"/>
                <wp:effectExtent l="0" t="0" r="0" b="0"/>
                <wp:wrapTopAndBottom/>
                <wp:docPr id="36" name="Zone de texte 36"/>
                <wp:cNvGraphicFramePr/>
                <a:graphic xmlns:a="http://schemas.openxmlformats.org/drawingml/2006/main">
                  <a:graphicData uri="http://schemas.microsoft.com/office/word/2010/wordprocessingShape">
                    <wps:wsp>
                      <wps:cNvSpPr txBox="1"/>
                      <wps:spPr>
                        <a:xfrm>
                          <a:off x="0" y="0"/>
                          <a:ext cx="5072380" cy="635"/>
                        </a:xfrm>
                        <a:prstGeom prst="rect">
                          <a:avLst/>
                        </a:prstGeom>
                        <a:solidFill>
                          <a:prstClr val="white"/>
                        </a:solidFill>
                        <a:ln>
                          <a:noFill/>
                        </a:ln>
                      </wps:spPr>
                      <wps:txbx>
                        <w:txbxContent>
                          <w:p w14:paraId="6216AB9B" w14:textId="3E7CA65D" w:rsidR="009F09C8" w:rsidRPr="00B1340F" w:rsidRDefault="009F09C8" w:rsidP="009F09C8">
                            <w:pPr>
                              <w:pStyle w:val="Lgende"/>
                              <w:rPr>
                                <w:color w:val="222222"/>
                                <w:sz w:val="24"/>
                              </w:rPr>
                            </w:pPr>
                            <w:r>
                              <w:t xml:space="preserve">Figure </w:t>
                            </w:r>
                            <w:fldSimple w:instr=" SEQ Figure \* ARABIC ">
                              <w:r w:rsidR="00096511">
                                <w:rPr>
                                  <w:noProof/>
                                </w:rPr>
                                <w:t>2</w:t>
                              </w:r>
                            </w:fldSimple>
                            <w:r>
                              <w:t xml:space="preserve"> - L'éditeur de monde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2033C" id="Zone de texte 36" o:spid="_x0000_s1029" type="#_x0000_t202" style="position:absolute;left:0;text-align:left;margin-left:27.1pt;margin-top:380.55pt;width:399.4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" stroked="f">
                <v:textbox style="mso-fit-shape-to-text:t" inset="0,0,0,0">
                  <w:txbxContent>
                    <w:p w14:paraId="6216AB9B" w14:textId="3E7CA65D" w:rsidR="009F09C8" w:rsidRPr="00B1340F" w:rsidRDefault="009F09C8" w:rsidP="009F09C8">
                      <w:pPr>
                        <w:pStyle w:val="Lgende"/>
                        <w:rPr>
                          <w:color w:val="222222"/>
                          <w:sz w:val="24"/>
                        </w:rPr>
                      </w:pPr>
                      <w:r>
                        <w:t xml:space="preserve">Figure </w:t>
                      </w:r>
                      <w:fldSimple w:instr=" SEQ Figure \* ARABIC ">
                        <w:r w:rsidR="00096511">
                          <w:rPr>
                            <w:noProof/>
                          </w:rPr>
                          <w:t>2</w:t>
                        </w:r>
                      </w:fldSimple>
                      <w:r>
                        <w:t xml:space="preserve"> - L'éditeur de monde</w:t>
                      </w:r>
                    </w:p>
                  </w:txbxContent>
                </v:textbox>
                <w10:wrap type="topAndBottom"/>
              </v:shape>
            </w:pict>
          </mc:Fallback>
        </mc:AlternateContent>
      </w:r>
      <w:r w:rsidRPr="002A7E21">
        <w:rPr>
          <w:noProof/>
        </w:rPr>
        <w:drawing>
          <wp:anchor distT="0" distB="0" distL="114300" distR="114300" simplePos="0" relativeHeight="251685888" behindDoc="0" locked="0" layoutInCell="1" allowOverlap="1" wp14:anchorId="2D1A9260" wp14:editId="49BA2968">
            <wp:simplePos x="0" y="0"/>
            <wp:positionH relativeFrom="margin">
              <wp:posOffset>344170</wp:posOffset>
            </wp:positionH>
            <wp:positionV relativeFrom="paragraph">
              <wp:posOffset>1065198</wp:posOffset>
            </wp:positionV>
            <wp:extent cx="5072932" cy="3711315"/>
            <wp:effectExtent l="0" t="0" r="0" b="381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72932" cy="3711315"/>
                    </a:xfrm>
                    <a:prstGeom prst="rect">
                      <a:avLst/>
                    </a:prstGeom>
                  </pic:spPr>
                </pic:pic>
              </a:graphicData>
            </a:graphic>
            <wp14:sizeRelH relativeFrom="page">
              <wp14:pctWidth>0</wp14:pctWidth>
            </wp14:sizeRelH>
            <wp14:sizeRelV relativeFrom="page">
              <wp14:pctHeight>0</wp14:pctHeight>
            </wp14:sizeRelV>
          </wp:anchor>
        </w:drawing>
      </w:r>
      <w:r w:rsidR="00452B6E">
        <w:t>Pour lancer l’éditeur il suffit d’utiliser la commande « ./</w:t>
      </w:r>
      <w:r w:rsidR="00F243AD">
        <w:t>bin/</w:t>
      </w:r>
      <w:r w:rsidR="00452B6E">
        <w:t xml:space="preserve">editor </w:t>
      </w:r>
      <w:r w:rsidR="005E04CB">
        <w:t xml:space="preserve">[nom du </w:t>
      </w:r>
      <w:r w:rsidR="00FD4312">
        <w:t>fichier monde</w:t>
      </w:r>
      <w:r w:rsidR="005E04CB">
        <w:t xml:space="preserve">] » dans </w:t>
      </w:r>
      <w:r w:rsidR="00217225">
        <w:t>un terminal</w:t>
      </w:r>
      <w:r w:rsidR="00D16787">
        <w:t>.</w:t>
      </w:r>
      <w:r w:rsidR="009869E6">
        <w:t xml:space="preserve"> Si le fichier existe alors l’éditeur l’ouvre sinon il le crée avec un premier niveau vide.</w:t>
      </w:r>
      <w:r w:rsidR="004E366B">
        <w:t xml:space="preserve"> </w:t>
      </w:r>
      <w:r w:rsidR="00B14D18">
        <w:t>Notre fichier monde contient alors une table d’adresse avec une adresse vers le premier niveau suivit d’une table de vide qui est vide et enfin le premier niveau entièrement vide</w:t>
      </w:r>
      <w:r w:rsidR="00F51B77">
        <w:t>.</w:t>
      </w:r>
      <w:r w:rsidR="008A09D3">
        <w:t xml:space="preserve"> A partie de là l’édition du monde peut commencer.</w:t>
      </w:r>
    </w:p>
    <w:p w14:paraId="01C01366" w14:textId="5FA1DB2A" w:rsidR="00271A0F" w:rsidRDefault="005D12E1" w:rsidP="00264DD7">
      <w:pPr>
        <w:pStyle w:val="Paragraphe"/>
      </w:pPr>
      <w:r>
        <w:t>Tout d’abord, il va falloir se familiariser avec l’interface utilisateur. Dans la fenêtre principal (la plus grande) il y a la représentation du niveau actuel</w:t>
      </w:r>
      <w:r w:rsidR="00D306EE">
        <w:t>, dans la fenêtre secondaire qui se situe à la droite de la fenêtre principal ce sont les différents outils permettant d’éditer le monde</w:t>
      </w:r>
      <w:r w:rsidR="00B561CA">
        <w:t>,</w:t>
      </w:r>
      <w:r w:rsidR="00D306EE">
        <w:t xml:space="preserve"> et enfin dans </w:t>
      </w:r>
      <w:r w:rsidR="00036A02">
        <w:t>la dernière fenêtre située</w:t>
      </w:r>
      <w:r w:rsidR="00185E72">
        <w:t xml:space="preserve"> tout en bas nous avons les différentes informations données par l’éditeur.</w:t>
      </w:r>
    </w:p>
    <w:p w14:paraId="23E251B9" w14:textId="1B867A56" w:rsidR="004E5459" w:rsidRDefault="00306A43" w:rsidP="001F55B1">
      <w:pPr>
        <w:pStyle w:val="Paragraphe"/>
      </w:pPr>
      <w:r>
        <w:t>Dans la fenêtre des outils</w:t>
      </w:r>
      <w:r w:rsidR="00484956">
        <w:t xml:space="preserve"> il est possible de sélectionner des spécifi</w:t>
      </w:r>
      <w:r w:rsidR="001F04F7">
        <w:t>cités</w:t>
      </w:r>
      <w:r w:rsidR="00B603FF">
        <w:t xml:space="preserve"> seulement pour les portes, gates et clés</w:t>
      </w:r>
      <w:r w:rsidR="00D43AEC">
        <w:t>, il s’agira de la couleur pour les deux derniers éléments</w:t>
      </w:r>
      <w:r w:rsidR="00E05F6E">
        <w:t xml:space="preserve"> leur permettant de fonctionner ensemble</w:t>
      </w:r>
      <w:r w:rsidR="00D43AEC">
        <w:t>.</w:t>
      </w:r>
      <w:r w:rsidR="00196737">
        <w:t xml:space="preserve"> Une fois l’outil s’électionné il suffit de cliquer dans le niveau à l’endroit où l’on souhaite </w:t>
      </w:r>
      <w:r w:rsidR="00FC15B7">
        <w:t>placer l’élément</w:t>
      </w:r>
      <w:r w:rsidR="00196737">
        <w:t>.</w:t>
      </w:r>
      <w:r w:rsidR="00C71D93">
        <w:t xml:space="preserve"> </w:t>
      </w:r>
      <w:r w:rsidR="00085DFE">
        <w:t>Si des sprites sont déjà présents sur la zone occupée par le nouvel élément, ces derniers seront automatiquement supprimés</w:t>
      </w:r>
      <w:r w:rsidR="009755ED">
        <w:t>.</w:t>
      </w:r>
    </w:p>
    <w:p w14:paraId="3DE53563" w14:textId="3956DEEE" w:rsidR="003B22A9" w:rsidRDefault="00D53386" w:rsidP="001F55B1">
      <w:pPr>
        <w:pStyle w:val="Paragraphe"/>
      </w:pPr>
      <w:r>
        <w:t>En ce qui concerne la sauvegarde, celle-ci s’effectue automatique</w:t>
      </w:r>
      <w:r w:rsidR="00C052CF">
        <w:t>ment</w:t>
      </w:r>
      <w:r>
        <w:t xml:space="preserve"> dès qu’il y a un changement</w:t>
      </w:r>
      <w:r w:rsidR="00BF6032">
        <w:t xml:space="preserve"> sur le niveau</w:t>
      </w:r>
      <w:r w:rsidR="001C1BD8">
        <w:t>.</w:t>
      </w:r>
      <w:r w:rsidR="00D852DA">
        <w:t xml:space="preserve"> De plus, la modification ne se fait que sur les éléments qui ont été modifi</w:t>
      </w:r>
      <w:r w:rsidR="00203A11">
        <w:t xml:space="preserve">é permettant de </w:t>
      </w:r>
      <w:r w:rsidR="007F353D">
        <w:t>limiter les appels système</w:t>
      </w:r>
      <w:r w:rsidR="006141AE">
        <w:t xml:space="preserve"> superflu</w:t>
      </w:r>
      <w:r w:rsidR="006103E3">
        <w:t>s</w:t>
      </w:r>
      <w:r w:rsidR="0093417E">
        <w:t>.</w:t>
      </w:r>
    </w:p>
    <w:p w14:paraId="4B2BCAF6" w14:textId="7A571B5D" w:rsidR="00D53386" w:rsidRPr="003B22A9" w:rsidRDefault="003B22A9" w:rsidP="003B22A9">
      <w:pPr>
        <w:pStyle w:val="Titre1"/>
        <w:rPr>
          <w:rFonts w:ascii="Aller Light" w:hAnsi="Aller Light"/>
          <w:color w:val="222222"/>
        </w:rPr>
      </w:pPr>
      <w:r>
        <w:br w:type="page"/>
      </w:r>
    </w:p>
    <w:p w14:paraId="7D75CECE" w14:textId="12FDB644" w:rsidR="00172E7B" w:rsidRDefault="005540F4" w:rsidP="00172E7B">
      <w:pPr>
        <w:pStyle w:val="TitrePartie"/>
      </w:pPr>
      <w:bookmarkStart w:id="4" w:name="_Toc131335022"/>
      <w:r>
        <w:t>Les</w:t>
      </w:r>
      <w:r w:rsidR="00C006BE">
        <w:t xml:space="preserve"> applications client-serveur</w:t>
      </w:r>
      <w:r>
        <w:t xml:space="preserve"> et leurs échanges</w:t>
      </w:r>
      <w:bookmarkEnd w:id="4"/>
    </w:p>
    <w:p w14:paraId="1EC68A8A" w14:textId="5EC21C81" w:rsidR="0054509E" w:rsidRDefault="0054509E" w:rsidP="0054509E">
      <w:pPr>
        <w:pStyle w:val="Paragraphe"/>
      </w:pPr>
      <w:r>
        <w:t xml:space="preserve">Au sein de ce projet, le serveur </w:t>
      </w:r>
      <w:r w:rsidR="0009587D">
        <w:t xml:space="preserve">ainsi que le client </w:t>
      </w:r>
      <w:r>
        <w:t>occupe</w:t>
      </w:r>
      <w:r w:rsidR="0009587D">
        <w:t>nt</w:t>
      </w:r>
      <w:r>
        <w:t xml:space="preserve"> une place primordiale, en effet, </w:t>
      </w:r>
      <w:r w:rsidR="00A254BB">
        <w:t xml:space="preserve">ce sont ces derniers </w:t>
      </w:r>
      <w:r w:rsidR="00267654">
        <w:t xml:space="preserve">qui gèrent la gestion </w:t>
      </w:r>
      <w:r w:rsidR="00F028F9">
        <w:t xml:space="preserve">et le bon fonctionnement </w:t>
      </w:r>
      <w:r w:rsidR="00267654">
        <w:t xml:space="preserve">de la partie. </w:t>
      </w:r>
      <w:r w:rsidR="003236F2">
        <w:t>C’est pourquoi dans cette partie, nous allons aborder différents points relatifs au serveu</w:t>
      </w:r>
      <w:r w:rsidR="00092C1A">
        <w:t>r et au client, comme par exemple les différentes communications entre ces derniers ou encore leur implémentation.</w:t>
      </w:r>
    </w:p>
    <w:p w14:paraId="497654CC" w14:textId="1135C888" w:rsidR="00FE1823" w:rsidRDefault="00875EE1" w:rsidP="002D2A20">
      <w:pPr>
        <w:pStyle w:val="Sous-Titre"/>
        <w:numPr>
          <w:ilvl w:val="0"/>
          <w:numId w:val="8"/>
        </w:numPr>
      </w:pPr>
      <w:bookmarkStart w:id="5" w:name="_Toc131335023"/>
      <w:r>
        <w:t xml:space="preserve">Lancement </w:t>
      </w:r>
      <w:r w:rsidR="00317A07">
        <w:t>des applicatifs</w:t>
      </w:r>
      <w:bookmarkEnd w:id="5"/>
    </w:p>
    <w:p w14:paraId="310204D1" w14:textId="50ECF979" w:rsidR="00D24CFA" w:rsidRDefault="004D4BC3" w:rsidP="00D24CFA">
      <w:pPr>
        <w:pStyle w:val="Paragraphe"/>
      </w:pPr>
      <w:r>
        <w:t>Afin de lancer le serveur il suffit d’utiliser la commande « </w:t>
      </w:r>
      <w:r w:rsidR="005A331E">
        <w:t>bin</w:t>
      </w:r>
      <w:r>
        <w:t xml:space="preserve">/server [n° de port] » dans un terminal. </w:t>
      </w:r>
      <w:r w:rsidR="00916206">
        <w:t>Dans un premier temps, le serveur effectue toutes ses communications avec le client via le protocole UDP. C’est pourquoi au lancement</w:t>
      </w:r>
      <w:r w:rsidR="00AD1041">
        <w:t>,</w:t>
      </w:r>
      <w:r w:rsidR="00916206">
        <w:t xml:space="preserve"> ce </w:t>
      </w:r>
      <w:r w:rsidR="00EC1BE3">
        <w:t xml:space="preserve">dernier crée une socket </w:t>
      </w:r>
      <w:r w:rsidR="009805DE">
        <w:t>UDP</w:t>
      </w:r>
      <w:r w:rsidR="00EC1BE3">
        <w:t xml:space="preserve"> avec le numéro de port spécifié en paramètre</w:t>
      </w:r>
      <w:r w:rsidR="00E23433">
        <w:t xml:space="preserve"> </w:t>
      </w:r>
      <w:r w:rsidR="00EC1BE3">
        <w:t>lors du lancement de celui-ci.</w:t>
      </w:r>
      <w:r w:rsidR="00585317">
        <w:t xml:space="preserve"> Une fois la socket UDP mise en place et fonctionnel, le serveur se met alors en écoute des diverses requêtes qu’il peut recevoir par le client. </w:t>
      </w:r>
    </w:p>
    <w:p w14:paraId="6BB36FF2" w14:textId="78ABBC1E" w:rsidR="009D4E2A" w:rsidRDefault="006F59A8" w:rsidP="00E135C4">
      <w:pPr>
        <w:pStyle w:val="Paragraphe"/>
      </w:pPr>
      <w:r w:rsidRPr="006F59A8">
        <w:t>En ce qui concerne le client, pour le démarrer, nous devons exécuter la commande suivante : "</w:t>
      </w:r>
      <w:r w:rsidR="005A331E">
        <w:t>bin</w:t>
      </w:r>
      <w:r w:rsidRPr="006F59A8">
        <w:t>/client [adresse IP du serveur] [numéro de port du serveur]". Si les informations d'adresse IP et de port du serveur sont correctement renseignées</w:t>
      </w:r>
      <w:r w:rsidR="009D5BBA">
        <w:t xml:space="preserve"> et correspondent à ceux du serveur démarré</w:t>
      </w:r>
      <w:r w:rsidRPr="006F59A8">
        <w:t>, le client sera alors lancé</w:t>
      </w:r>
      <w:r w:rsidR="004D09B2">
        <w:t xml:space="preserve">. </w:t>
      </w:r>
    </w:p>
    <w:p w14:paraId="73E1F3C2" w14:textId="2BA2ABA9" w:rsidR="000C34F5" w:rsidRDefault="000C34F5" w:rsidP="000C34F5">
      <w:pPr>
        <w:pStyle w:val="Sous-Titre"/>
      </w:pPr>
      <w:bookmarkStart w:id="6" w:name="_Toc131335024"/>
      <w:r>
        <w:t>Communication entre les deux applications</w:t>
      </w:r>
      <w:bookmarkEnd w:id="6"/>
    </w:p>
    <w:p w14:paraId="1AA038AE" w14:textId="416EEF5F" w:rsidR="00FE542E" w:rsidRDefault="00D7719D" w:rsidP="00FE542E">
      <w:pPr>
        <w:pStyle w:val="Paragraphe"/>
      </w:pPr>
      <w:r>
        <w:t xml:space="preserve">Afin de communiquer entre eux, le client et le serveur vont utiliser deux protocoles : UDP et TCP. L’usage du protocole UDP se fait dans le contexte </w:t>
      </w:r>
      <w:r w:rsidR="000B73B3">
        <w:t>du paramétrage des clients ainsi que des parties crées et qui attendent d’être lancés.</w:t>
      </w:r>
    </w:p>
    <w:p w14:paraId="4A6D61CC" w14:textId="02EFE9D7" w:rsidR="00F82DE1" w:rsidRDefault="001E7DFA" w:rsidP="00F82DE1">
      <w:pPr>
        <w:pStyle w:val="Paragraphe"/>
      </w:pPr>
      <w:r>
        <w:t xml:space="preserve">Afin de standardiser l’échange entre les deux entités, nous avons mis en place deux structures : </w:t>
      </w:r>
      <w:r w:rsidRPr="001E7DFA">
        <w:rPr>
          <w:i/>
          <w:iCs/>
        </w:rPr>
        <w:t>request_c</w:t>
      </w:r>
      <w:r w:rsidR="00F51592">
        <w:rPr>
          <w:i/>
          <w:iCs/>
        </w:rPr>
        <w:t>l</w:t>
      </w:r>
      <w:r w:rsidRPr="001E7DFA">
        <w:rPr>
          <w:i/>
          <w:iCs/>
        </w:rPr>
        <w:t>i</w:t>
      </w:r>
      <w:r w:rsidR="00F51592">
        <w:rPr>
          <w:i/>
          <w:iCs/>
        </w:rPr>
        <w:t>e</w:t>
      </w:r>
      <w:r w:rsidRPr="001E7DFA">
        <w:rPr>
          <w:i/>
          <w:iCs/>
        </w:rPr>
        <w:t>nt_udp_t</w:t>
      </w:r>
      <w:r>
        <w:rPr>
          <w:i/>
          <w:iCs/>
        </w:rPr>
        <w:t xml:space="preserve"> </w:t>
      </w:r>
      <w:r>
        <w:t xml:space="preserve">et </w:t>
      </w:r>
      <w:r w:rsidRPr="001E7DFA">
        <w:rPr>
          <w:i/>
          <w:iCs/>
        </w:rPr>
        <w:t>response_server_udp_t</w:t>
      </w:r>
      <w:r>
        <w:t>.</w:t>
      </w:r>
      <w:r w:rsidR="00F82DE1">
        <w:t xml:space="preserve"> La première est utilisé lors de l’envoi d’une requête depuis le client vers le serveur tandis que la deuxième est utilisé pour </w:t>
      </w:r>
      <w:r w:rsidR="00760CAF">
        <w:t xml:space="preserve">le chemin inverse, soit </w:t>
      </w:r>
      <w:r w:rsidR="00F82DE1">
        <w:t>l’envoie de la réponse à la requête reçu.</w:t>
      </w:r>
    </w:p>
    <w:p w14:paraId="2F918649" w14:textId="2CC6ABF6" w:rsidR="00F51592" w:rsidRDefault="00F51592" w:rsidP="00F82DE1">
      <w:pPr>
        <w:pStyle w:val="Paragraphe"/>
      </w:pPr>
      <w:r>
        <w:t xml:space="preserve">La structure </w:t>
      </w:r>
      <w:r w:rsidRPr="006E4F82">
        <w:rPr>
          <w:i/>
          <w:iCs/>
        </w:rPr>
        <w:t>request_client</w:t>
      </w:r>
      <w:r w:rsidR="004020BE" w:rsidRPr="006E4F82">
        <w:rPr>
          <w:i/>
          <w:iCs/>
        </w:rPr>
        <w:t>_udp_t</w:t>
      </w:r>
      <w:r w:rsidR="006E4F82">
        <w:t xml:space="preserve"> est formatée de la manière suivante : </w:t>
      </w:r>
    </w:p>
    <w:p w14:paraId="11AE5331" w14:textId="77777777" w:rsidR="00642016" w:rsidRDefault="00642016" w:rsidP="005F0C3F">
      <w:pPr>
        <w:pStyle w:val="Paragraphe"/>
        <w:keepNext/>
        <w:spacing w:after="0"/>
        <w:ind w:firstLine="0"/>
        <w:jc w:val="center"/>
      </w:pPr>
      <w:r>
        <w:rPr>
          <w:noProof/>
        </w:rPr>
        <w:drawing>
          <wp:inline distT="0" distB="0" distL="0" distR="0" wp14:anchorId="3C7791AC" wp14:editId="097B358E">
            <wp:extent cx="2495954" cy="103723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2889" cy="1060890"/>
                    </a:xfrm>
                    <a:prstGeom prst="rect">
                      <a:avLst/>
                    </a:prstGeom>
                    <a:noFill/>
                    <a:ln>
                      <a:noFill/>
                    </a:ln>
                  </pic:spPr>
                </pic:pic>
              </a:graphicData>
            </a:graphic>
          </wp:inline>
        </w:drawing>
      </w:r>
    </w:p>
    <w:p w14:paraId="5CBFBEFA" w14:textId="3C5BAA65" w:rsidR="00642016" w:rsidRDefault="00642016" w:rsidP="00642016">
      <w:pPr>
        <w:pStyle w:val="Lgende"/>
      </w:pPr>
      <w:r>
        <w:t xml:space="preserve">Figure </w:t>
      </w:r>
      <w:fldSimple w:instr=" SEQ Figure \* ARABIC ">
        <w:r w:rsidR="00096511">
          <w:rPr>
            <w:noProof/>
          </w:rPr>
          <w:t>3</w:t>
        </w:r>
      </w:fldSimple>
      <w:r>
        <w:t xml:space="preserve"> : Structure request_client_udp_t</w:t>
      </w:r>
    </w:p>
    <w:p w14:paraId="750B0A31" w14:textId="77777777" w:rsidR="003B22A9" w:rsidRDefault="00AA723E" w:rsidP="000B6FDA">
      <w:pPr>
        <w:pStyle w:val="Paragraphe"/>
      </w:pPr>
      <w:r w:rsidRPr="00AA723E">
        <w:t xml:space="preserve">Cette structure comporte un élément de type union, ce qui évite la création de multiples structures pour chaque requête. En utilisant cette approche, nous réduisons considérablement la surcharge inutile de </w:t>
      </w:r>
      <w:r w:rsidR="00FF38DD">
        <w:t>notre</w:t>
      </w:r>
      <w:r w:rsidRPr="00AA723E">
        <w:t xml:space="preserve"> requête. Si nous avions opté pour une structure standard à la place de l'union, cela aurait engendré une </w:t>
      </w:r>
      <w:r w:rsidR="00535B84">
        <w:t>charge</w:t>
      </w:r>
      <w:r w:rsidRPr="00AA723E">
        <w:t xml:space="preserve"> supplémentaire</w:t>
      </w:r>
      <w:r w:rsidR="00535B84">
        <w:t xml:space="preserve"> à nos requêtes</w:t>
      </w:r>
      <w:r w:rsidR="00D5226A">
        <w:t>, étant donné qu’a requête toutes les champs devait être rempli</w:t>
      </w:r>
      <w:r w:rsidRPr="00AA723E">
        <w:t xml:space="preserve">. </w:t>
      </w:r>
    </w:p>
    <w:p w14:paraId="5C7C67EF" w14:textId="77777777" w:rsidR="003B22A9" w:rsidRDefault="003B22A9">
      <w:pPr>
        <w:jc w:val="left"/>
        <w:rPr>
          <w:rFonts w:ascii="Aller Light" w:hAnsi="Aller Light"/>
          <w:color w:val="222222"/>
        </w:rPr>
      </w:pPr>
      <w:r>
        <w:br w:type="page"/>
      </w:r>
    </w:p>
    <w:p w14:paraId="26AD370E" w14:textId="60349671" w:rsidR="000B6FDA" w:rsidRDefault="00AA723E" w:rsidP="000B6FDA">
      <w:pPr>
        <w:pStyle w:val="Paragraphe"/>
      </w:pPr>
      <w:r w:rsidRPr="00AA723E">
        <w:t xml:space="preserve">C'est pourquoi notre variable </w:t>
      </w:r>
      <w:r w:rsidRPr="001E0A4D">
        <w:rPr>
          <w:i/>
          <w:iCs/>
        </w:rPr>
        <w:t>content_request_client_udp_t</w:t>
      </w:r>
      <w:r w:rsidRPr="00AA723E">
        <w:t xml:space="preserve"> est formatée </w:t>
      </w:r>
      <w:r>
        <w:t>comme suit</w:t>
      </w:r>
      <w:r w:rsidR="00FB1026">
        <w:t xml:space="preserve"> </w:t>
      </w:r>
      <w:r w:rsidR="00192B3A">
        <w:t xml:space="preserve">: </w:t>
      </w:r>
    </w:p>
    <w:p w14:paraId="7E751392" w14:textId="085D80DD" w:rsidR="00E71483" w:rsidRDefault="003B22A9" w:rsidP="005F0C3F">
      <w:pPr>
        <w:pStyle w:val="Paragraphe"/>
        <w:keepNext/>
        <w:spacing w:after="0"/>
        <w:ind w:firstLine="0"/>
        <w:jc w:val="center"/>
      </w:pPr>
      <w:r>
        <w:rPr>
          <w:noProof/>
        </w:rPr>
        <w:drawing>
          <wp:inline distT="0" distB="0" distL="0" distR="0" wp14:anchorId="1810EB06" wp14:editId="0615D4A1">
            <wp:extent cx="5076967" cy="1209921"/>
            <wp:effectExtent l="0" t="0" r="0" b="9525"/>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91174" cy="1213307"/>
                    </a:xfrm>
                    <a:prstGeom prst="rect">
                      <a:avLst/>
                    </a:prstGeom>
                    <a:noFill/>
                    <a:ln>
                      <a:noFill/>
                    </a:ln>
                  </pic:spPr>
                </pic:pic>
              </a:graphicData>
            </a:graphic>
          </wp:inline>
        </w:drawing>
      </w:r>
    </w:p>
    <w:p w14:paraId="6F38C233" w14:textId="33480541" w:rsidR="00192B3A" w:rsidRDefault="00E71483" w:rsidP="00E71483">
      <w:pPr>
        <w:pStyle w:val="Lgende"/>
      </w:pPr>
      <w:r>
        <w:t xml:space="preserve">Figure </w:t>
      </w:r>
      <w:fldSimple w:instr=" SEQ Figure \* ARABIC ">
        <w:r w:rsidR="00096511">
          <w:rPr>
            <w:noProof/>
          </w:rPr>
          <w:t>4</w:t>
        </w:r>
      </w:fldSimple>
      <w:r>
        <w:t xml:space="preserve"> : Union content_request_client_udp_t</w:t>
      </w:r>
    </w:p>
    <w:p w14:paraId="7773ED8A" w14:textId="30FB7751" w:rsidR="001E0A4D" w:rsidRDefault="001E0A4D" w:rsidP="0065592B">
      <w:pPr>
        <w:pStyle w:val="Paragraphe"/>
      </w:pPr>
      <w:r>
        <w:t xml:space="preserve">Quant à la réponse du serveur aux différentes requête du client, nous retrouvons la même architecture que </w:t>
      </w:r>
      <w:r w:rsidRPr="000C75C3">
        <w:rPr>
          <w:i/>
          <w:iCs/>
        </w:rPr>
        <w:t>request_client_udp_t</w:t>
      </w:r>
      <w:r>
        <w:t xml:space="preserve"> dans </w:t>
      </w:r>
      <w:r w:rsidRPr="000C75C3">
        <w:rPr>
          <w:i/>
          <w:iCs/>
        </w:rPr>
        <w:t>response_server_udp_t</w:t>
      </w:r>
      <w:r w:rsidR="005368AE">
        <w:t xml:space="preserve">. Cependant, le contenu diffère, </w:t>
      </w:r>
      <w:r w:rsidR="00670C6D">
        <w:t xml:space="preserve">en effet, </w:t>
      </w:r>
      <w:r w:rsidR="005368AE">
        <w:t xml:space="preserve">nous avons l’union suivante au sein de cette dernière : </w:t>
      </w:r>
    </w:p>
    <w:p w14:paraId="569C267D" w14:textId="0BFCBF44" w:rsidR="001E6054" w:rsidRDefault="00386FC5" w:rsidP="001E6054">
      <w:pPr>
        <w:pStyle w:val="Paragraphe"/>
        <w:keepNext/>
        <w:spacing w:after="0"/>
        <w:ind w:firstLine="0"/>
        <w:jc w:val="center"/>
      </w:pPr>
      <w:r>
        <w:rPr>
          <w:noProof/>
        </w:rPr>
        <w:drawing>
          <wp:inline distT="0" distB="0" distL="0" distR="0" wp14:anchorId="7B2AC3E2" wp14:editId="6D39F351">
            <wp:extent cx="2404272" cy="1239769"/>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28089" cy="1252050"/>
                    </a:xfrm>
                    <a:prstGeom prst="rect">
                      <a:avLst/>
                    </a:prstGeom>
                    <a:noFill/>
                    <a:ln>
                      <a:noFill/>
                    </a:ln>
                  </pic:spPr>
                </pic:pic>
              </a:graphicData>
            </a:graphic>
          </wp:inline>
        </w:drawing>
      </w:r>
    </w:p>
    <w:p w14:paraId="220AE3B9" w14:textId="6F569938" w:rsidR="004B30C8" w:rsidRDefault="001E6054" w:rsidP="001E6054">
      <w:pPr>
        <w:pStyle w:val="Lgende"/>
      </w:pPr>
      <w:r>
        <w:t xml:space="preserve">Figure </w:t>
      </w:r>
      <w:fldSimple w:instr=" SEQ Figure \* ARABIC ">
        <w:r w:rsidR="00096511">
          <w:rPr>
            <w:noProof/>
          </w:rPr>
          <w:t>5</w:t>
        </w:r>
      </w:fldSimple>
      <w:r>
        <w:t xml:space="preserve"> : Union content_response_server_t</w:t>
      </w:r>
    </w:p>
    <w:p w14:paraId="1B9EA789" w14:textId="6DDF6F0A" w:rsidR="005368AE" w:rsidRPr="005368AE" w:rsidRDefault="00FF0556" w:rsidP="00FF0556">
      <w:pPr>
        <w:pStyle w:val="Paragraphe"/>
      </w:pPr>
      <w:r>
        <w:t xml:space="preserve">Au sein de cette union, nous </w:t>
      </w:r>
      <w:r w:rsidR="006F15D7">
        <w:t>re</w:t>
      </w:r>
      <w:r>
        <w:t>trouvons trois variables de type entier, ainsi qu'une variable structurée contenant la liste des mondes existants, et enfin une dernière variable structurée contenant la liste des parties en cours.</w:t>
      </w:r>
    </w:p>
    <w:p w14:paraId="6C43C22D" w14:textId="3D69D433" w:rsidR="002862F4" w:rsidRDefault="005F0C3F" w:rsidP="0065592B">
      <w:pPr>
        <w:pStyle w:val="Paragraphe"/>
      </w:pPr>
      <w:r>
        <w:t xml:space="preserve">Et </w:t>
      </w:r>
      <w:r w:rsidR="00966E59">
        <w:t xml:space="preserve">en </w:t>
      </w:r>
      <w:r>
        <w:t xml:space="preserve">ce qui </w:t>
      </w:r>
      <w:r w:rsidR="00966E59">
        <w:t xml:space="preserve">concerne le </w:t>
      </w:r>
      <w:r>
        <w:t>type de la requête,</w:t>
      </w:r>
      <w:r w:rsidR="00586005" w:rsidRPr="00586005">
        <w:t xml:space="preserve"> </w:t>
      </w:r>
      <w:r w:rsidR="00586005">
        <w:t xml:space="preserve">au sein de </w:t>
      </w:r>
      <w:r w:rsidR="00586005" w:rsidRPr="00586005">
        <w:t>notre fichier</w:t>
      </w:r>
      <w:r w:rsidR="00586005">
        <w:t xml:space="preserve"> contenant </w:t>
      </w:r>
      <w:r w:rsidR="00467174">
        <w:t>les structures précédemment évoquées</w:t>
      </w:r>
      <w:r w:rsidR="00586005" w:rsidRPr="00586005">
        <w:t>, nous avons créé une liste de constantes qui nous permet d'identifier la requête reçue, ainsi nous pouvons déterminer le traitement à effectuer par la suite.</w:t>
      </w:r>
    </w:p>
    <w:p w14:paraId="56CC798F" w14:textId="5946B100" w:rsidR="00BF4254" w:rsidRDefault="00946C91" w:rsidP="00BF4254">
      <w:pPr>
        <w:pStyle w:val="Sous-Titre"/>
      </w:pPr>
      <w:bookmarkStart w:id="7" w:name="_Toc131335025"/>
      <w:r>
        <w:t>La gestion des parties et des</w:t>
      </w:r>
      <w:r w:rsidR="00BE34C0">
        <w:t xml:space="preserve"> joueurs</w:t>
      </w:r>
      <w:bookmarkEnd w:id="7"/>
    </w:p>
    <w:p w14:paraId="5DE66D4F" w14:textId="645066B0" w:rsidR="005E1E86" w:rsidRDefault="005E1E86" w:rsidP="005E1E86">
      <w:pPr>
        <w:pStyle w:val="Paragraphe"/>
      </w:pPr>
      <w:r>
        <w:t xml:space="preserve">La gestion des parties et des clients se fait principalement au sein du serveur. En effet, c’est ce dernier qui met en lien toutes les parties de jeu et les clients qui ont lancé l’application. </w:t>
      </w:r>
    </w:p>
    <w:p w14:paraId="7B805D5A" w14:textId="25B5E8CC" w:rsidR="005E1E86" w:rsidRDefault="005E1E86" w:rsidP="005E1E86">
      <w:pPr>
        <w:pStyle w:val="Paragraphe"/>
        <w:numPr>
          <w:ilvl w:val="0"/>
          <w:numId w:val="9"/>
        </w:numPr>
        <w:rPr>
          <w:u w:val="single"/>
        </w:rPr>
      </w:pPr>
      <w:r w:rsidRPr="005E1E86">
        <w:rPr>
          <w:u w:val="single"/>
        </w:rPr>
        <w:t xml:space="preserve">La gestion des parties jeux </w:t>
      </w:r>
    </w:p>
    <w:p w14:paraId="4EB0AE8E" w14:textId="355985EF" w:rsidR="003B22A9" w:rsidRDefault="007D67B4" w:rsidP="007D67B4">
      <w:pPr>
        <w:pStyle w:val="Paragraphe"/>
      </w:pPr>
      <w:r>
        <w:t>Afin</w:t>
      </w:r>
      <w:r w:rsidR="00663E2A">
        <w:t xml:space="preserve"> de</w:t>
      </w:r>
      <w:r>
        <w:t xml:space="preserve"> gérer les différentes parties de jeux qui peuvent être lancée sur le serveur, nous </w:t>
      </w:r>
      <w:r w:rsidR="00A21EE1">
        <w:t xml:space="preserve">avons </w:t>
      </w:r>
      <w:r>
        <w:t>décidé d’opter pour une liste chainée contenant une structure représentant les différents paramètres d’une partie de jeu</w:t>
      </w:r>
      <w:r w:rsidR="002E7CD7">
        <w:t xml:space="preserve">. </w:t>
      </w:r>
      <w:r w:rsidR="00A21EE1">
        <w:t xml:space="preserve">Cette liste chainée est </w:t>
      </w:r>
      <w:r w:rsidR="00053B43">
        <w:t>allouée</w:t>
      </w:r>
      <w:r w:rsidR="00A21EE1">
        <w:t xml:space="preserve"> dès le lancement du serveur et à chaque partie créée, celle-ci est directement</w:t>
      </w:r>
      <w:r w:rsidR="00162D4A">
        <w:t xml:space="preserve"> </w:t>
      </w:r>
      <w:r w:rsidR="00AB3A9D">
        <w:t>enregistré</w:t>
      </w:r>
      <w:r w:rsidR="00EA0AE9">
        <w:t>e</w:t>
      </w:r>
      <w:r w:rsidR="00162D4A">
        <w:t xml:space="preserve"> au sein de la structure de donnée.</w:t>
      </w:r>
    </w:p>
    <w:p w14:paraId="75393B77" w14:textId="4008D082" w:rsidR="005E1E86" w:rsidRPr="003B22A9" w:rsidRDefault="003B22A9" w:rsidP="003B22A9">
      <w:pPr>
        <w:pStyle w:val="Titre1"/>
        <w:rPr>
          <w:rFonts w:ascii="Aller Light" w:hAnsi="Aller Light"/>
          <w:color w:val="222222"/>
        </w:rPr>
      </w:pPr>
      <w:r>
        <w:br w:type="page"/>
      </w:r>
    </w:p>
    <w:p w14:paraId="3B756C79" w14:textId="1AE61E47" w:rsidR="008A146D" w:rsidRDefault="008A146D" w:rsidP="007D67B4">
      <w:pPr>
        <w:pStyle w:val="Paragraphe"/>
      </w:pPr>
      <w:r>
        <w:t xml:space="preserve">Ainsi, une partie de jeu est représentée par la structure suivante : </w:t>
      </w:r>
    </w:p>
    <w:p w14:paraId="40B03291" w14:textId="7E547262" w:rsidR="008A146D" w:rsidRDefault="001C2529" w:rsidP="00386FC5">
      <w:pPr>
        <w:pStyle w:val="Paragraphe"/>
        <w:keepNext/>
        <w:spacing w:after="0"/>
        <w:ind w:firstLine="0"/>
        <w:jc w:val="center"/>
      </w:pPr>
      <w:r>
        <w:rPr>
          <w:noProof/>
        </w:rPr>
        <w:drawing>
          <wp:inline distT="0" distB="0" distL="0" distR="0" wp14:anchorId="4974E089" wp14:editId="21A273D0">
            <wp:extent cx="2000992" cy="1318775"/>
            <wp:effectExtent l="0" t="0" r="0" b="635"/>
            <wp:docPr id="2" name="Image 2" descr="Une image contenant texte, écran, capture d’écran, fou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écran, capture d’écran, foule&#10;&#10;Description générée automatique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0992" cy="1318775"/>
                    </a:xfrm>
                    <a:prstGeom prst="rect">
                      <a:avLst/>
                    </a:prstGeom>
                    <a:noFill/>
                    <a:ln>
                      <a:noFill/>
                    </a:ln>
                  </pic:spPr>
                </pic:pic>
              </a:graphicData>
            </a:graphic>
          </wp:inline>
        </w:drawing>
      </w:r>
    </w:p>
    <w:p w14:paraId="09245B78" w14:textId="126F670B" w:rsidR="008A146D" w:rsidRDefault="008A146D" w:rsidP="008A146D">
      <w:pPr>
        <w:pStyle w:val="Lgende"/>
      </w:pPr>
      <w:r>
        <w:t xml:space="preserve">Figure </w:t>
      </w:r>
      <w:fldSimple w:instr=" SEQ Figure \* ARABIC ">
        <w:r w:rsidR="00096511">
          <w:rPr>
            <w:noProof/>
          </w:rPr>
          <w:t>6</w:t>
        </w:r>
      </w:fldSimple>
      <w:r>
        <w:t xml:space="preserve"> : Structure </w:t>
      </w:r>
      <w:r w:rsidR="009D0435">
        <w:t>représentant</w:t>
      </w:r>
      <w:r>
        <w:t xml:space="preserve"> une partie</w:t>
      </w:r>
    </w:p>
    <w:p w14:paraId="23921136" w14:textId="15A6B868" w:rsidR="008825D2" w:rsidRPr="008825D2" w:rsidRDefault="005A706F" w:rsidP="008825D2">
      <w:pPr>
        <w:pStyle w:val="Paragraphe"/>
      </w:pPr>
      <w:r w:rsidRPr="005A706F">
        <w:t xml:space="preserve">Nous trouvons dans cette structure un ensemble d'informations essentielles : un identifiant unique pour la partie, le nombre de participants finaux attendus, le nombre actuel de participants, qui </w:t>
      </w:r>
      <w:r>
        <w:t xml:space="preserve">est </w:t>
      </w:r>
      <w:r w:rsidR="000624D9">
        <w:t>incrémenté</w:t>
      </w:r>
      <w:r w:rsidRPr="005A706F">
        <w:t xml:space="preserve"> dès qu'un joueur rejoint la partie, le nom du monde sélectionné, ainsi qu'une liste chaînée de clients représentant les joueurs présents dans la partie en question</w:t>
      </w:r>
      <w:r w:rsidR="00E94189">
        <w:t xml:space="preserve">. </w:t>
      </w:r>
    </w:p>
    <w:p w14:paraId="45B39455" w14:textId="4B5E8659" w:rsidR="00760B2C" w:rsidRDefault="00D6460A" w:rsidP="00D6460A">
      <w:pPr>
        <w:pStyle w:val="Paragraphe"/>
        <w:numPr>
          <w:ilvl w:val="0"/>
          <w:numId w:val="9"/>
        </w:numPr>
        <w:rPr>
          <w:u w:val="single"/>
        </w:rPr>
      </w:pPr>
      <w:r w:rsidRPr="003311A5">
        <w:rPr>
          <w:u w:val="single"/>
        </w:rPr>
        <w:t>La gestion des clients</w:t>
      </w:r>
    </w:p>
    <w:p w14:paraId="5BB6B3B1" w14:textId="3C3ABF96" w:rsidR="00F51724" w:rsidRPr="001C2529" w:rsidRDefault="00F54527" w:rsidP="003B22A9">
      <w:pPr>
        <w:pStyle w:val="Paragraphe"/>
      </w:pPr>
      <w:r>
        <w:t>Pour assurer la gestion des différents clients se connectant au serveur, comme pour les parties de jeux, nous avons également mis en place une liste chainée</w:t>
      </w:r>
      <w:r w:rsidR="00BE4816">
        <w:t xml:space="preserve"> contenant une structure. Cette structure est composé de différents éléments utiles à l’administration des différents clients.</w:t>
      </w:r>
      <w:r w:rsidR="00325911">
        <w:t xml:space="preserve"> Tout comme les partie de jeux, cette structure de donnée est alloué dès le lancement du serveur. Et dès lors qu’un client se connecte, il est automatiquement ajouté dans cette dernière. </w:t>
      </w:r>
    </w:p>
    <w:p w14:paraId="07D19D37" w14:textId="6F99B872" w:rsidR="00F42811" w:rsidRDefault="00F42811" w:rsidP="00C463D2">
      <w:pPr>
        <w:pStyle w:val="Paragraphe"/>
      </w:pPr>
      <w:r>
        <w:t xml:space="preserve">Ainsi, </w:t>
      </w:r>
      <w:r w:rsidR="001C2529">
        <w:t>la liste des clients connecté</w:t>
      </w:r>
      <w:r w:rsidR="00D34659">
        <w:t>s</w:t>
      </w:r>
      <w:r w:rsidR="001C2529">
        <w:t xml:space="preserve"> au serveur sont décrits par la structure suivante : </w:t>
      </w:r>
    </w:p>
    <w:p w14:paraId="7595D72E" w14:textId="77777777" w:rsidR="007F06BA" w:rsidRDefault="001C2529" w:rsidP="007F06BA">
      <w:pPr>
        <w:pStyle w:val="Paragraphe"/>
        <w:keepNext/>
        <w:spacing w:after="0"/>
        <w:ind w:firstLine="0"/>
        <w:jc w:val="center"/>
      </w:pPr>
      <w:r>
        <w:rPr>
          <w:noProof/>
        </w:rPr>
        <w:drawing>
          <wp:inline distT="0" distB="0" distL="0" distR="0" wp14:anchorId="47C2C725" wp14:editId="53BB219C">
            <wp:extent cx="2083068" cy="1441722"/>
            <wp:effectExtent l="0" t="0" r="0" b="6350"/>
            <wp:docPr id="8" name="Image 8" descr="Une image contenant texte, tabl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tableau&#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89875" cy="1446433"/>
                    </a:xfrm>
                    <a:prstGeom prst="rect">
                      <a:avLst/>
                    </a:prstGeom>
                    <a:noFill/>
                    <a:ln>
                      <a:noFill/>
                    </a:ln>
                  </pic:spPr>
                </pic:pic>
              </a:graphicData>
            </a:graphic>
          </wp:inline>
        </w:drawing>
      </w:r>
    </w:p>
    <w:p w14:paraId="52E725E0" w14:textId="2D9D40DC" w:rsidR="001C2529" w:rsidRDefault="007F06BA" w:rsidP="007F06BA">
      <w:pPr>
        <w:pStyle w:val="Lgende"/>
      </w:pPr>
      <w:r>
        <w:t xml:space="preserve">Figure </w:t>
      </w:r>
      <w:fldSimple w:instr=" SEQ Figure \* ARABIC ">
        <w:r w:rsidR="00096511">
          <w:rPr>
            <w:noProof/>
          </w:rPr>
          <w:t>7</w:t>
        </w:r>
      </w:fldSimple>
      <w:r>
        <w:t xml:space="preserve"> : Structure représentant un client</w:t>
      </w:r>
    </w:p>
    <w:p w14:paraId="46035D2E" w14:textId="776159B9" w:rsidR="007F06BA" w:rsidRDefault="00627B28" w:rsidP="007F06BA">
      <w:pPr>
        <w:pStyle w:val="Paragraphe"/>
      </w:pPr>
      <w:r w:rsidRPr="00627B28">
        <w:t xml:space="preserve">Dans cette structure, nous pouvons </w:t>
      </w:r>
      <w:r w:rsidR="00DD4215">
        <w:t>identifier</w:t>
      </w:r>
      <w:r w:rsidRPr="00627B28">
        <w:t xml:space="preserve"> plusieurs éléments</w:t>
      </w:r>
      <w:r w:rsidR="00590DAA">
        <w:t xml:space="preserve"> </w:t>
      </w:r>
      <w:r w:rsidRPr="00627B28">
        <w:t xml:space="preserve">: tout d'abord, un identifiant unique qui permet d'identifier chaque client. Nous trouvons également le pseudo associé à ce client ainsi que son adresse IP et le port correspondant, ce qui nous permettra ultérieurement de lui envoyer le numéro du port de la socket TCP lorsque la partie sera lancée. Enfin, les pointeurs </w:t>
      </w:r>
      <w:r w:rsidRPr="006D479E">
        <w:rPr>
          <w:i/>
          <w:iCs/>
        </w:rPr>
        <w:t xml:space="preserve">*next </w:t>
      </w:r>
      <w:r w:rsidRPr="00627B28">
        <w:t xml:space="preserve">et </w:t>
      </w:r>
      <w:r w:rsidRPr="006D479E">
        <w:rPr>
          <w:i/>
          <w:iCs/>
        </w:rPr>
        <w:t>*prev</w:t>
      </w:r>
      <w:r w:rsidRPr="00627B28">
        <w:t xml:space="preserve"> permettent la mise en place d'une liste chaînée, facilitant ainsi la gestion de ces informations</w:t>
      </w:r>
      <w:r w:rsidR="00AC261A">
        <w:t>.</w:t>
      </w:r>
    </w:p>
    <w:p w14:paraId="6CBBFC6D" w14:textId="399F6E1E" w:rsidR="003B22A9" w:rsidRDefault="00512E04" w:rsidP="007F06BA">
      <w:pPr>
        <w:pStyle w:val="Paragraphe"/>
      </w:pPr>
      <w:r>
        <w:t>Cette structure est utilisé par les deux parties, en effet, le serveur et le client ont recours</w:t>
      </w:r>
      <w:r w:rsidR="006F3723">
        <w:t xml:space="preserve"> à cette dernière afin de gérer les informations du joueur</w:t>
      </w:r>
      <w:r w:rsidR="0057232A">
        <w:t>.</w:t>
      </w:r>
    </w:p>
    <w:p w14:paraId="6155F4DB" w14:textId="0967C923" w:rsidR="00512E04" w:rsidRPr="003B22A9" w:rsidRDefault="003B22A9" w:rsidP="003B22A9">
      <w:pPr>
        <w:pStyle w:val="Titre1"/>
        <w:rPr>
          <w:rFonts w:ascii="Aller Light" w:hAnsi="Aller Light"/>
          <w:color w:val="222222"/>
        </w:rPr>
      </w:pPr>
      <w:r>
        <w:br w:type="page"/>
      </w:r>
    </w:p>
    <w:p w14:paraId="5723A04B" w14:textId="26BF3AE6" w:rsidR="00EC644D" w:rsidRDefault="00512E04" w:rsidP="00317A07">
      <w:pPr>
        <w:pStyle w:val="Sous-Titre"/>
      </w:pPr>
      <w:bookmarkStart w:id="8" w:name="_Toc131335026"/>
      <w:r>
        <w:t xml:space="preserve">Les différents échanges entre </w:t>
      </w:r>
      <w:r w:rsidR="00820BE1">
        <w:t>le serveur et le client</w:t>
      </w:r>
      <w:r w:rsidR="0036749A">
        <w:t xml:space="preserve"> </w:t>
      </w:r>
      <w:r w:rsidR="0035671B">
        <w:t>via le protocole UDP</w:t>
      </w:r>
      <w:bookmarkEnd w:id="8"/>
    </w:p>
    <w:p w14:paraId="4BFD3AF2" w14:textId="1E8A032F" w:rsidR="009A78DB" w:rsidRPr="009A78DB" w:rsidRDefault="009A78DB" w:rsidP="009A78DB">
      <w:pPr>
        <w:pStyle w:val="Paragraphe"/>
      </w:pPr>
      <w:r>
        <w:t xml:space="preserve">Durant cette partie, nous allons voir les différentes communications entre le serveur et le client effectuée par le biais du protocole UDP, protocole permettant des échanges fluides et rapides entre deux entités. </w:t>
      </w:r>
    </w:p>
    <w:p w14:paraId="014EA9D6" w14:textId="77813F49" w:rsidR="0085552D" w:rsidRPr="0085552D" w:rsidRDefault="0085552D" w:rsidP="0085552D">
      <w:pPr>
        <w:pStyle w:val="Paragraphe"/>
        <w:numPr>
          <w:ilvl w:val="0"/>
          <w:numId w:val="13"/>
        </w:numPr>
        <w:rPr>
          <w:u w:val="single"/>
        </w:rPr>
      </w:pPr>
      <w:r w:rsidRPr="0085552D">
        <w:rPr>
          <w:u w:val="single"/>
        </w:rPr>
        <w:t xml:space="preserve">Première connexion d’un joueur au serveur </w:t>
      </w:r>
    </w:p>
    <w:p w14:paraId="42B0AA3E" w14:textId="11F97871" w:rsidR="00676FD2" w:rsidRDefault="00655796" w:rsidP="005A3D32">
      <w:pPr>
        <w:pStyle w:val="Paragraphe"/>
      </w:pPr>
      <w:r w:rsidRPr="00655796">
        <w:t xml:space="preserve">Maintenant que nos deux applications sont en cours d'exécution et que les formats des requêtes </w:t>
      </w:r>
      <w:r w:rsidR="008B18A4">
        <w:t xml:space="preserve">et les différentes structures de gestion </w:t>
      </w:r>
      <w:r w:rsidRPr="00655796">
        <w:t>ont été définis, la première étape pour le client sera de saisir le pseudonyme qu'il souhaite utiliser tout au long de la partie</w:t>
      </w:r>
      <w:r w:rsidR="0095652E">
        <w:t>.</w:t>
      </w:r>
    </w:p>
    <w:p w14:paraId="4B773F8B" w14:textId="2F3F0CD5" w:rsidR="0045497A" w:rsidRDefault="0045497A" w:rsidP="0045497A">
      <w:pPr>
        <w:pStyle w:val="Paragraphe"/>
      </w:pPr>
      <w:r w:rsidRPr="0045497A">
        <w:t xml:space="preserve">Après avoir saisi le pseudo, une première communication </w:t>
      </w:r>
      <w:r w:rsidR="00E217A9">
        <w:t xml:space="preserve">UDP </w:t>
      </w:r>
      <w:r w:rsidRPr="0045497A">
        <w:t xml:space="preserve">est établie avec le serveur. En effet, le client envoie une requête soigneusement composée, incluant le type de requête ainsi que le pseudo choisi. </w:t>
      </w:r>
      <w:r w:rsidR="005F37AB">
        <w:t xml:space="preserve">A la réception de cette requête, le serveur répond à cette dernière en envoyant </w:t>
      </w:r>
      <w:r w:rsidR="009B224E">
        <w:t>l’id généré au sein de son système de gestion des clients</w:t>
      </w:r>
      <w:r w:rsidR="000764C8">
        <w:t xml:space="preserve"> et enregistre le client au sein de la structure adéquate</w:t>
      </w:r>
      <w:r w:rsidR="00FE0345">
        <w:t>, structure que nous avons évoqué auparavant</w:t>
      </w:r>
      <w:r w:rsidR="009B224E">
        <w:t>.</w:t>
      </w:r>
    </w:p>
    <w:p w14:paraId="20DC12C2" w14:textId="04B274D3" w:rsidR="009C2502" w:rsidRDefault="009C2502" w:rsidP="0045497A">
      <w:pPr>
        <w:pStyle w:val="Paragraphe"/>
      </w:pPr>
      <w:r>
        <w:t xml:space="preserve">Nous avons donc le diagramme </w:t>
      </w:r>
      <w:r w:rsidR="00CA2F2C">
        <w:t>d’échange</w:t>
      </w:r>
      <w:r>
        <w:t xml:space="preserve"> suivant, représentant la communication précédemment décrite : </w:t>
      </w:r>
    </w:p>
    <w:p w14:paraId="7121A41C" w14:textId="2583C708" w:rsidR="005A3D32" w:rsidRDefault="005A3D32" w:rsidP="00B94DF2">
      <w:pPr>
        <w:pStyle w:val="Paragraphe"/>
        <w:keepNext/>
        <w:spacing w:after="0"/>
        <w:ind w:firstLine="0"/>
        <w:jc w:val="center"/>
      </w:pPr>
      <w:r w:rsidRPr="005A3D32">
        <w:rPr>
          <w:noProof/>
        </w:rPr>
        <w:drawing>
          <wp:inline distT="0" distB="0" distL="0" distR="0" wp14:anchorId="17ABB619" wp14:editId="03D410D4">
            <wp:extent cx="4826000" cy="2451300"/>
            <wp:effectExtent l="0" t="0" r="0" b="635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8"/>
                    <a:stretch>
                      <a:fillRect/>
                    </a:stretch>
                  </pic:blipFill>
                  <pic:spPr>
                    <a:xfrm>
                      <a:off x="0" y="0"/>
                      <a:ext cx="4853628" cy="2465333"/>
                    </a:xfrm>
                    <a:prstGeom prst="rect">
                      <a:avLst/>
                    </a:prstGeom>
                  </pic:spPr>
                </pic:pic>
              </a:graphicData>
            </a:graphic>
          </wp:inline>
        </w:drawing>
      </w:r>
    </w:p>
    <w:p w14:paraId="65189C02" w14:textId="7B4699CA" w:rsidR="00B94DF2" w:rsidRDefault="005A3D32" w:rsidP="009B5D3B">
      <w:pPr>
        <w:pStyle w:val="Lgende"/>
      </w:pPr>
      <w:r>
        <w:t xml:space="preserve">Figure </w:t>
      </w:r>
      <w:fldSimple w:instr=" SEQ Figure \* ARABIC ">
        <w:r w:rsidR="00096511">
          <w:rPr>
            <w:noProof/>
          </w:rPr>
          <w:t>8</w:t>
        </w:r>
      </w:fldSimple>
      <w:r>
        <w:t xml:space="preserve"> : Diagramme </w:t>
      </w:r>
      <w:r w:rsidR="00AF64ED">
        <w:t>d’échange</w:t>
      </w:r>
      <w:r>
        <w:t xml:space="preserve"> correspondant à l'enregistrement du client au sein du server</w:t>
      </w:r>
    </w:p>
    <w:p w14:paraId="3B838A10" w14:textId="5AB13AB9" w:rsidR="0005160D" w:rsidRPr="00B94DF2" w:rsidRDefault="00B94DF2" w:rsidP="00B94DF2">
      <w:pPr>
        <w:pStyle w:val="Titre1"/>
        <w:rPr>
          <w:rFonts w:ascii="Aller Light" w:hAnsi="Aller Light"/>
          <w:color w:val="808080"/>
          <w:sz w:val="18"/>
          <w:szCs w:val="18"/>
        </w:rPr>
      </w:pPr>
      <w:r>
        <w:br w:type="page"/>
      </w:r>
    </w:p>
    <w:p w14:paraId="6BD8D910" w14:textId="0C5F94D6" w:rsidR="00BF4254" w:rsidRPr="00F60761" w:rsidRDefault="00F60761" w:rsidP="00F60761">
      <w:pPr>
        <w:pStyle w:val="Paragraphe"/>
        <w:numPr>
          <w:ilvl w:val="0"/>
          <w:numId w:val="13"/>
        </w:numPr>
        <w:rPr>
          <w:u w:val="single"/>
        </w:rPr>
      </w:pPr>
      <w:r w:rsidRPr="00F60761">
        <w:rPr>
          <w:u w:val="single"/>
        </w:rPr>
        <w:t xml:space="preserve">Récupération du nombre de </w:t>
      </w:r>
      <w:r w:rsidR="00B52F9B">
        <w:rPr>
          <w:u w:val="single"/>
        </w:rPr>
        <w:t>joueurs actuels</w:t>
      </w:r>
    </w:p>
    <w:p w14:paraId="78E76991" w14:textId="76A2C5FD" w:rsidR="00285C9E" w:rsidRDefault="00285C9E" w:rsidP="00285C9E">
      <w:pPr>
        <w:pStyle w:val="Paragraphe"/>
      </w:pPr>
      <w:r w:rsidRPr="00285C9E">
        <w:t xml:space="preserve">Une fois que le joueur a saisi son pseudonyme et que toutes les étapes de gestion ont été effectuées, un menu s'affiche côté client. Ce menu permet au joueur de créer une partie, de rejoindre une partie existante </w:t>
      </w:r>
      <w:r>
        <w:t xml:space="preserve">ou encore de connaître </w:t>
      </w:r>
      <w:r w:rsidRPr="00285C9E">
        <w:t xml:space="preserve">le nombre de joueurs actuellement connectés </w:t>
      </w:r>
      <w:r w:rsidR="001D1431">
        <w:t xml:space="preserve">sur </w:t>
      </w:r>
      <w:r w:rsidRPr="00285C9E">
        <w:t>Starlyze. Pour obtenir cette information, une communication avec le serveur est</w:t>
      </w:r>
      <w:r w:rsidR="003E2938">
        <w:t xml:space="preserve"> alors</w:t>
      </w:r>
      <w:r w:rsidRPr="00285C9E">
        <w:t xml:space="preserve"> nécessaire. À cet effet, en utilisant la même socket de communication que celle initiée lors de la première connexion, le client envoie une demande de récupération du nombre de joueurs actuels. Le serveur répond alors en envoyant le nombre correspondant au client.</w:t>
      </w:r>
    </w:p>
    <w:p w14:paraId="5D926BFA" w14:textId="40F0322E" w:rsidR="00E50063" w:rsidRPr="00285C9E" w:rsidRDefault="00E50063" w:rsidP="00285C9E">
      <w:pPr>
        <w:pStyle w:val="Paragraphe"/>
      </w:pPr>
      <w:r>
        <w:t xml:space="preserve">Nous avons donc le </w:t>
      </w:r>
      <w:r w:rsidR="00F43240">
        <w:t>diagramme d’échange</w:t>
      </w:r>
      <w:r>
        <w:t xml:space="preserve"> suivant, qui représente cette communication : </w:t>
      </w:r>
    </w:p>
    <w:p w14:paraId="07E9AB0C" w14:textId="7D1A66D1" w:rsidR="009B5D3B" w:rsidRDefault="009B5D3B" w:rsidP="00B94DF2">
      <w:pPr>
        <w:pStyle w:val="Paragraphe"/>
        <w:keepNext/>
        <w:spacing w:after="0"/>
        <w:ind w:firstLine="0"/>
        <w:jc w:val="center"/>
      </w:pPr>
      <w:r w:rsidRPr="009B5D3B">
        <w:rPr>
          <w:noProof/>
        </w:rPr>
        <w:drawing>
          <wp:inline distT="0" distB="0" distL="0" distR="0" wp14:anchorId="0E039ED0" wp14:editId="33BE988C">
            <wp:extent cx="5142468" cy="2260600"/>
            <wp:effectExtent l="0" t="0" r="1270" b="6350"/>
            <wp:docPr id="15" name="Image 15"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lettre&#10;&#10;Description générée automatiquement"/>
                    <pic:cNvPicPr/>
                  </pic:nvPicPr>
                  <pic:blipFill>
                    <a:blip r:embed="rId19"/>
                    <a:stretch>
                      <a:fillRect/>
                    </a:stretch>
                  </pic:blipFill>
                  <pic:spPr>
                    <a:xfrm>
                      <a:off x="0" y="0"/>
                      <a:ext cx="5163682" cy="2269926"/>
                    </a:xfrm>
                    <a:prstGeom prst="rect">
                      <a:avLst/>
                    </a:prstGeom>
                  </pic:spPr>
                </pic:pic>
              </a:graphicData>
            </a:graphic>
          </wp:inline>
        </w:drawing>
      </w:r>
    </w:p>
    <w:p w14:paraId="06189F94" w14:textId="08B19BEE" w:rsidR="009B5D3B" w:rsidRDefault="009B5D3B" w:rsidP="009B5D3B">
      <w:pPr>
        <w:pStyle w:val="Lgende"/>
      </w:pPr>
      <w:r>
        <w:t xml:space="preserve">Figure </w:t>
      </w:r>
      <w:fldSimple w:instr=" SEQ Figure \* ARABIC ">
        <w:r w:rsidR="00096511">
          <w:rPr>
            <w:noProof/>
          </w:rPr>
          <w:t>9</w:t>
        </w:r>
      </w:fldSimple>
      <w:r>
        <w:t xml:space="preserve"> : </w:t>
      </w:r>
      <w:r w:rsidR="0037416A">
        <w:t>D</w:t>
      </w:r>
      <w:r w:rsidR="00F43240">
        <w:t xml:space="preserve">iagramme d’échange </w:t>
      </w:r>
      <w:r>
        <w:t>correspondant à la récupération du nombre de joueurs connectés</w:t>
      </w:r>
      <w:r w:rsidR="006B2CDE">
        <w:t xml:space="preserve"> sur Starlyze</w:t>
      </w:r>
    </w:p>
    <w:p w14:paraId="6917114A" w14:textId="1F00646D" w:rsidR="00CC678B" w:rsidRDefault="001F2CF2" w:rsidP="008C08DC">
      <w:pPr>
        <w:pStyle w:val="Paragraphe"/>
      </w:pPr>
      <w:r>
        <w:t>Suite à cette réponse, le client peut alors afficher le nombre de joueurs connectés sur Starlyze</w:t>
      </w:r>
      <w:r w:rsidR="00397FB9">
        <w:t xml:space="preserve"> au sein du menu</w:t>
      </w:r>
      <w:r w:rsidR="00B94DF2">
        <w:t xml:space="preserve">, comme nous pouvons le voir ci-dessous : </w:t>
      </w:r>
    </w:p>
    <w:p w14:paraId="216DD127" w14:textId="690D4C9C" w:rsidR="00B94DF2" w:rsidRDefault="000D0C42" w:rsidP="00B94DF2">
      <w:pPr>
        <w:pStyle w:val="Paragraphe"/>
        <w:keepNext/>
        <w:spacing w:after="0"/>
        <w:ind w:firstLine="0"/>
        <w:jc w:val="center"/>
      </w:pPr>
      <w:r>
        <w:rPr>
          <w:noProof/>
        </w:rPr>
        <mc:AlternateContent>
          <mc:Choice Requires="wps">
            <w:drawing>
              <wp:anchor distT="0" distB="0" distL="114300" distR="114300" simplePos="0" relativeHeight="251666432" behindDoc="0" locked="0" layoutInCell="1" allowOverlap="1" wp14:anchorId="3E40E5F2" wp14:editId="154CAED2">
                <wp:simplePos x="0" y="0"/>
                <wp:positionH relativeFrom="column">
                  <wp:posOffset>4004739</wp:posOffset>
                </wp:positionH>
                <wp:positionV relativeFrom="paragraph">
                  <wp:posOffset>271780</wp:posOffset>
                </wp:positionV>
                <wp:extent cx="132138" cy="121567"/>
                <wp:effectExtent l="0" t="0" r="20320" b="12065"/>
                <wp:wrapNone/>
                <wp:docPr id="19" name="Ellipse 19"/>
                <wp:cNvGraphicFramePr/>
                <a:graphic xmlns:a="http://schemas.openxmlformats.org/drawingml/2006/main">
                  <a:graphicData uri="http://schemas.microsoft.com/office/word/2010/wordprocessingShape">
                    <wps:wsp>
                      <wps:cNvSpPr/>
                      <wps:spPr>
                        <a:xfrm>
                          <a:off x="0" y="0"/>
                          <a:ext cx="132138" cy="1215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CC9F1" id="Ellipse 19" o:spid="_x0000_s1026" style="position:absolute;margin-left:315.35pt;margin-top:21.4pt;width:10.4pt;height:9.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" filled="f" strokecolor="red" strokeweight="1pt">
                <v:stroke joinstyle="miter"/>
              </v:oval>
            </w:pict>
          </mc:Fallback>
        </mc:AlternateContent>
      </w:r>
      <w:r w:rsidR="00815F48">
        <w:rPr>
          <w:noProof/>
        </w:rPr>
        <w:drawing>
          <wp:inline distT="0" distB="0" distL="0" distR="0" wp14:anchorId="007EF025" wp14:editId="373C41F8">
            <wp:extent cx="3509605" cy="1010868"/>
            <wp:effectExtent l="0" t="0" r="0"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24887" cy="1015270"/>
                    </a:xfrm>
                    <a:prstGeom prst="rect">
                      <a:avLst/>
                    </a:prstGeom>
                    <a:noFill/>
                    <a:ln>
                      <a:noFill/>
                    </a:ln>
                  </pic:spPr>
                </pic:pic>
              </a:graphicData>
            </a:graphic>
          </wp:inline>
        </w:drawing>
      </w:r>
    </w:p>
    <w:p w14:paraId="6D195F78" w14:textId="431F6435" w:rsidR="00B94DF2" w:rsidRDefault="00B94DF2" w:rsidP="00B94DF2">
      <w:pPr>
        <w:pStyle w:val="Lgende"/>
      </w:pPr>
      <w:r>
        <w:t xml:space="preserve">Figure </w:t>
      </w:r>
      <w:fldSimple w:instr=" SEQ Figure \* ARABIC ">
        <w:r w:rsidR="00096511">
          <w:rPr>
            <w:noProof/>
          </w:rPr>
          <w:t>10</w:t>
        </w:r>
      </w:fldSimple>
      <w:r>
        <w:t xml:space="preserve"> : </w:t>
      </w:r>
      <w:r w:rsidR="00815F48">
        <w:t>M</w:t>
      </w:r>
      <w:r>
        <w:t>enu coté client</w:t>
      </w:r>
    </w:p>
    <w:p w14:paraId="47C7EE5D" w14:textId="092E180A" w:rsidR="004F22B5" w:rsidRPr="00FA24AD" w:rsidRDefault="00FA24AD" w:rsidP="00FA24AD">
      <w:pPr>
        <w:pStyle w:val="Paragraphe"/>
        <w:numPr>
          <w:ilvl w:val="0"/>
          <w:numId w:val="13"/>
        </w:numPr>
        <w:rPr>
          <w:u w:val="single"/>
        </w:rPr>
      </w:pPr>
      <w:r w:rsidRPr="00FA24AD">
        <w:rPr>
          <w:u w:val="single"/>
        </w:rPr>
        <w:t>Créer une partie</w:t>
      </w:r>
      <w:r w:rsidR="004A7BF1">
        <w:rPr>
          <w:u w:val="single"/>
        </w:rPr>
        <w:t xml:space="preserve"> de Starlyze</w:t>
      </w:r>
    </w:p>
    <w:p w14:paraId="1882B046" w14:textId="66BA9262" w:rsidR="004A6285" w:rsidRDefault="00D30F44" w:rsidP="008C08DC">
      <w:pPr>
        <w:pStyle w:val="Paragraphe"/>
      </w:pPr>
      <w:r w:rsidRPr="00D30F44">
        <w:t>Comme nous pouvons l'observer sur la figure n°8, le menu proposé côté client permet différentes options, dont celle de créer une partie de Starlyze. Si le joueur sélectionne cette option, cela déclenche une série de communications avec le serveur</w:t>
      </w:r>
      <w:r w:rsidR="0056359D">
        <w:t xml:space="preserve">. </w:t>
      </w:r>
    </w:p>
    <w:p w14:paraId="3F2CD4BC" w14:textId="0573EA2B" w:rsidR="0082122B" w:rsidRDefault="0082122B" w:rsidP="008D5768">
      <w:pPr>
        <w:pStyle w:val="Paragraphe"/>
      </w:pPr>
      <w:r>
        <w:t>En effet</w:t>
      </w:r>
      <w:r w:rsidRPr="0082122B">
        <w:t xml:space="preserve">, dans un premier temps, pour lancer une partie, il est nécessaire de récupérer les différents mondes disponibles dans le jeu. Pour ce faire, en utilisant la même socket UDP que celle utilisée lors de la première connexion, le client envoie une première requête au serveur </w:t>
      </w:r>
      <w:r w:rsidR="00A1492D">
        <w:t>afin</w:t>
      </w:r>
      <w:r w:rsidRPr="0082122B">
        <w:t xml:space="preserve"> signaler sa demande de récupération de la liste des mondes disponibles. </w:t>
      </w:r>
      <w:r w:rsidR="00015407">
        <w:t xml:space="preserve">Le serveur ayant chargée la liste des mondes au sein d’une liste chainée lors de son lancement renvoie celle-ci au client intéressé. </w:t>
      </w:r>
      <w:r w:rsidRPr="0082122B">
        <w:t>Une fois cette liste récupérée, le client l'affiche</w:t>
      </w:r>
      <w:r w:rsidR="00F34071">
        <w:t xml:space="preserve"> alors</w:t>
      </w:r>
      <w:r w:rsidRPr="0082122B">
        <w:t xml:space="preserve"> à l'utilisateur.</w:t>
      </w:r>
    </w:p>
    <w:p w14:paraId="74AE73A6" w14:textId="4399056C" w:rsidR="00815F48" w:rsidRDefault="00C13219" w:rsidP="008D5768">
      <w:pPr>
        <w:pStyle w:val="Paragraphe"/>
      </w:pPr>
      <w:r>
        <w:t xml:space="preserve">Puis dans un second temps, </w:t>
      </w:r>
      <w:r w:rsidR="001B104B">
        <w:t xml:space="preserve">une </w:t>
      </w:r>
      <w:r w:rsidR="00480A34" w:rsidRPr="00480A34">
        <w:t>fois que le joueur a sélectionné le monde auquel il souhaite jouer et précisé le nombre de joueurs nécessaires pour que la partie soit lancée, une deuxième communication est établie avec le serveur. Cette communication permet d'envoyer au serveur les différentes informations concernant la partie qui vient d'être créée, afin qu'il puisse l'enregistrer au sein du système de gestion des parties. Cette étape est essentielle pour permettre à d'autres joueurs de rejoindre la partie nouvellement créée.</w:t>
      </w:r>
    </w:p>
    <w:p w14:paraId="5D991349" w14:textId="570F7570" w:rsidR="00061F75" w:rsidRDefault="00061F75" w:rsidP="008D5768">
      <w:pPr>
        <w:pStyle w:val="Paragraphe"/>
      </w:pPr>
      <w:r>
        <w:t xml:space="preserve">Ainsi, afin de créer une partie, nous avons </w:t>
      </w:r>
      <w:r w:rsidR="00D16AFE">
        <w:t>donc les</w:t>
      </w:r>
      <w:r>
        <w:t xml:space="preserve"> échanges</w:t>
      </w:r>
      <w:r w:rsidR="00D16AFE">
        <w:t xml:space="preserve"> suivants</w:t>
      </w:r>
      <w:r>
        <w:t xml:space="preserve"> qui sont effectués : </w:t>
      </w:r>
    </w:p>
    <w:p w14:paraId="78FDA77C" w14:textId="77777777" w:rsidR="00061F75" w:rsidRDefault="00061F75" w:rsidP="008A7F26">
      <w:pPr>
        <w:pStyle w:val="Paragraphe"/>
        <w:keepNext/>
        <w:spacing w:after="0"/>
        <w:ind w:firstLine="0"/>
        <w:jc w:val="center"/>
      </w:pPr>
      <w:r w:rsidRPr="00061F75">
        <w:rPr>
          <w:noProof/>
        </w:rPr>
        <w:drawing>
          <wp:inline distT="0" distB="0" distL="0" distR="0" wp14:anchorId="69CEF33B" wp14:editId="590C6C73">
            <wp:extent cx="5183263" cy="2616200"/>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1"/>
                    <a:stretch>
                      <a:fillRect/>
                    </a:stretch>
                  </pic:blipFill>
                  <pic:spPr>
                    <a:xfrm>
                      <a:off x="0" y="0"/>
                      <a:ext cx="5197331" cy="2623301"/>
                    </a:xfrm>
                    <a:prstGeom prst="rect">
                      <a:avLst/>
                    </a:prstGeom>
                  </pic:spPr>
                </pic:pic>
              </a:graphicData>
            </a:graphic>
          </wp:inline>
        </w:drawing>
      </w:r>
    </w:p>
    <w:p w14:paraId="462D41CE" w14:textId="08772F55" w:rsidR="00061F75" w:rsidRDefault="00061F75" w:rsidP="00061F75">
      <w:pPr>
        <w:pStyle w:val="Lgende"/>
      </w:pPr>
      <w:r>
        <w:t xml:space="preserve">Figure </w:t>
      </w:r>
      <w:fldSimple w:instr=" SEQ Figure \* ARABIC ">
        <w:r w:rsidR="00096511">
          <w:rPr>
            <w:noProof/>
          </w:rPr>
          <w:t>11</w:t>
        </w:r>
      </w:fldSimple>
      <w:r>
        <w:t xml:space="preserve"> : Diagramme d</w:t>
      </w:r>
      <w:r w:rsidR="00D50D77">
        <w:t>’échange</w:t>
      </w:r>
      <w:r w:rsidR="00EF7044">
        <w:t xml:space="preserve"> </w:t>
      </w:r>
      <w:r>
        <w:t>correspondant à la création d’une partie de Starlyze</w:t>
      </w:r>
    </w:p>
    <w:p w14:paraId="3098AF48" w14:textId="5C07B5F7" w:rsidR="00D7480A" w:rsidRPr="00B16B24" w:rsidRDefault="00354E22" w:rsidP="00354E22">
      <w:pPr>
        <w:pStyle w:val="Paragraphe"/>
        <w:numPr>
          <w:ilvl w:val="0"/>
          <w:numId w:val="13"/>
        </w:numPr>
        <w:rPr>
          <w:u w:val="single"/>
        </w:rPr>
      </w:pPr>
      <w:r w:rsidRPr="00B16B24">
        <w:rPr>
          <w:u w:val="single"/>
        </w:rPr>
        <w:t>Rejoindre une partie créée</w:t>
      </w:r>
    </w:p>
    <w:p w14:paraId="2EDCAFA8" w14:textId="09022169" w:rsidR="00354E22" w:rsidRDefault="00B16B24" w:rsidP="00B16B24">
      <w:pPr>
        <w:pStyle w:val="Paragraphe"/>
      </w:pPr>
      <w:r>
        <w:t>Hormis le fait qu’un joueur peut créer une partie, il peut également en rejoindre une déjà existante.</w:t>
      </w:r>
      <w:r w:rsidR="004362F9">
        <w:t xml:space="preserve"> Tout comme la création d’une partie, ce choix entraine une série de communication avec le serveur.</w:t>
      </w:r>
    </w:p>
    <w:p w14:paraId="31C867D3" w14:textId="08E4822D" w:rsidR="00486F2B" w:rsidRDefault="00486F2B" w:rsidP="00B16B24">
      <w:pPr>
        <w:pStyle w:val="Paragraphe"/>
      </w:pPr>
      <w:r>
        <w:t xml:space="preserve">Dans un premier temps, afin de rejoindre une partie, il est nécessaire </w:t>
      </w:r>
      <w:r w:rsidR="00EB33A6">
        <w:t>d’obtenir</w:t>
      </w:r>
      <w:r>
        <w:t xml:space="preserve"> la liste des parties en attente et qui ne sont pas encore démarrée</w:t>
      </w:r>
      <w:r w:rsidR="008E330D">
        <w:t>s</w:t>
      </w:r>
      <w:r>
        <w:t xml:space="preserve">. C’est pour cela que le client envoie une première requête afin de pouvoir </w:t>
      </w:r>
      <w:r w:rsidR="00EB33A6">
        <w:t xml:space="preserve">de </w:t>
      </w:r>
      <w:r w:rsidR="00E7411A">
        <w:t>récupérer la liste des parties en attente.</w:t>
      </w:r>
      <w:r w:rsidR="00271CE1">
        <w:t xml:space="preserve"> Le serveur ayant une liste de toutes les parties en attente renvoie celle-ci, afin que le client puisse l’afficher.</w:t>
      </w:r>
    </w:p>
    <w:p w14:paraId="4162AB86" w14:textId="0CC3BC3E" w:rsidR="00567349" w:rsidRDefault="002753B7" w:rsidP="00B16B24">
      <w:pPr>
        <w:pStyle w:val="Paragraphe"/>
      </w:pPr>
      <w:r w:rsidRPr="002753B7">
        <w:t>Une fois que la liste des parties en attente s'affiche, le joueur peut alors effectuer sa sélection. À cet instant précis, une seconde requête est envoyée par le client au serveur, permettant ainsi de communiquer le choix du joueur quant à la partie qu'il souhaite rejoindre</w:t>
      </w:r>
      <w:r w:rsidR="00567349">
        <w:t>.</w:t>
      </w:r>
      <w:r w:rsidR="00F0172A">
        <w:t xml:space="preserve"> </w:t>
      </w:r>
      <w:r w:rsidR="00492D6F">
        <w:t>Au sein</w:t>
      </w:r>
      <w:r w:rsidR="00F0172A">
        <w:t xml:space="preserve"> cette requête, </w:t>
      </w:r>
      <w:r w:rsidR="00492D6F" w:rsidRPr="00492D6F">
        <w:t>qui inclut non seulement l'identifiant de la partie sélectionnée, mais également l'identifiant du joueur lui-même</w:t>
      </w:r>
      <w:r w:rsidR="0054589B">
        <w:t xml:space="preserve">. </w:t>
      </w:r>
      <w:r w:rsidR="00446C04">
        <w:t xml:space="preserve">Cette information permet au </w:t>
      </w:r>
      <w:r w:rsidR="00F0172A">
        <w:t xml:space="preserve">serveur </w:t>
      </w:r>
      <w:r w:rsidR="00D67394">
        <w:t>d’</w:t>
      </w:r>
      <w:r w:rsidR="00F0172A">
        <w:t>ajouter plus facilement le joueur sans qu’il ai</w:t>
      </w:r>
      <w:r w:rsidR="001B542E">
        <w:t>t</w:t>
      </w:r>
      <w:r w:rsidR="00F0172A">
        <w:t xml:space="preserve"> </w:t>
      </w:r>
      <w:r w:rsidR="00B357C1">
        <w:t>à</w:t>
      </w:r>
      <w:r w:rsidR="00F0172A">
        <w:t xml:space="preserve"> envoy</w:t>
      </w:r>
      <w:r w:rsidR="007F0C4A">
        <w:t>er</w:t>
      </w:r>
      <w:r w:rsidR="00F0172A">
        <w:t xml:space="preserve"> toutes ces informations telles que son pseudo, son adresse IP ou encore son port. En effet, </w:t>
      </w:r>
      <w:r w:rsidR="00531DB8">
        <w:t>g</w:t>
      </w:r>
      <w:r w:rsidR="00531DB8" w:rsidRPr="00531DB8">
        <w:t>râce à l'identifiant fourni, le serveur peut directement récupérer le joueur concerné dans son système de gestion de clien</w:t>
      </w:r>
      <w:r w:rsidR="003D1175">
        <w:t>t.</w:t>
      </w:r>
    </w:p>
    <w:p w14:paraId="7A6DF1D5" w14:textId="294A70D0" w:rsidR="00F02F50" w:rsidRDefault="00FA0B33" w:rsidP="00B16B24">
      <w:pPr>
        <w:pStyle w:val="Paragraphe"/>
      </w:pPr>
      <w:r>
        <w:t>Suite à cela</w:t>
      </w:r>
      <w:r w:rsidR="002D24C7" w:rsidRPr="002D24C7">
        <w:t xml:space="preserve">, le serveur effectue une vérification cruciale </w:t>
      </w:r>
      <w:r w:rsidR="00F775E3">
        <w:t>afin de</w:t>
      </w:r>
      <w:r w:rsidR="002D24C7" w:rsidRPr="002D24C7">
        <w:t xml:space="preserve"> s'assurer que le nombre de joueurs requis pour la partie est atteint. Si tel est le cas, le serveur crée une socket TCP et envoie le port TCP correspondant à tous les joueurs. Cette étape est essentielle pour assurer une connectivité stable et fluide pendant toute la durée de la partie</w:t>
      </w:r>
      <w:r>
        <w:t xml:space="preserve"> ainsi que le début de la partie</w:t>
      </w:r>
      <w:r w:rsidR="002D24C7" w:rsidRPr="002D24C7">
        <w:t xml:space="preserve">. </w:t>
      </w:r>
      <w:r w:rsidR="003E57F4">
        <w:t>Nous aborderons cette étape en détails dans les prochaines sections de ce rapport.</w:t>
      </w:r>
      <w:r w:rsidR="00F02F50">
        <w:t xml:space="preserve">  </w:t>
      </w:r>
    </w:p>
    <w:p w14:paraId="37200884" w14:textId="0343AA28" w:rsidR="00F02F50" w:rsidRDefault="00F02F50" w:rsidP="00B16B24">
      <w:pPr>
        <w:pStyle w:val="Paragraphe"/>
      </w:pPr>
      <w:r>
        <w:t>Ainsi, afin de rejoindre une partie, nous avons donc la série d’échange</w:t>
      </w:r>
      <w:r w:rsidR="00062244">
        <w:t xml:space="preserve"> </w:t>
      </w:r>
      <w:r>
        <w:t>suivante</w:t>
      </w:r>
      <w:r w:rsidR="00062244">
        <w:t xml:space="preserve"> </w:t>
      </w:r>
      <w:r>
        <w:t xml:space="preserve">qui sont effectués : </w:t>
      </w:r>
    </w:p>
    <w:p w14:paraId="7C8145F9" w14:textId="77777777" w:rsidR="00062244" w:rsidRDefault="004D1B54" w:rsidP="00D90095">
      <w:pPr>
        <w:pStyle w:val="Paragraphe"/>
        <w:keepNext/>
        <w:spacing w:after="0"/>
        <w:ind w:firstLine="0"/>
        <w:jc w:val="center"/>
      </w:pPr>
      <w:r w:rsidRPr="004D1B54">
        <w:rPr>
          <w:noProof/>
        </w:rPr>
        <w:drawing>
          <wp:inline distT="0" distB="0" distL="0" distR="0" wp14:anchorId="55AF6C43" wp14:editId="704F171B">
            <wp:extent cx="5395469" cy="2673350"/>
            <wp:effectExtent l="0" t="0" r="0" b="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22"/>
                    <a:stretch>
                      <a:fillRect/>
                    </a:stretch>
                  </pic:blipFill>
                  <pic:spPr>
                    <a:xfrm>
                      <a:off x="0" y="0"/>
                      <a:ext cx="5400604" cy="2675895"/>
                    </a:xfrm>
                    <a:prstGeom prst="rect">
                      <a:avLst/>
                    </a:prstGeom>
                  </pic:spPr>
                </pic:pic>
              </a:graphicData>
            </a:graphic>
          </wp:inline>
        </w:drawing>
      </w:r>
    </w:p>
    <w:p w14:paraId="55E36791" w14:textId="54F2EBB2" w:rsidR="00062244" w:rsidRDefault="00062244" w:rsidP="00062244">
      <w:pPr>
        <w:pStyle w:val="Lgende"/>
      </w:pPr>
      <w:r>
        <w:t xml:space="preserve">Figure </w:t>
      </w:r>
      <w:fldSimple w:instr=" SEQ Figure \* ARABIC ">
        <w:r w:rsidR="00096511">
          <w:rPr>
            <w:noProof/>
          </w:rPr>
          <w:t>12</w:t>
        </w:r>
      </w:fldSimple>
      <w:r>
        <w:t xml:space="preserve"> : Diagramme d</w:t>
      </w:r>
      <w:r w:rsidR="00806C37">
        <w:t xml:space="preserve">’échange </w:t>
      </w:r>
      <w:r>
        <w:t>correspondant à la connexion d'un joueur à une partie</w:t>
      </w:r>
    </w:p>
    <w:p w14:paraId="160353B4" w14:textId="4F4FD114" w:rsidR="008A7F26" w:rsidRDefault="001A7386" w:rsidP="00E6556D">
      <w:pPr>
        <w:pStyle w:val="Paragraphe"/>
      </w:pPr>
      <w:r w:rsidRPr="001A7386">
        <w:t>Il est important de noter que le diagramme illustre clairement que, lors de la réponse du serveur pour l'envoi de la liste des parties en attente, le type de requête peut prendre deux valeurs différentes. Si la valeur est SERVER_SEND_LIST_GAMES, cela signifie qu'il y a effectivement des parties en attente et que le joueur peut en choisir une pour y participer. En revanche, si la valeur est SERVER_SEND_NO_GAMES, cela indique qu'il n'y a aucune partie en attente, et que le joueur devra donc créer une partie pour pouvoir jouer à Starlyze.</w:t>
      </w:r>
    </w:p>
    <w:p w14:paraId="4414BE03" w14:textId="48BE77C6" w:rsidR="00B10A4D" w:rsidRDefault="00B10A4D" w:rsidP="00B10A4D">
      <w:pPr>
        <w:pStyle w:val="Paragraphe"/>
        <w:numPr>
          <w:ilvl w:val="0"/>
          <w:numId w:val="13"/>
        </w:numPr>
        <w:rPr>
          <w:u w:val="single"/>
        </w:rPr>
      </w:pPr>
      <w:r w:rsidRPr="00BF78D4">
        <w:rPr>
          <w:u w:val="single"/>
        </w:rPr>
        <w:t>Envoie du port de la socket TCP</w:t>
      </w:r>
    </w:p>
    <w:p w14:paraId="53D74D80" w14:textId="65D33ED8" w:rsidR="007A2B10" w:rsidRDefault="00BF78D4" w:rsidP="00017F7B">
      <w:pPr>
        <w:pStyle w:val="Paragraphe"/>
      </w:pPr>
      <w:r>
        <w:t>Une fois qu’une partie a atteint le nombre de joueurs</w:t>
      </w:r>
      <w:r w:rsidR="00F52ABA">
        <w:t xml:space="preserve"> requis, nous créons donc une socket </w:t>
      </w:r>
      <w:r w:rsidR="00D90FE1">
        <w:t xml:space="preserve">TCP </w:t>
      </w:r>
      <w:r w:rsidR="004B74EC">
        <w:t xml:space="preserve">au sein du serveur </w:t>
      </w:r>
      <w:r w:rsidR="00D90FE1">
        <w:t>afin que celle-ci servent au déroulement de la partie.</w:t>
      </w:r>
      <w:r w:rsidR="00792FC5">
        <w:t xml:space="preserve"> </w:t>
      </w:r>
      <w:r w:rsidR="00C97B78">
        <w:t>En effet, le déroulement de la partie se fait exclusivement en TCP. Nous ne rentrerons pas dans les détails</w:t>
      </w:r>
      <w:r w:rsidR="00A23A10">
        <w:t xml:space="preserve"> de cela</w:t>
      </w:r>
      <w:r w:rsidR="00C97B78">
        <w:t xml:space="preserve"> au sein de cette sous-partie, nous aborderons </w:t>
      </w:r>
      <w:r w:rsidR="007107CD">
        <w:t>ce point</w:t>
      </w:r>
      <w:r w:rsidR="00C97B78">
        <w:t xml:space="preserve"> ultérieurement au sein de ce rapport.</w:t>
      </w:r>
    </w:p>
    <w:p w14:paraId="14267259" w14:textId="33C5058C" w:rsidR="00761AB5" w:rsidRDefault="00017F7B" w:rsidP="00761AB5">
      <w:pPr>
        <w:pStyle w:val="Paragraphe"/>
      </w:pPr>
      <w:r>
        <w:t>Afin que le client se connecte à la socket TCP, nous envoyons le port de notre socket via UDP vers le client</w:t>
      </w:r>
      <w:r w:rsidR="000928BB">
        <w:t xml:space="preserve">. </w:t>
      </w:r>
      <w:r w:rsidR="00352D4F">
        <w:t xml:space="preserve">En ce qui concerne l’adresse IP, il utilisera la même que celle qu’il a utilisé pour UDP. </w:t>
      </w:r>
      <w:r w:rsidR="000928BB">
        <w:t xml:space="preserve">Ce port </w:t>
      </w:r>
      <w:r>
        <w:t>a été généré automatiquement par le système d’exploitation.</w:t>
      </w:r>
      <w:r w:rsidR="00291241">
        <w:t xml:space="preserve"> </w:t>
      </w:r>
      <w:r w:rsidR="004E1E14">
        <w:t xml:space="preserve">Une fois le numéro de port reçu, le client crée alors une socket TCP de son coté. Ainsi, à partir de cette étape, tous les échanges entre le serveur et le client se feront exclusivement en TCP. </w:t>
      </w:r>
    </w:p>
    <w:p w14:paraId="6390D6B4" w14:textId="58E4267F" w:rsidR="006E24DB" w:rsidRDefault="006E24DB" w:rsidP="00761AB5">
      <w:pPr>
        <w:pStyle w:val="Paragraphe"/>
      </w:pPr>
      <w:r>
        <w:t xml:space="preserve">Nous avons donc le </w:t>
      </w:r>
      <w:r w:rsidR="008067A3">
        <w:t xml:space="preserve">diagramme d’échange </w:t>
      </w:r>
      <w:r>
        <w:t>suivant</w:t>
      </w:r>
      <w:r w:rsidR="004E1E14">
        <w:t xml:space="preserve"> : </w:t>
      </w:r>
    </w:p>
    <w:p w14:paraId="357C90BF" w14:textId="77777777" w:rsidR="004E1E14" w:rsidRDefault="004E1E14" w:rsidP="004E1E14">
      <w:pPr>
        <w:pStyle w:val="Paragraphe"/>
        <w:keepNext/>
        <w:ind w:firstLine="0"/>
        <w:jc w:val="center"/>
      </w:pPr>
      <w:r w:rsidRPr="004E1E14">
        <w:rPr>
          <w:noProof/>
        </w:rPr>
        <w:drawing>
          <wp:inline distT="0" distB="0" distL="0" distR="0" wp14:anchorId="22DD366E" wp14:editId="14AB0775">
            <wp:extent cx="4768339" cy="1187355"/>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23"/>
                    <a:stretch>
                      <a:fillRect/>
                    </a:stretch>
                  </pic:blipFill>
                  <pic:spPr>
                    <a:xfrm>
                      <a:off x="0" y="0"/>
                      <a:ext cx="4799987" cy="1195236"/>
                    </a:xfrm>
                    <a:prstGeom prst="rect">
                      <a:avLst/>
                    </a:prstGeom>
                  </pic:spPr>
                </pic:pic>
              </a:graphicData>
            </a:graphic>
          </wp:inline>
        </w:drawing>
      </w:r>
    </w:p>
    <w:p w14:paraId="335EA6EF" w14:textId="1ED9B708" w:rsidR="004E1E14" w:rsidRPr="00017F7B" w:rsidRDefault="004E1E14" w:rsidP="004E1E14">
      <w:pPr>
        <w:pStyle w:val="Lgende"/>
      </w:pPr>
      <w:r>
        <w:t xml:space="preserve">Figure </w:t>
      </w:r>
      <w:fldSimple w:instr=" SEQ Figure \* ARABIC ">
        <w:r w:rsidR="00096511">
          <w:rPr>
            <w:noProof/>
          </w:rPr>
          <w:t>13</w:t>
        </w:r>
      </w:fldSimple>
      <w:r>
        <w:t xml:space="preserve"> : Diagramme d</w:t>
      </w:r>
      <w:r w:rsidR="00624140">
        <w:t>’échange</w:t>
      </w:r>
      <w:r>
        <w:t xml:space="preserve"> représentant l'envoie du port TCP</w:t>
      </w:r>
    </w:p>
    <w:p w14:paraId="35F7240B" w14:textId="21F1718F" w:rsidR="00D6354A" w:rsidRPr="00547CDA" w:rsidRDefault="00547CDA" w:rsidP="00547CDA">
      <w:pPr>
        <w:pStyle w:val="Paragraphe"/>
        <w:numPr>
          <w:ilvl w:val="0"/>
          <w:numId w:val="13"/>
        </w:numPr>
        <w:rPr>
          <w:u w:val="single"/>
        </w:rPr>
      </w:pPr>
      <w:r w:rsidRPr="00547CDA">
        <w:rPr>
          <w:u w:val="single"/>
        </w:rPr>
        <w:t xml:space="preserve">Déconnexion du client </w:t>
      </w:r>
    </w:p>
    <w:p w14:paraId="0E599A11" w14:textId="5B9226B9" w:rsidR="00DB5CDB" w:rsidRDefault="00DB5CDB" w:rsidP="00DB5CDB">
      <w:pPr>
        <w:pStyle w:val="Paragraphe"/>
      </w:pPr>
      <w:r>
        <w:t>Enfin, une fois qu'un joueur a créé ou rejoint une partie et qu'elle s'est terminée, ou bien si le joueur décide d'arrêter le jeu avant même d'avoir lancé une partie, il est essentiel de le déconnecter du serveur. Cette étape est importante pour garantir que le joueur ne soit plus comptabilisé dans la liste des joueurs connectés, évitant ainsi une surcharge du serveur. Cette fonctionnalité de déconnexion assure également une gestion efficace des ressources du serveur et une meilleure expérience de jeu pour tous les utilisateurs.</w:t>
      </w:r>
    </w:p>
    <w:p w14:paraId="25185F11" w14:textId="0968246A" w:rsidR="00817F8B" w:rsidRPr="006C52E8" w:rsidRDefault="00F60ABC" w:rsidP="00931271">
      <w:pPr>
        <w:pStyle w:val="Paragraphe"/>
      </w:pPr>
      <w:r w:rsidRPr="00F60ABC">
        <w:t>Dès qu'un joueur effectue l'une des actions mentionnées précédemment, la procédure de déconnexion est lancée. Pour cela, le client envoie une requête au serveur pour signaler qu'il souhaite se déconnecter, en incluant son identifiant dans la requête. Lorsque le serveur reçoit cette requête, il entame</w:t>
      </w:r>
      <w:r w:rsidR="006154E0">
        <w:t xml:space="preserve"> alors</w:t>
      </w:r>
      <w:r w:rsidRPr="00F60ABC">
        <w:t xml:space="preserve"> la procédure de déconnexion, qui consiste à supprimer toutes les informations relatives au joueur déconnecté qu'il avait sauvegardées jusqu'à présent</w:t>
      </w:r>
      <w:r w:rsidR="00817F8B">
        <w:t>.</w:t>
      </w:r>
    </w:p>
    <w:p w14:paraId="23A2DCC7" w14:textId="0BC0CE44" w:rsidR="006C52E8" w:rsidRDefault="009C2502" w:rsidP="006C52E8">
      <w:pPr>
        <w:pStyle w:val="Paragraphe"/>
      </w:pPr>
      <w:r>
        <w:t xml:space="preserve">Nous avons donc le </w:t>
      </w:r>
      <w:r w:rsidR="000C33B7">
        <w:t>diagramme d’échange</w:t>
      </w:r>
      <w:r>
        <w:t xml:space="preserve"> suivant, représentant la communication précédemment décrite : </w:t>
      </w:r>
    </w:p>
    <w:p w14:paraId="29C762CA" w14:textId="77777777" w:rsidR="006C52E8" w:rsidRDefault="006C52E8" w:rsidP="006C52E8">
      <w:pPr>
        <w:pStyle w:val="Paragraphe"/>
        <w:keepNext/>
        <w:ind w:firstLine="0"/>
        <w:jc w:val="center"/>
      </w:pPr>
      <w:r w:rsidRPr="006C52E8">
        <w:rPr>
          <w:noProof/>
        </w:rPr>
        <w:drawing>
          <wp:inline distT="0" distB="0" distL="0" distR="0" wp14:anchorId="5B220134" wp14:editId="0B356B5C">
            <wp:extent cx="5434642" cy="1206500"/>
            <wp:effectExtent l="0" t="0" r="0" b="0"/>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4"/>
                    <a:stretch>
                      <a:fillRect/>
                    </a:stretch>
                  </pic:blipFill>
                  <pic:spPr>
                    <a:xfrm>
                      <a:off x="0" y="0"/>
                      <a:ext cx="5472252" cy="1214850"/>
                    </a:xfrm>
                    <a:prstGeom prst="rect">
                      <a:avLst/>
                    </a:prstGeom>
                  </pic:spPr>
                </pic:pic>
              </a:graphicData>
            </a:graphic>
          </wp:inline>
        </w:drawing>
      </w:r>
    </w:p>
    <w:p w14:paraId="1934AFE4" w14:textId="35A127FD" w:rsidR="00EF58C5" w:rsidRDefault="006C52E8" w:rsidP="00833C22">
      <w:pPr>
        <w:pStyle w:val="Lgende"/>
      </w:pPr>
      <w:r>
        <w:t xml:space="preserve">Figure </w:t>
      </w:r>
      <w:fldSimple w:instr=" SEQ Figure \* ARABIC ">
        <w:r w:rsidR="00096511">
          <w:rPr>
            <w:noProof/>
          </w:rPr>
          <w:t>14</w:t>
        </w:r>
      </w:fldSimple>
      <w:r>
        <w:t xml:space="preserve"> : Diagramme d</w:t>
      </w:r>
      <w:r w:rsidR="00AE5700">
        <w:t>’échange</w:t>
      </w:r>
      <w:r>
        <w:t xml:space="preserve"> représentant la déconnexion d'un client</w:t>
      </w:r>
    </w:p>
    <w:p w14:paraId="0F92FF63" w14:textId="2142D31D" w:rsidR="00276E76" w:rsidRPr="00032178" w:rsidRDefault="00EF58C5" w:rsidP="00032178">
      <w:pPr>
        <w:pStyle w:val="Titre1"/>
        <w:rPr>
          <w:rFonts w:ascii="Aller Light" w:hAnsi="Aller Light"/>
          <w:color w:val="808080"/>
          <w:sz w:val="18"/>
          <w:szCs w:val="18"/>
        </w:rPr>
      </w:pPr>
      <w:r>
        <w:br w:type="page"/>
      </w:r>
    </w:p>
    <w:p w14:paraId="3CFE167A" w14:textId="794C8C07" w:rsidR="007F63F3" w:rsidRPr="007F63F3" w:rsidRDefault="0066370B" w:rsidP="007F63F3">
      <w:pPr>
        <w:pStyle w:val="Sous-Titre"/>
      </w:pPr>
      <w:bookmarkStart w:id="9" w:name="_Toc131335027"/>
      <w:r>
        <w:t xml:space="preserve">Les différents échanges entre le serveur et le client via le protocole </w:t>
      </w:r>
      <w:r w:rsidR="00021AE3">
        <w:t>TCP</w:t>
      </w:r>
      <w:bookmarkEnd w:id="9"/>
    </w:p>
    <w:p w14:paraId="15C81EAE" w14:textId="6D843224" w:rsidR="00097893" w:rsidRDefault="002F44C2" w:rsidP="00107177">
      <w:pPr>
        <w:pStyle w:val="Paragraphe"/>
      </w:pPr>
      <w:r>
        <w:t>Lors du déroulement d’une partie</w:t>
      </w:r>
      <w:r w:rsidR="00F048E6">
        <w:t>, les échanges entre le client et le serveur se font via le protocole TCP.</w:t>
      </w:r>
      <w:r w:rsidR="00BA1147">
        <w:t xml:space="preserve"> </w:t>
      </w:r>
      <w:r w:rsidR="00095F44">
        <w:t>En terme de type de requête il en existe peu</w:t>
      </w:r>
      <w:r w:rsidR="00887C38">
        <w:t xml:space="preserve"> puisque les seuls échanges </w:t>
      </w:r>
      <w:r w:rsidR="001913CC">
        <w:t>nécessaires sont ceux de l’actualisation du level, les actions réalisé</w:t>
      </w:r>
      <w:r w:rsidR="00B275E5">
        <w:t>e</w:t>
      </w:r>
      <w:r w:rsidR="001913CC">
        <w:t>s par un joueur</w:t>
      </w:r>
      <w:r w:rsidR="00F911DE">
        <w:t xml:space="preserve">, </w:t>
      </w:r>
      <w:r w:rsidR="00EE0FA4">
        <w:t>la fin de partie et si un joueur</w:t>
      </w:r>
      <w:r w:rsidR="009A4157">
        <w:t xml:space="preserve"> est immobilisé.</w:t>
      </w:r>
    </w:p>
    <w:p w14:paraId="0384877E" w14:textId="63718A43" w:rsidR="003709D2" w:rsidRDefault="002C29F4" w:rsidP="00107177">
      <w:pPr>
        <w:pStyle w:val="Paragraphe"/>
      </w:pPr>
      <w:r>
        <w:rPr>
          <w:noProof/>
        </w:rPr>
        <mc:AlternateContent>
          <mc:Choice Requires="wps">
            <w:drawing>
              <wp:anchor distT="0" distB="0" distL="114300" distR="114300" simplePos="0" relativeHeight="251669504" behindDoc="0" locked="0" layoutInCell="1" allowOverlap="1" wp14:anchorId="0F7CF800" wp14:editId="7DA0AAE7">
                <wp:simplePos x="0" y="0"/>
                <wp:positionH relativeFrom="margin">
                  <wp:align>center</wp:align>
                </wp:positionH>
                <wp:positionV relativeFrom="paragraph">
                  <wp:posOffset>3495012</wp:posOffset>
                </wp:positionV>
                <wp:extent cx="4152900" cy="635"/>
                <wp:effectExtent l="0" t="0" r="0" b="0"/>
                <wp:wrapTopAndBottom/>
                <wp:docPr id="12" name="Zone de texte 12"/>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54BDB383" w14:textId="56340119" w:rsidR="0051167B" w:rsidRPr="00B75905" w:rsidRDefault="0051167B" w:rsidP="0051167B">
                            <w:pPr>
                              <w:pStyle w:val="Lgende"/>
                              <w:rPr>
                                <w:noProof/>
                                <w:color w:val="222222"/>
                                <w:sz w:val="24"/>
                              </w:rPr>
                            </w:pPr>
                            <w:r>
                              <w:t xml:space="preserve">Figure </w:t>
                            </w:r>
                            <w:fldSimple w:instr=" SEQ Figure \* ARABIC ">
                              <w:r w:rsidR="00096511">
                                <w:rPr>
                                  <w:noProof/>
                                </w:rPr>
                                <w:t>15</w:t>
                              </w:r>
                            </w:fldSimple>
                            <w:r>
                              <w:t xml:space="preserve"> - Diagramme d</w:t>
                            </w:r>
                            <w:r w:rsidR="00D13F8D">
                              <w:t>’échange</w:t>
                            </w:r>
                            <w:r>
                              <w:t xml:space="preserve"> représentant l'actualisation de l'affichage du client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7CF800" id="Zone de texte 12" o:spid="_x0000_s1030" type="#_x0000_t202" style="position:absolute;left:0;text-align:left;margin-left:0;margin-top:275.2pt;width:327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" stroked="f">
                <v:textbox style="mso-fit-shape-to-text:t" inset="0,0,0,0">
                  <w:txbxContent>
                    <w:p w14:paraId="54BDB383" w14:textId="56340119" w:rsidR="0051167B" w:rsidRPr="00B75905" w:rsidRDefault="0051167B" w:rsidP="0051167B">
                      <w:pPr>
                        <w:pStyle w:val="Lgende"/>
                        <w:rPr>
                          <w:noProof/>
                          <w:color w:val="222222"/>
                          <w:sz w:val="24"/>
                        </w:rPr>
                      </w:pPr>
                      <w:r>
                        <w:t xml:space="preserve">Figure </w:t>
                      </w:r>
                      <w:fldSimple w:instr=" SEQ Figure \* ARABIC ">
                        <w:r w:rsidR="00096511">
                          <w:rPr>
                            <w:noProof/>
                          </w:rPr>
                          <w:t>15</w:t>
                        </w:r>
                      </w:fldSimple>
                      <w:r>
                        <w:t xml:space="preserve"> - Diagramme d</w:t>
                      </w:r>
                      <w:r w:rsidR="00D13F8D">
                        <w:t>’échange</w:t>
                      </w:r>
                      <w:r>
                        <w:t xml:space="preserve"> représentant l'actualisation de l'affichage du client</w:t>
                      </w:r>
                    </w:p>
                  </w:txbxContent>
                </v:textbox>
                <w10:wrap type="topAndBottom" anchorx="margin"/>
              </v:shape>
            </w:pict>
          </mc:Fallback>
        </mc:AlternateContent>
      </w:r>
      <w:r>
        <w:rPr>
          <w:noProof/>
        </w:rPr>
        <w:drawing>
          <wp:anchor distT="0" distB="0" distL="114300" distR="114300" simplePos="0" relativeHeight="251667456" behindDoc="0" locked="0" layoutInCell="1" allowOverlap="1" wp14:anchorId="5CEB085E" wp14:editId="03973E4A">
            <wp:simplePos x="0" y="0"/>
            <wp:positionH relativeFrom="margin">
              <wp:align>center</wp:align>
            </wp:positionH>
            <wp:positionV relativeFrom="paragraph">
              <wp:posOffset>1593215</wp:posOffset>
            </wp:positionV>
            <wp:extent cx="3832225" cy="185674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5">
                      <a:extLst>
                        <a:ext uri="{28A0092B-C50C-407E-A947-70E740481C1C}">
                          <a14:useLocalDpi xmlns:a14="http://schemas.microsoft.com/office/drawing/2010/main" val="0"/>
                        </a:ext>
                      </a:extLst>
                    </a:blip>
                    <a:stretch>
                      <a:fillRect/>
                    </a:stretch>
                  </pic:blipFill>
                  <pic:spPr>
                    <a:xfrm>
                      <a:off x="0" y="0"/>
                      <a:ext cx="3832225" cy="1856740"/>
                    </a:xfrm>
                    <a:prstGeom prst="rect">
                      <a:avLst/>
                    </a:prstGeom>
                  </pic:spPr>
                </pic:pic>
              </a:graphicData>
            </a:graphic>
            <wp14:sizeRelH relativeFrom="page">
              <wp14:pctWidth>0</wp14:pctWidth>
            </wp14:sizeRelH>
            <wp14:sizeRelV relativeFrom="page">
              <wp14:pctHeight>0</wp14:pctHeight>
            </wp14:sizeRelV>
          </wp:anchor>
        </w:drawing>
      </w:r>
      <w:r w:rsidR="003709D2">
        <w:t>Tout d’abord, pour l’actualisation d’un level</w:t>
      </w:r>
      <w:r w:rsidR="00D81B99">
        <w:t>, nous envoyons une requête de type REFRESH_LEVEL depuis le serveur vers le client concerné.</w:t>
      </w:r>
      <w:r w:rsidR="00453225">
        <w:t xml:space="preserve"> Cette requête est composé des champs </w:t>
      </w:r>
      <w:proofErr w:type="spellStart"/>
      <w:r w:rsidR="005A7C1E">
        <w:t>type_request</w:t>
      </w:r>
      <w:proofErr w:type="spellEnd"/>
      <w:r w:rsidR="005A7C1E">
        <w:t xml:space="preserve">, </w:t>
      </w:r>
      <w:proofErr w:type="spellStart"/>
      <w:r w:rsidR="004E3E0D">
        <w:t>level_display</w:t>
      </w:r>
      <w:proofErr w:type="spellEnd"/>
      <w:r w:rsidR="004E3E0D">
        <w:t xml:space="preserve"> (le level à afficher), </w:t>
      </w:r>
      <w:r w:rsidR="002224D7">
        <w:t xml:space="preserve">et </w:t>
      </w:r>
      <w:proofErr w:type="spellStart"/>
      <w:r w:rsidR="002224D7">
        <w:t>player</w:t>
      </w:r>
      <w:proofErr w:type="spellEnd"/>
      <w:r w:rsidR="002224D7">
        <w:t xml:space="preserve"> (le joueur concerné).</w:t>
      </w:r>
      <w:r w:rsidR="00511579">
        <w:t xml:space="preserve"> Etant donné que l’actualisation du coté du client doit se faire quasiment instantanément</w:t>
      </w:r>
      <w:r w:rsidR="00C26655">
        <w:t xml:space="preserve"> il s’agit d’une requête qui est envoyé</w:t>
      </w:r>
      <w:r w:rsidR="00CA5897">
        <w:t xml:space="preserve"> toutes les 0,1 secondes.</w:t>
      </w:r>
      <w:r w:rsidR="00237BB6">
        <w:t xml:space="preserve"> Du côté client, lors de la réception de cette requête, il affiche juste les nouvelles informations reçu</w:t>
      </w:r>
      <w:r w:rsidR="007C2636">
        <w:t xml:space="preserve"> et n’émet aucune réponse si ce n’est l’acquittement du protocole TCP</w:t>
      </w:r>
      <w:r w:rsidR="00BF6950">
        <w:t xml:space="preserve"> comme on peut le voir sur le </w:t>
      </w:r>
      <w:r w:rsidR="001E173D">
        <w:t xml:space="preserve">diagramme d’échange </w:t>
      </w:r>
      <w:r w:rsidR="00BF6950">
        <w:t>suivant.</w:t>
      </w:r>
    </w:p>
    <w:p w14:paraId="56A1A500" w14:textId="092140E1" w:rsidR="0051167B" w:rsidRDefault="00C65611" w:rsidP="00107177">
      <w:pPr>
        <w:pStyle w:val="Paragraphe"/>
      </w:pPr>
      <w:r>
        <w:rPr>
          <w:noProof/>
        </w:rPr>
        <w:drawing>
          <wp:anchor distT="0" distB="0" distL="114300" distR="114300" simplePos="0" relativeHeight="251670528" behindDoc="0" locked="0" layoutInCell="1" allowOverlap="1" wp14:anchorId="0F3304D3" wp14:editId="446CCBEB">
            <wp:simplePos x="0" y="0"/>
            <wp:positionH relativeFrom="margin">
              <wp:align>center</wp:align>
            </wp:positionH>
            <wp:positionV relativeFrom="paragraph">
              <wp:posOffset>3869414</wp:posOffset>
            </wp:positionV>
            <wp:extent cx="3919855" cy="1899285"/>
            <wp:effectExtent l="0" t="0" r="0" b="571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6">
                      <a:extLst>
                        <a:ext uri="{28A0092B-C50C-407E-A947-70E740481C1C}">
                          <a14:useLocalDpi xmlns:a14="http://schemas.microsoft.com/office/drawing/2010/main" val="0"/>
                        </a:ext>
                      </a:extLst>
                    </a:blip>
                    <a:stretch>
                      <a:fillRect/>
                    </a:stretch>
                  </pic:blipFill>
                  <pic:spPr>
                    <a:xfrm>
                      <a:off x="0" y="0"/>
                      <a:ext cx="3919992" cy="1899378"/>
                    </a:xfrm>
                    <a:prstGeom prst="rect">
                      <a:avLst/>
                    </a:prstGeom>
                  </pic:spPr>
                </pic:pic>
              </a:graphicData>
            </a:graphic>
            <wp14:sizeRelH relativeFrom="page">
              <wp14:pctWidth>0</wp14:pctWidth>
            </wp14:sizeRelH>
            <wp14:sizeRelV relativeFrom="page">
              <wp14:pctHeight>0</wp14:pctHeight>
            </wp14:sizeRelV>
          </wp:anchor>
        </w:drawing>
      </w:r>
      <w:r w:rsidR="002364C8">
        <w:rPr>
          <w:noProof/>
        </w:rPr>
        <mc:AlternateContent>
          <mc:Choice Requires="wps">
            <w:drawing>
              <wp:anchor distT="0" distB="0" distL="114300" distR="114300" simplePos="0" relativeHeight="251672576" behindDoc="0" locked="0" layoutInCell="1" allowOverlap="1" wp14:anchorId="47B45A8C" wp14:editId="1EE370AC">
                <wp:simplePos x="0" y="0"/>
                <wp:positionH relativeFrom="margin">
                  <wp:align>center</wp:align>
                </wp:positionH>
                <wp:positionV relativeFrom="paragraph">
                  <wp:posOffset>5875765</wp:posOffset>
                </wp:positionV>
                <wp:extent cx="3919855" cy="635"/>
                <wp:effectExtent l="0" t="0" r="4445" b="0"/>
                <wp:wrapTopAndBottom/>
                <wp:docPr id="17" name="Zone de texte 17"/>
                <wp:cNvGraphicFramePr/>
                <a:graphic xmlns:a="http://schemas.openxmlformats.org/drawingml/2006/main">
                  <a:graphicData uri="http://schemas.microsoft.com/office/word/2010/wordprocessingShape">
                    <wps:wsp>
                      <wps:cNvSpPr txBox="1"/>
                      <wps:spPr>
                        <a:xfrm>
                          <a:off x="0" y="0"/>
                          <a:ext cx="3919855" cy="635"/>
                        </a:xfrm>
                        <a:prstGeom prst="rect">
                          <a:avLst/>
                        </a:prstGeom>
                        <a:solidFill>
                          <a:prstClr val="white"/>
                        </a:solidFill>
                        <a:ln>
                          <a:noFill/>
                        </a:ln>
                      </wps:spPr>
                      <wps:txbx>
                        <w:txbxContent>
                          <w:p w14:paraId="0402859D" w14:textId="6ACA19D6" w:rsidR="00E74CA1" w:rsidRPr="00CB6A88" w:rsidRDefault="00E74CA1" w:rsidP="00E74CA1">
                            <w:pPr>
                              <w:pStyle w:val="Lgende"/>
                              <w:rPr>
                                <w:noProof/>
                                <w:color w:val="222222"/>
                                <w:sz w:val="24"/>
                              </w:rPr>
                            </w:pPr>
                            <w:r>
                              <w:t xml:space="preserve">Figure </w:t>
                            </w:r>
                            <w:fldSimple w:instr=" SEQ Figure \* ARABIC ">
                              <w:r w:rsidR="00096511">
                                <w:rPr>
                                  <w:noProof/>
                                </w:rPr>
                                <w:t>16</w:t>
                              </w:r>
                            </w:fldSimple>
                            <w:r>
                              <w:t xml:space="preserve"> - Diagramme d</w:t>
                            </w:r>
                            <w:r w:rsidR="00762451">
                              <w:t>’échange</w:t>
                            </w:r>
                            <w:r>
                              <w:t xml:space="preserve"> représentant la requête FREEZE_SECOND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B45A8C" id="Zone de texte 17" o:spid="_x0000_s1031" type="#_x0000_t202" style="position:absolute;left:0;text-align:left;margin-left:0;margin-top:462.65pt;width:308.6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" stroked="f">
                <v:textbox style="mso-fit-shape-to-text:t" inset="0,0,0,0">
                  <w:txbxContent>
                    <w:p w14:paraId="0402859D" w14:textId="6ACA19D6" w:rsidR="00E74CA1" w:rsidRPr="00CB6A88" w:rsidRDefault="00E74CA1" w:rsidP="00E74CA1">
                      <w:pPr>
                        <w:pStyle w:val="Lgende"/>
                        <w:rPr>
                          <w:noProof/>
                          <w:color w:val="222222"/>
                          <w:sz w:val="24"/>
                        </w:rPr>
                      </w:pPr>
                      <w:r>
                        <w:t xml:space="preserve">Figure </w:t>
                      </w:r>
                      <w:fldSimple w:instr=" SEQ Figure \* ARABIC ">
                        <w:r w:rsidR="00096511">
                          <w:rPr>
                            <w:noProof/>
                          </w:rPr>
                          <w:t>16</w:t>
                        </w:r>
                      </w:fldSimple>
                      <w:r>
                        <w:t xml:space="preserve"> - Diagramme d</w:t>
                      </w:r>
                      <w:r w:rsidR="00762451">
                        <w:t>’échange</w:t>
                      </w:r>
                      <w:r>
                        <w:t xml:space="preserve"> représentant la requête FREEZE_SECOND</w:t>
                      </w:r>
                    </w:p>
                  </w:txbxContent>
                </v:textbox>
                <w10:wrap type="topAndBottom" anchorx="margin"/>
              </v:shape>
            </w:pict>
          </mc:Fallback>
        </mc:AlternateContent>
      </w:r>
      <w:r w:rsidR="00362B9A">
        <w:t>Toujours du côté serveur</w:t>
      </w:r>
      <w:r w:rsidR="00E66ED7">
        <w:t>, nous allons aborder la requête permettant d’immobiliser un joueur, cette requête est nécessaire lorsque le joueur est immobilisé pour pouvoir en informer le client</w:t>
      </w:r>
      <w:r w:rsidR="006449DC">
        <w:t xml:space="preserve"> puisque pendant le temps d’immobilisation </w:t>
      </w:r>
      <w:r w:rsidR="009461DD">
        <w:t xml:space="preserve">il faut éviter que le client </w:t>
      </w:r>
      <w:r w:rsidR="0002490B">
        <w:t>envoi</w:t>
      </w:r>
      <w:r w:rsidR="009461DD">
        <w:t xml:space="preserve"> des requêtes de déplacement.</w:t>
      </w:r>
      <w:r w:rsidR="0002490B">
        <w:t xml:space="preserve"> Pour cette requête d’immobilisation, nous </w:t>
      </w:r>
      <w:r w:rsidR="004D1090">
        <w:t>avons</w:t>
      </w:r>
      <w:r w:rsidR="0002490B">
        <w:t xml:space="preserve"> les mêmes champs que précédemment auxquels on rajoute le champ </w:t>
      </w:r>
      <w:proofErr w:type="spellStart"/>
      <w:r w:rsidR="0002490B">
        <w:t>second_freeze</w:t>
      </w:r>
      <w:proofErr w:type="spellEnd"/>
      <w:r w:rsidR="0002490B">
        <w:t xml:space="preserve"> qui indique le nombre de secondes d’immobilisation </w:t>
      </w:r>
      <w:r w:rsidR="0003030E">
        <w:t>du joueur</w:t>
      </w:r>
      <w:r w:rsidR="00B35138">
        <w:t xml:space="preserve">, le champ </w:t>
      </w:r>
      <w:proofErr w:type="spellStart"/>
      <w:r w:rsidR="00B35138">
        <w:t>type_request</w:t>
      </w:r>
      <w:proofErr w:type="spellEnd"/>
      <w:r w:rsidR="00B35138">
        <w:t xml:space="preserve"> </w:t>
      </w:r>
      <w:r w:rsidR="00D231C0">
        <w:t>est à</w:t>
      </w:r>
      <w:r w:rsidR="00B35138">
        <w:t xml:space="preserve"> la valeur</w:t>
      </w:r>
      <w:r w:rsidR="00C0793B">
        <w:t xml:space="preserve"> </w:t>
      </w:r>
      <w:r w:rsidR="006F0C54">
        <w:t>FREEZE_PLAYER</w:t>
      </w:r>
      <w:r w:rsidR="006657D9">
        <w:t>.</w:t>
      </w:r>
      <w:r w:rsidR="000941C7">
        <w:t xml:space="preserve"> Le joueur n’a pas besoin de réponse à cette requête ce qui fait que nous nous retrouvons avec le </w:t>
      </w:r>
      <w:r w:rsidR="00CC39CC">
        <w:t xml:space="preserve">diagramme d’échange </w:t>
      </w:r>
      <w:r w:rsidR="000941C7">
        <w:t>suivant, dans lequel on peut voir qu’à la réception, le client actualise tout de même l’affichage et qu’il envoi l’</w:t>
      </w:r>
      <w:r w:rsidR="00755166">
        <w:t>acquittement</w:t>
      </w:r>
      <w:r w:rsidR="000941C7">
        <w:t xml:space="preserve"> TCP</w:t>
      </w:r>
      <w:r w:rsidR="002A6417">
        <w:t>.</w:t>
      </w:r>
    </w:p>
    <w:p w14:paraId="08060E8D" w14:textId="1229D4E9" w:rsidR="00385BAE" w:rsidRDefault="00956F1D" w:rsidP="00956F1D">
      <w:pPr>
        <w:pStyle w:val="Paragraphe"/>
        <w:ind w:firstLine="0"/>
      </w:pPr>
      <w:r>
        <w:rPr>
          <w:noProof/>
        </w:rPr>
        <w:drawing>
          <wp:anchor distT="0" distB="0" distL="114300" distR="114300" simplePos="0" relativeHeight="251673600" behindDoc="0" locked="0" layoutInCell="1" allowOverlap="1" wp14:anchorId="4078ADB1" wp14:editId="2DF5E57B">
            <wp:simplePos x="0" y="0"/>
            <wp:positionH relativeFrom="margin">
              <wp:posOffset>746760</wp:posOffset>
            </wp:positionH>
            <wp:positionV relativeFrom="paragraph">
              <wp:posOffset>1779270</wp:posOffset>
            </wp:positionV>
            <wp:extent cx="4250055" cy="2059305"/>
            <wp:effectExtent l="0" t="0" r="0" b="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7">
                      <a:extLst>
                        <a:ext uri="{28A0092B-C50C-407E-A947-70E740481C1C}">
                          <a14:useLocalDpi xmlns:a14="http://schemas.microsoft.com/office/drawing/2010/main" val="0"/>
                        </a:ext>
                      </a:extLst>
                    </a:blip>
                    <a:stretch>
                      <a:fillRect/>
                    </a:stretch>
                  </pic:blipFill>
                  <pic:spPr>
                    <a:xfrm>
                      <a:off x="0" y="0"/>
                      <a:ext cx="4250055" cy="2059305"/>
                    </a:xfrm>
                    <a:prstGeom prst="rect">
                      <a:avLst/>
                    </a:prstGeom>
                  </pic:spPr>
                </pic:pic>
              </a:graphicData>
            </a:graphic>
            <wp14:sizeRelH relativeFrom="page">
              <wp14:pctWidth>0</wp14:pctWidth>
            </wp14:sizeRelH>
            <wp14:sizeRelV relativeFrom="page">
              <wp14:pctHeight>0</wp14:pctHeight>
            </wp14:sizeRelV>
          </wp:anchor>
        </w:drawing>
      </w:r>
      <w:r w:rsidR="00574A9E">
        <w:t>Maintenant, la dernière requête du serveur est celle concernant la fin de la partie.</w:t>
      </w:r>
      <w:r w:rsidR="00B062A5">
        <w:t xml:space="preserve"> En effet, lorsque la partie arrive à son terme</w:t>
      </w:r>
      <w:r w:rsidR="00143B70">
        <w:t xml:space="preserve"> il faut en informer les clients pour qu’ils puissent arrêter d’envoyer des requêtes sur le serveur de jeu</w:t>
      </w:r>
      <w:r w:rsidR="0069487C">
        <w:t xml:space="preserve"> et informer le joueur de la fin de la partie.</w:t>
      </w:r>
      <w:r w:rsidR="00BC4B3A">
        <w:t xml:space="preserve"> Pour cette requête, nous aurons besoin des champs </w:t>
      </w:r>
      <w:proofErr w:type="spellStart"/>
      <w:r w:rsidR="00BC4B3A">
        <w:t>type_request</w:t>
      </w:r>
      <w:proofErr w:type="spellEnd"/>
      <w:r w:rsidR="00BC4B3A">
        <w:t xml:space="preserve">, </w:t>
      </w:r>
      <w:r w:rsidR="00CC4E15">
        <w:t xml:space="preserve">message et </w:t>
      </w:r>
      <w:proofErr w:type="spellStart"/>
      <w:r w:rsidR="00CC4E15">
        <w:t>player</w:t>
      </w:r>
      <w:proofErr w:type="spellEnd"/>
      <w:r w:rsidR="00CC4E15">
        <w:t>.</w:t>
      </w:r>
      <w:r w:rsidR="00740286">
        <w:t xml:space="preserve"> Pour le type de requête, il </w:t>
      </w:r>
      <w:r w:rsidR="000B35A2">
        <w:t>sera END_GAME</w:t>
      </w:r>
      <w:r w:rsidR="00281627">
        <w:t>, le message et la raison pour laquelle la partie est arrivé à son terme</w:t>
      </w:r>
      <w:r w:rsidR="006D7AAD">
        <w:t xml:space="preserve"> (</w:t>
      </w:r>
      <w:proofErr w:type="spellStart"/>
      <w:r w:rsidR="006D7AAD">
        <w:t>vitoire</w:t>
      </w:r>
      <w:proofErr w:type="spellEnd"/>
      <w:r w:rsidR="006D7AAD">
        <w:t xml:space="preserve"> d’un joueur)</w:t>
      </w:r>
      <w:r w:rsidR="003F2D1F">
        <w:t xml:space="preserve"> et précise si le joueur qui reçoit la requête a gagné</w:t>
      </w:r>
      <w:r w:rsidR="0082056C">
        <w:t xml:space="preserve"> ou non.</w:t>
      </w:r>
      <w:r w:rsidR="00ED627D">
        <w:t xml:space="preserve"> Le champ </w:t>
      </w:r>
      <w:proofErr w:type="spellStart"/>
      <w:r w:rsidR="00ED627D">
        <w:t>player</w:t>
      </w:r>
      <w:proofErr w:type="spellEnd"/>
      <w:r w:rsidR="00ED627D">
        <w:t>, quant à lui précise le joueur et ses informations</w:t>
      </w:r>
      <w:r w:rsidR="00F54C39">
        <w:t xml:space="preserve">. Nous obtenons donc le </w:t>
      </w:r>
      <w:r w:rsidR="004116F8">
        <w:t xml:space="preserve">diagramme d’échange </w:t>
      </w:r>
      <w:r w:rsidR="004371C4">
        <w:t>suivant, et encore une fois le client n’a pas besoin de répondre à cette requête.</w:t>
      </w:r>
    </w:p>
    <w:p w14:paraId="6BAEAE1C" w14:textId="5739F1F1" w:rsidR="001323C4" w:rsidRDefault="0029081A" w:rsidP="00107177">
      <w:pPr>
        <w:pStyle w:val="Paragraphe"/>
      </w:pPr>
      <w:r>
        <w:rPr>
          <w:noProof/>
        </w:rPr>
        <w:drawing>
          <wp:anchor distT="0" distB="0" distL="114300" distR="114300" simplePos="0" relativeHeight="251676672" behindDoc="0" locked="0" layoutInCell="1" allowOverlap="1" wp14:anchorId="535C75B3" wp14:editId="119E277A">
            <wp:simplePos x="0" y="0"/>
            <wp:positionH relativeFrom="margin">
              <wp:posOffset>784860</wp:posOffset>
            </wp:positionH>
            <wp:positionV relativeFrom="paragraph">
              <wp:posOffset>3560445</wp:posOffset>
            </wp:positionV>
            <wp:extent cx="3935730" cy="1910080"/>
            <wp:effectExtent l="0" t="0" r="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8">
                      <a:extLst>
                        <a:ext uri="{28A0092B-C50C-407E-A947-70E740481C1C}">
                          <a14:useLocalDpi xmlns:a14="http://schemas.microsoft.com/office/drawing/2010/main" val="0"/>
                        </a:ext>
                      </a:extLst>
                    </a:blip>
                    <a:stretch>
                      <a:fillRect/>
                    </a:stretch>
                  </pic:blipFill>
                  <pic:spPr>
                    <a:xfrm>
                      <a:off x="0" y="0"/>
                      <a:ext cx="3935730" cy="19100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178CF3BD" wp14:editId="6B2F535E">
                <wp:simplePos x="0" y="0"/>
                <wp:positionH relativeFrom="column">
                  <wp:posOffset>784860</wp:posOffset>
                </wp:positionH>
                <wp:positionV relativeFrom="paragraph">
                  <wp:posOffset>5527675</wp:posOffset>
                </wp:positionV>
                <wp:extent cx="3935730" cy="635"/>
                <wp:effectExtent l="0" t="0" r="7620" b="0"/>
                <wp:wrapTopAndBottom/>
                <wp:docPr id="27" name="Zone de texte 27"/>
                <wp:cNvGraphicFramePr/>
                <a:graphic xmlns:a="http://schemas.openxmlformats.org/drawingml/2006/main">
                  <a:graphicData uri="http://schemas.microsoft.com/office/word/2010/wordprocessingShape">
                    <wps:wsp>
                      <wps:cNvSpPr txBox="1"/>
                      <wps:spPr>
                        <a:xfrm>
                          <a:off x="0" y="0"/>
                          <a:ext cx="3935730" cy="635"/>
                        </a:xfrm>
                        <a:prstGeom prst="rect">
                          <a:avLst/>
                        </a:prstGeom>
                        <a:solidFill>
                          <a:prstClr val="white"/>
                        </a:solidFill>
                        <a:ln>
                          <a:noFill/>
                        </a:ln>
                      </wps:spPr>
                      <wps:txbx>
                        <w:txbxContent>
                          <w:p w14:paraId="45BDAD26" w14:textId="1225665C" w:rsidR="00F36AC8" w:rsidRPr="004D7E34" w:rsidRDefault="00F36AC8" w:rsidP="00F36AC8">
                            <w:pPr>
                              <w:pStyle w:val="Lgende"/>
                              <w:rPr>
                                <w:noProof/>
                                <w:color w:val="222222"/>
                                <w:sz w:val="24"/>
                              </w:rPr>
                            </w:pPr>
                            <w:r>
                              <w:t xml:space="preserve">Figure </w:t>
                            </w:r>
                            <w:fldSimple w:instr=" SEQ Figure \* ARABIC ">
                              <w:r w:rsidR="00096511">
                                <w:rPr>
                                  <w:noProof/>
                                </w:rPr>
                                <w:t>17</w:t>
                              </w:r>
                            </w:fldSimple>
                            <w:r>
                              <w:t xml:space="preserve"> - Diagramme d</w:t>
                            </w:r>
                            <w:r w:rsidR="00672C56">
                              <w:t xml:space="preserve">’échange </w:t>
                            </w:r>
                            <w:r>
                              <w:t>représentant la requête d'action du joueur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8CF3BD" id="Zone de texte 27" o:spid="_x0000_s1032" type="#_x0000_t202" style="position:absolute;left:0;text-align:left;margin-left:61.8pt;margin-top:435.25pt;width:309.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" stroked="f">
                <v:textbox style="mso-fit-shape-to-text:t" inset="0,0,0,0">
                  <w:txbxContent>
                    <w:p w14:paraId="45BDAD26" w14:textId="1225665C" w:rsidR="00F36AC8" w:rsidRPr="004D7E34" w:rsidRDefault="00F36AC8" w:rsidP="00F36AC8">
                      <w:pPr>
                        <w:pStyle w:val="Lgende"/>
                        <w:rPr>
                          <w:noProof/>
                          <w:color w:val="222222"/>
                          <w:sz w:val="24"/>
                        </w:rPr>
                      </w:pPr>
                      <w:r>
                        <w:t xml:space="preserve">Figure </w:t>
                      </w:r>
                      <w:fldSimple w:instr=" SEQ Figure \* ARABIC ">
                        <w:r w:rsidR="00096511">
                          <w:rPr>
                            <w:noProof/>
                          </w:rPr>
                          <w:t>17</w:t>
                        </w:r>
                      </w:fldSimple>
                      <w:r>
                        <w:t xml:space="preserve"> - Diagramme d</w:t>
                      </w:r>
                      <w:r w:rsidR="00672C56">
                        <w:t xml:space="preserve">’échange </w:t>
                      </w:r>
                      <w:r>
                        <w:t>représentant la requête d'action du joueur</w:t>
                      </w:r>
                    </w:p>
                  </w:txbxContent>
                </v:textbox>
                <w10:wrap type="topAndBottom"/>
              </v:shape>
            </w:pict>
          </mc:Fallback>
        </mc:AlternateContent>
      </w:r>
      <w:r w:rsidR="001323C4">
        <w:rPr>
          <w:noProof/>
        </w:rPr>
        <mc:AlternateContent>
          <mc:Choice Requires="wps">
            <w:drawing>
              <wp:anchor distT="0" distB="0" distL="114300" distR="114300" simplePos="0" relativeHeight="251675648" behindDoc="0" locked="0" layoutInCell="1" allowOverlap="1" wp14:anchorId="2E3A6F0A" wp14:editId="56BDB6AD">
                <wp:simplePos x="0" y="0"/>
                <wp:positionH relativeFrom="margin">
                  <wp:align>center</wp:align>
                </wp:positionH>
                <wp:positionV relativeFrom="paragraph">
                  <wp:posOffset>2119630</wp:posOffset>
                </wp:positionV>
                <wp:extent cx="4250055" cy="635"/>
                <wp:effectExtent l="0" t="0" r="0" b="0"/>
                <wp:wrapTopAndBottom/>
                <wp:docPr id="22" name="Zone de texte 22"/>
                <wp:cNvGraphicFramePr/>
                <a:graphic xmlns:a="http://schemas.openxmlformats.org/drawingml/2006/main">
                  <a:graphicData uri="http://schemas.microsoft.com/office/word/2010/wordprocessingShape">
                    <wps:wsp>
                      <wps:cNvSpPr txBox="1"/>
                      <wps:spPr>
                        <a:xfrm>
                          <a:off x="0" y="0"/>
                          <a:ext cx="4250055" cy="635"/>
                        </a:xfrm>
                        <a:prstGeom prst="rect">
                          <a:avLst/>
                        </a:prstGeom>
                        <a:solidFill>
                          <a:prstClr val="white"/>
                        </a:solidFill>
                        <a:ln>
                          <a:noFill/>
                        </a:ln>
                      </wps:spPr>
                      <wps:txbx>
                        <w:txbxContent>
                          <w:p w14:paraId="477A2E45" w14:textId="17F78C4A" w:rsidR="001323C4" w:rsidRPr="007F3299" w:rsidRDefault="001323C4" w:rsidP="001323C4">
                            <w:pPr>
                              <w:pStyle w:val="Lgende"/>
                              <w:rPr>
                                <w:noProof/>
                                <w:color w:val="222222"/>
                                <w:sz w:val="24"/>
                              </w:rPr>
                            </w:pPr>
                            <w:r>
                              <w:t xml:space="preserve">Figure </w:t>
                            </w:r>
                            <w:fldSimple w:instr=" SEQ Figure \* ARABIC ">
                              <w:r w:rsidR="00096511">
                                <w:rPr>
                                  <w:noProof/>
                                </w:rPr>
                                <w:t>18</w:t>
                              </w:r>
                            </w:fldSimple>
                            <w:r>
                              <w:t xml:space="preserve"> - Diagramme d</w:t>
                            </w:r>
                            <w:r w:rsidR="00585253">
                              <w:t>’échange</w:t>
                            </w:r>
                            <w:r>
                              <w:t xml:space="preserve"> représentant la requête de fin de partie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3A6F0A" id="Zone de texte 22" o:spid="_x0000_s1033" type="#_x0000_t202" style="position:absolute;left:0;text-align:left;margin-left:0;margin-top:166.9pt;width:334.6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" stroked="f">
                <v:textbox style="mso-fit-shape-to-text:t" inset="0,0,0,0">
                  <w:txbxContent>
                    <w:p w14:paraId="477A2E45" w14:textId="17F78C4A" w:rsidR="001323C4" w:rsidRPr="007F3299" w:rsidRDefault="001323C4" w:rsidP="001323C4">
                      <w:pPr>
                        <w:pStyle w:val="Lgende"/>
                        <w:rPr>
                          <w:noProof/>
                          <w:color w:val="222222"/>
                          <w:sz w:val="24"/>
                        </w:rPr>
                      </w:pPr>
                      <w:r>
                        <w:t xml:space="preserve">Figure </w:t>
                      </w:r>
                      <w:fldSimple w:instr=" SEQ Figure \* ARABIC ">
                        <w:r w:rsidR="00096511">
                          <w:rPr>
                            <w:noProof/>
                          </w:rPr>
                          <w:t>18</w:t>
                        </w:r>
                      </w:fldSimple>
                      <w:r>
                        <w:t xml:space="preserve"> - Diagramme d</w:t>
                      </w:r>
                      <w:r w:rsidR="00585253">
                        <w:t>’échange</w:t>
                      </w:r>
                      <w:r>
                        <w:t xml:space="preserve"> représentant la requête de fin de partie</w:t>
                      </w:r>
                    </w:p>
                  </w:txbxContent>
                </v:textbox>
                <w10:wrap type="topAndBottom" anchorx="margin"/>
              </v:shape>
            </w:pict>
          </mc:Fallback>
        </mc:AlternateContent>
      </w:r>
      <w:r w:rsidR="00CB3377">
        <w:t>Passons à la requête du client</w:t>
      </w:r>
      <w:r w:rsidR="001B7326">
        <w:t>, il n’y aura ici qu’une seule requête envoyé</w:t>
      </w:r>
      <w:r w:rsidR="00CE6A16">
        <w:t>e</w:t>
      </w:r>
      <w:r w:rsidR="001B7326">
        <w:t xml:space="preserve"> par le client et il s’agit de </w:t>
      </w:r>
      <w:r w:rsidR="004F1487">
        <w:t>ses actions</w:t>
      </w:r>
      <w:r w:rsidR="006862DE">
        <w:t>. La requête du client est très simpliste puisqu</w:t>
      </w:r>
      <w:r w:rsidR="00AF2C7B">
        <w:t>’il ne s’agit que d’un caractère qui est envoyé.</w:t>
      </w:r>
      <w:r w:rsidR="001C01BB">
        <w:t xml:space="preserve"> Ce caractère précise l’action effectué par le joueur</w:t>
      </w:r>
      <w:r w:rsidR="00191D0A">
        <w:t>.</w:t>
      </w:r>
      <w:r w:rsidR="00EC13E3">
        <w:t xml:space="preserve"> </w:t>
      </w:r>
      <w:r w:rsidR="00261056">
        <w:t>En termes</w:t>
      </w:r>
      <w:r w:rsidR="00EC13E3">
        <w:t xml:space="preserve"> d’échange TCP nous restons sur la même complexité qu’avant.</w:t>
      </w:r>
      <w:r w:rsidR="00261056">
        <w:t xml:space="preserve"> Etant donné que l’actualisation s’effectue automatique toutes les dixième de seconde, nous n’avons ici pas besoin de répondre avec le nouvel affichage puisque nous sommes sûrs qu’il sera effectué.</w:t>
      </w:r>
    </w:p>
    <w:p w14:paraId="17B8F3C9" w14:textId="412EE3B9" w:rsidR="0029081A" w:rsidRDefault="0029081A">
      <w:pPr>
        <w:jc w:val="left"/>
        <w:rPr>
          <w:rFonts w:ascii="Aller Light" w:hAnsi="Aller Light"/>
          <w:color w:val="222222"/>
        </w:rPr>
      </w:pPr>
      <w:r>
        <w:br w:type="page"/>
      </w:r>
    </w:p>
    <w:p w14:paraId="35640EA8" w14:textId="6F57D32D" w:rsidR="00F36AC8" w:rsidRDefault="002863DC" w:rsidP="00A15C0C">
      <w:pPr>
        <w:pStyle w:val="TitrePartie"/>
      </w:pPr>
      <w:bookmarkStart w:id="10" w:name="_Toc131335028"/>
      <w:r>
        <w:t>La gestion d’une partie</w:t>
      </w:r>
      <w:bookmarkEnd w:id="10"/>
    </w:p>
    <w:p w14:paraId="174D5405" w14:textId="450FF358" w:rsidR="002863DC" w:rsidRDefault="009D411C" w:rsidP="002863DC">
      <w:pPr>
        <w:pStyle w:val="Paragraphe"/>
      </w:pPr>
      <w:r>
        <w:t>Nous allons ici aborder la gestion d’une partie</w:t>
      </w:r>
      <w:r w:rsidR="007A47D1">
        <w:t xml:space="preserve"> de </w:t>
      </w:r>
      <w:proofErr w:type="spellStart"/>
      <w:r w:rsidR="007A47D1">
        <w:t>Starliz</w:t>
      </w:r>
      <w:r w:rsidR="00F301EF">
        <w:t>e</w:t>
      </w:r>
      <w:proofErr w:type="spellEnd"/>
      <w:r w:rsidR="00F301EF">
        <w:t xml:space="preserve">, entre le chargement d’un monde, la gestion des déplacements et des événements ainsi que les problèmes rencontrés et </w:t>
      </w:r>
      <w:r w:rsidR="00FD21B6">
        <w:t>les choix de développement pris.</w:t>
      </w:r>
    </w:p>
    <w:p w14:paraId="0FF7596E" w14:textId="0AB4364A" w:rsidR="0064640E" w:rsidRDefault="00F9590E" w:rsidP="00F9590E">
      <w:pPr>
        <w:pStyle w:val="Sous-Titre"/>
        <w:numPr>
          <w:ilvl w:val="0"/>
          <w:numId w:val="16"/>
        </w:numPr>
      </w:pPr>
      <w:bookmarkStart w:id="11" w:name="_Toc131335029"/>
      <w:r>
        <w:t>Lancement d’une partie</w:t>
      </w:r>
      <w:bookmarkEnd w:id="11"/>
    </w:p>
    <w:p w14:paraId="3E936583" w14:textId="701C615A" w:rsidR="00F9590E" w:rsidRPr="00BA7AAF" w:rsidRDefault="005D71B0" w:rsidP="00BA7AAF">
      <w:pPr>
        <w:pStyle w:val="Paragraphe"/>
      </w:pPr>
      <w:r w:rsidRPr="00BA7AAF">
        <w:t xml:space="preserve">Comme nous avons pu le voir dans les parties </w:t>
      </w:r>
      <w:r w:rsidR="0024721A" w:rsidRPr="00BA7AAF">
        <w:t>« </w:t>
      </w:r>
      <w:r w:rsidRPr="00BA7AAF">
        <w:t>rejoindre une partie créée</w:t>
      </w:r>
      <w:r w:rsidR="0024721A" w:rsidRPr="00BA7AAF">
        <w:t> » et « envoie du port de la socket TCP »</w:t>
      </w:r>
      <w:r w:rsidR="00171B07" w:rsidRPr="00BA7AAF">
        <w:t>, lorsque tous les clients requis sont présents</w:t>
      </w:r>
      <w:r w:rsidR="00317096" w:rsidRPr="00BA7AAF">
        <w:t xml:space="preserve"> alors le serveur va créer une socket TCP</w:t>
      </w:r>
      <w:r w:rsidR="001D3810" w:rsidRPr="00BA7AAF">
        <w:t xml:space="preserve"> </w:t>
      </w:r>
      <w:r w:rsidR="008D4C25">
        <w:t>dont</w:t>
      </w:r>
      <w:r w:rsidR="001D3810" w:rsidRPr="00BA7AAF">
        <w:t xml:space="preserve"> nous laissons le système choisir le port</w:t>
      </w:r>
      <w:r w:rsidR="00550C8F">
        <w:t>. Ce dernier</w:t>
      </w:r>
      <w:r w:rsidR="001D3810" w:rsidRPr="00BA7AAF">
        <w:t xml:space="preserve"> est ensuite envoyé aux clients de la partie</w:t>
      </w:r>
      <w:r w:rsidR="0046446A" w:rsidRPr="00BA7AAF">
        <w:t>.</w:t>
      </w:r>
      <w:r w:rsidR="00D30155" w:rsidRPr="00BA7AAF">
        <w:t xml:space="preserve"> Le serveur va également cré</w:t>
      </w:r>
      <w:r w:rsidR="00DE4030" w:rsidRPr="00BA7AAF">
        <w:t>e</w:t>
      </w:r>
      <w:r w:rsidR="00B72FE0" w:rsidRPr="00BA7AAF">
        <w:t>r</w:t>
      </w:r>
      <w:r w:rsidR="001068A9" w:rsidRPr="00BA7AAF">
        <w:t xml:space="preserve"> un nouveau processus</w:t>
      </w:r>
      <w:r w:rsidR="000A1D82" w:rsidRPr="00BA7AAF">
        <w:t xml:space="preserve"> qui sera chargée de suivre et contrôler la partie. Ce processus fils </w:t>
      </w:r>
      <w:r w:rsidR="00C17A6F" w:rsidRPr="00BA7AAF">
        <w:t>a besoin du nombre de joueur</w:t>
      </w:r>
      <w:r w:rsidR="002F06D7" w:rsidRPr="00BA7AAF">
        <w:t>,</w:t>
      </w:r>
      <w:r w:rsidR="00C17A6F" w:rsidRPr="00BA7AAF">
        <w:t xml:space="preserve"> de la socket TCP de la partie </w:t>
      </w:r>
      <w:r w:rsidR="002F06D7" w:rsidRPr="00BA7AAF">
        <w:t xml:space="preserve">et du nom du monde choisit </w:t>
      </w:r>
      <w:r w:rsidR="00C17A6F" w:rsidRPr="00BA7AAF">
        <w:t>pour pouvoir être lancé</w:t>
      </w:r>
      <w:r w:rsidR="00E67301" w:rsidRPr="00BA7AAF">
        <w:t>.</w:t>
      </w:r>
    </w:p>
    <w:p w14:paraId="14BD895B" w14:textId="77777777" w:rsidR="00B77F4B" w:rsidRPr="00BA7AAF" w:rsidRDefault="00B77F4B" w:rsidP="00BA7AAF">
      <w:pPr>
        <w:pStyle w:val="Paragraphe"/>
      </w:pPr>
      <w:r w:rsidRPr="00BA7AAF">
        <w:t>Le processus commence par charger toutes les informations du monde en mémoire, puis initialise les variables nécessaires pour la partie telles que la variable de condition de victoire, le mutex de victoire et la variable indiquant l'identité du joueur gagnant.</w:t>
      </w:r>
    </w:p>
    <w:p w14:paraId="464B255A" w14:textId="77777777" w:rsidR="00B77F4B" w:rsidRPr="00BA7AAF" w:rsidRDefault="00B77F4B" w:rsidP="00BA7AAF">
      <w:pPr>
        <w:pStyle w:val="Paragraphe"/>
      </w:pPr>
      <w:r w:rsidRPr="00BA7AAF">
        <w:t>Le gestionnaire de partie attend ensuite la connexion des joueurs sur sa requête TCP, et une fois le nombre de joueurs requis atteint, il lance les différents threads des joueurs, des ennemis et des pièges. Le thread principal du processus se met alors en attente sur la variable de condition de victoire. Lorsqu'un joueur atteint la porte de sortie, un signal est lancé sur la variable de condition, débloquant ainsi le thread principal et mettant fin à la partie. Le processus nettoie alors toute la mémoire, en indiquant aux différents threads de se terminer et en libérant les ressources prises.</w:t>
      </w:r>
    </w:p>
    <w:p w14:paraId="5B53E398" w14:textId="600CC881" w:rsidR="009845FA" w:rsidRDefault="009845FA" w:rsidP="009845FA">
      <w:pPr>
        <w:pStyle w:val="Sous-Titre"/>
      </w:pPr>
      <w:bookmarkStart w:id="12" w:name="_Toc131335030"/>
      <w:r>
        <w:t>Le chargement du monde</w:t>
      </w:r>
      <w:bookmarkEnd w:id="12"/>
    </w:p>
    <w:p w14:paraId="6574F904" w14:textId="6DFBBB98" w:rsidR="009845FA" w:rsidRPr="00CE4D42" w:rsidRDefault="000E7529" w:rsidP="00CE4D42">
      <w:pPr>
        <w:pStyle w:val="Paragraphe"/>
      </w:pPr>
      <w:r>
        <w:rPr>
          <w:noProof/>
        </w:rPr>
        <mc:AlternateContent>
          <mc:Choice Requires="wps">
            <w:drawing>
              <wp:anchor distT="0" distB="0" distL="114300" distR="114300" simplePos="0" relativeHeight="251681792" behindDoc="0" locked="0" layoutInCell="1" allowOverlap="1" wp14:anchorId="29946B6A" wp14:editId="7866083E">
                <wp:simplePos x="0" y="0"/>
                <wp:positionH relativeFrom="column">
                  <wp:posOffset>1525270</wp:posOffset>
                </wp:positionH>
                <wp:positionV relativeFrom="paragraph">
                  <wp:posOffset>2997200</wp:posOffset>
                </wp:positionV>
                <wp:extent cx="2710815" cy="635"/>
                <wp:effectExtent l="0" t="0" r="0" b="0"/>
                <wp:wrapTopAndBottom/>
                <wp:docPr id="29" name="Zone de texte 29"/>
                <wp:cNvGraphicFramePr/>
                <a:graphic xmlns:a="http://schemas.openxmlformats.org/drawingml/2006/main">
                  <a:graphicData uri="http://schemas.microsoft.com/office/word/2010/wordprocessingShape">
                    <wps:wsp>
                      <wps:cNvSpPr txBox="1"/>
                      <wps:spPr>
                        <a:xfrm>
                          <a:off x="0" y="0"/>
                          <a:ext cx="2710815" cy="635"/>
                        </a:xfrm>
                        <a:prstGeom prst="rect">
                          <a:avLst/>
                        </a:prstGeom>
                        <a:solidFill>
                          <a:prstClr val="white"/>
                        </a:solidFill>
                        <a:ln>
                          <a:noFill/>
                        </a:ln>
                      </wps:spPr>
                      <wps:txbx>
                        <w:txbxContent>
                          <w:p w14:paraId="1959D268" w14:textId="1CCF6935" w:rsidR="000E7529" w:rsidRPr="004D675D" w:rsidRDefault="000E7529" w:rsidP="000E7529">
                            <w:pPr>
                              <w:pStyle w:val="Lgende"/>
                              <w:rPr>
                                <w:color w:val="222222"/>
                                <w:sz w:val="24"/>
                              </w:rPr>
                            </w:pPr>
                            <w:r>
                              <w:t xml:space="preserve">Figure </w:t>
                            </w:r>
                            <w:fldSimple w:instr=" SEQ Figure \* ARABIC ">
                              <w:r w:rsidR="00096511">
                                <w:rPr>
                                  <w:noProof/>
                                </w:rPr>
                                <w:t>19</w:t>
                              </w:r>
                            </w:fldSimple>
                            <w:r>
                              <w:t xml:space="preserve"> - Structure </w:t>
                            </w:r>
                            <w:proofErr w:type="spellStart"/>
                            <w:r>
                              <w:t>world_info_t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46B6A" id="Zone de texte 29" o:spid="_x0000_s1034" type="#_x0000_t202" style="position:absolute;left:0;text-align:left;margin-left:120.1pt;margin-top:236pt;width:213.4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aVXGgIAAD8EAAAOAAAAZHJzL2Uyb0RvYy54bWysU8Fu2zAMvQ/YPwi6L04ytCu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" stroked="f">
                <v:textbox style="mso-fit-shape-to-text:t" inset="0,0,0,0">
                  <w:txbxContent>
                    <w:p w14:paraId="1959D268" w14:textId="1CCF6935" w:rsidR="000E7529" w:rsidRPr="004D675D" w:rsidRDefault="000E7529" w:rsidP="000E7529">
                      <w:pPr>
                        <w:pStyle w:val="Lgende"/>
                        <w:rPr>
                          <w:color w:val="222222"/>
                          <w:sz w:val="24"/>
                        </w:rPr>
                      </w:pPr>
                      <w:r>
                        <w:t xml:space="preserve">Figure </w:t>
                      </w:r>
                      <w:fldSimple w:instr=" SEQ Figure \* ARABIC ">
                        <w:r w:rsidR="00096511">
                          <w:rPr>
                            <w:noProof/>
                          </w:rPr>
                          <w:t>19</w:t>
                        </w:r>
                      </w:fldSimple>
                      <w:r>
                        <w:t xml:space="preserve"> - Structure </w:t>
                      </w:r>
                      <w:proofErr w:type="spellStart"/>
                      <w:r>
                        <w:t>world_info_t</w:t>
                      </w:r>
                      <w:proofErr w:type="spellEnd"/>
                    </w:p>
                  </w:txbxContent>
                </v:textbox>
                <w10:wrap type="topAndBottom"/>
              </v:shape>
            </w:pict>
          </mc:Fallback>
        </mc:AlternateContent>
      </w:r>
      <w:r w:rsidRPr="000E7529">
        <w:rPr>
          <w:noProof/>
        </w:rPr>
        <w:drawing>
          <wp:anchor distT="0" distB="0" distL="114300" distR="114300" simplePos="0" relativeHeight="251679744" behindDoc="0" locked="0" layoutInCell="1" allowOverlap="1" wp14:anchorId="1545BD91" wp14:editId="685867A6">
            <wp:simplePos x="0" y="0"/>
            <wp:positionH relativeFrom="margin">
              <wp:align>center</wp:align>
            </wp:positionH>
            <wp:positionV relativeFrom="paragraph">
              <wp:posOffset>1155589</wp:posOffset>
            </wp:positionV>
            <wp:extent cx="2711395" cy="1853325"/>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11395" cy="1853325"/>
                    </a:xfrm>
                    <a:prstGeom prst="rect">
                      <a:avLst/>
                    </a:prstGeom>
                  </pic:spPr>
                </pic:pic>
              </a:graphicData>
            </a:graphic>
            <wp14:sizeRelH relativeFrom="page">
              <wp14:pctWidth>0</wp14:pctWidth>
            </wp14:sizeRelH>
            <wp14:sizeRelV relativeFrom="page">
              <wp14:pctHeight>0</wp14:pctHeight>
            </wp14:sizeRelV>
          </wp:anchor>
        </w:drawing>
      </w:r>
      <w:r w:rsidR="00126E7C" w:rsidRPr="00126E7C">
        <w:t xml:space="preserve"> </w:t>
      </w:r>
      <w:r w:rsidR="00126E7C" w:rsidRPr="00CE4D42">
        <w:t>Au démarrage de la partie, notre première tâche est de charger le monde correspondant à son nom. Pour ce faire, nous procédons à une lecture du fichier monde en récupérant toutes les informations essentielles dès le début afin de minimiser le nombre d'appels système et d'accélérer le déroulement du jeu. Ces informations sont ensuite stockées dans une structure de données spécifique, l</w:t>
      </w:r>
      <w:r w:rsidR="0069038C">
        <w:t>a</w:t>
      </w:r>
      <w:r w:rsidR="00126E7C" w:rsidRPr="00CE4D42">
        <w:t xml:space="preserve"> </w:t>
      </w:r>
      <w:proofErr w:type="spellStart"/>
      <w:r w:rsidR="00126E7C" w:rsidRPr="00CE4D42">
        <w:t>world_info_t</w:t>
      </w:r>
      <w:proofErr w:type="spellEnd"/>
      <w:r w:rsidR="00126E7C" w:rsidRPr="00CE4D42">
        <w:t>, qui nous permet de les organiser efficacement.</w:t>
      </w:r>
    </w:p>
    <w:p w14:paraId="14A0833E" w14:textId="77777777" w:rsidR="00956F1D" w:rsidRDefault="00587DD6" w:rsidP="00A24412">
      <w:pPr>
        <w:pStyle w:val="Paragraphe"/>
      </w:pPr>
      <w:r>
        <w:t xml:space="preserve">Cette structure contient plusieurs informations cruciales. Tout d'abord, elle inclut un tableau à deux dimensions contenant toutes les informations relatives aux portes du monde. Le premier niveau de ce tableau correspond à l'identifiant de chaque porte, tandis que le deuxième niveau répertorie les identifiants des </w:t>
      </w:r>
      <w:proofErr w:type="spellStart"/>
      <w:r>
        <w:t>levels</w:t>
      </w:r>
      <w:proofErr w:type="spellEnd"/>
      <w:r>
        <w:t xml:space="preserve"> dans lesquels ces portes se situent. </w:t>
      </w:r>
    </w:p>
    <w:p w14:paraId="0B96BE57" w14:textId="4D7174F4" w:rsidR="00587DD6" w:rsidRDefault="00587DD6" w:rsidP="00A24412">
      <w:pPr>
        <w:pStyle w:val="Paragraphe"/>
        <w:rPr>
          <w:rFonts w:ascii="Times New Roman" w:hAnsi="Times New Roman"/>
        </w:rPr>
      </w:pPr>
      <w:r>
        <w:t xml:space="preserve">De plus, une variable est dédiée à la sauvegarde du nombre total de </w:t>
      </w:r>
      <w:proofErr w:type="spellStart"/>
      <w:r>
        <w:t>levels</w:t>
      </w:r>
      <w:proofErr w:type="spellEnd"/>
      <w:r>
        <w:t xml:space="preserve"> présents dans le monde.</w:t>
      </w:r>
    </w:p>
    <w:p w14:paraId="3110C987" w14:textId="77777777" w:rsidR="00587DD6" w:rsidRDefault="00587DD6" w:rsidP="00A24412">
      <w:pPr>
        <w:pStyle w:val="Paragraphe"/>
      </w:pPr>
      <w:r>
        <w:t>Ensuite, nous disposons d'un tableau de type "</w:t>
      </w:r>
      <w:proofErr w:type="spellStart"/>
      <w:r>
        <w:t>level_info_t</w:t>
      </w:r>
      <w:proofErr w:type="spellEnd"/>
      <w:r>
        <w:t xml:space="preserve">" qui contient toutes les informations relatives à chaque level du monde. Enfin, l'identifiant du level de début ainsi que celui du level contenant la porte de fin sont également enregistrés. Avec ces informations, il est possible de naviguer facilement à travers les différents </w:t>
      </w:r>
      <w:proofErr w:type="spellStart"/>
      <w:r>
        <w:t>levels</w:t>
      </w:r>
      <w:proofErr w:type="spellEnd"/>
      <w:r>
        <w:t xml:space="preserve"> du monde et de permettre aux joueurs de passer d'un level à l'autre grâce aux portes.</w:t>
      </w:r>
    </w:p>
    <w:p w14:paraId="1A8DF630" w14:textId="02704218" w:rsidR="00B165F5" w:rsidRDefault="007125A8" w:rsidP="009845FA">
      <w:pPr>
        <w:pStyle w:val="Paragraphe"/>
      </w:pPr>
      <w:r>
        <w:rPr>
          <w:noProof/>
        </w:rPr>
        <mc:AlternateContent>
          <mc:Choice Requires="wps">
            <w:drawing>
              <wp:anchor distT="0" distB="0" distL="114300" distR="114300" simplePos="0" relativeHeight="251684864" behindDoc="0" locked="0" layoutInCell="1" allowOverlap="1" wp14:anchorId="3CB94DF1" wp14:editId="27A44C31">
                <wp:simplePos x="0" y="0"/>
                <wp:positionH relativeFrom="margin">
                  <wp:align>center</wp:align>
                </wp:positionH>
                <wp:positionV relativeFrom="paragraph">
                  <wp:posOffset>3031987</wp:posOffset>
                </wp:positionV>
                <wp:extent cx="3617595" cy="635"/>
                <wp:effectExtent l="0" t="0" r="1905" b="0"/>
                <wp:wrapTopAndBottom/>
                <wp:docPr id="31" name="Zone de texte 31"/>
                <wp:cNvGraphicFramePr/>
                <a:graphic xmlns:a="http://schemas.openxmlformats.org/drawingml/2006/main">
                  <a:graphicData uri="http://schemas.microsoft.com/office/word/2010/wordprocessingShape">
                    <wps:wsp>
                      <wps:cNvSpPr txBox="1"/>
                      <wps:spPr>
                        <a:xfrm>
                          <a:off x="0" y="0"/>
                          <a:ext cx="3617595" cy="635"/>
                        </a:xfrm>
                        <a:prstGeom prst="rect">
                          <a:avLst/>
                        </a:prstGeom>
                        <a:solidFill>
                          <a:prstClr val="white"/>
                        </a:solidFill>
                        <a:ln>
                          <a:noFill/>
                        </a:ln>
                      </wps:spPr>
                      <wps:txbx>
                        <w:txbxContent>
                          <w:p w14:paraId="4AB233F3" w14:textId="0B2582A7" w:rsidR="0005791E" w:rsidRPr="00FA256A" w:rsidRDefault="0005791E" w:rsidP="0005791E">
                            <w:pPr>
                              <w:pStyle w:val="Lgende"/>
                              <w:rPr>
                                <w:color w:val="222222"/>
                                <w:sz w:val="24"/>
                              </w:rPr>
                            </w:pPr>
                            <w:r>
                              <w:t xml:space="preserve">Figure </w:t>
                            </w:r>
                            <w:fldSimple w:instr=" SEQ Figure \* ARABIC ">
                              <w:r w:rsidR="00096511">
                                <w:rPr>
                                  <w:noProof/>
                                </w:rPr>
                                <w:t>20</w:t>
                              </w:r>
                            </w:fldSimple>
                            <w:r>
                              <w:t xml:space="preserve"> - Structure représentant un level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B94DF1" id="Zone de texte 31" o:spid="_x0000_s1035" type="#_x0000_t202" style="position:absolute;left:0;text-align:left;margin-left:0;margin-top:238.75pt;width:284.8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s+jGwIAAD8EAAAOAAAAZHJzL2Uyb0RvYy54bWysU8Fu2zAMvQ/YPwi6L05aJFu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" stroked="f">
                <v:textbox style="mso-fit-shape-to-text:t" inset="0,0,0,0">
                  <w:txbxContent>
                    <w:p w14:paraId="4AB233F3" w14:textId="0B2582A7" w:rsidR="0005791E" w:rsidRPr="00FA256A" w:rsidRDefault="0005791E" w:rsidP="0005791E">
                      <w:pPr>
                        <w:pStyle w:val="Lgende"/>
                        <w:rPr>
                          <w:color w:val="222222"/>
                          <w:sz w:val="24"/>
                        </w:rPr>
                      </w:pPr>
                      <w:r>
                        <w:t xml:space="preserve">Figure </w:t>
                      </w:r>
                      <w:fldSimple w:instr=" SEQ Figure \* ARABIC ">
                        <w:r w:rsidR="00096511">
                          <w:rPr>
                            <w:noProof/>
                          </w:rPr>
                          <w:t>20</w:t>
                        </w:r>
                      </w:fldSimple>
                      <w:r>
                        <w:t xml:space="preserve"> - Structure représentant un level</w:t>
                      </w:r>
                    </w:p>
                  </w:txbxContent>
                </v:textbox>
                <w10:wrap type="topAndBottom" anchorx="margin"/>
              </v:shape>
            </w:pict>
          </mc:Fallback>
        </mc:AlternateContent>
      </w:r>
      <w:r w:rsidRPr="0005791E">
        <w:rPr>
          <w:noProof/>
        </w:rPr>
        <w:drawing>
          <wp:anchor distT="0" distB="0" distL="114300" distR="114300" simplePos="0" relativeHeight="251682816" behindDoc="0" locked="0" layoutInCell="1" allowOverlap="1" wp14:anchorId="4C223CD6" wp14:editId="650BB37E">
            <wp:simplePos x="0" y="0"/>
            <wp:positionH relativeFrom="margin">
              <wp:align>center</wp:align>
            </wp:positionH>
            <wp:positionV relativeFrom="paragraph">
              <wp:posOffset>642620</wp:posOffset>
            </wp:positionV>
            <wp:extent cx="3617595" cy="2397760"/>
            <wp:effectExtent l="0" t="0" r="0" b="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617595" cy="2397760"/>
                    </a:xfrm>
                    <a:prstGeom prst="rect">
                      <a:avLst/>
                    </a:prstGeom>
                  </pic:spPr>
                </pic:pic>
              </a:graphicData>
            </a:graphic>
            <wp14:sizeRelH relativeFrom="page">
              <wp14:pctWidth>0</wp14:pctWidth>
            </wp14:sizeRelH>
            <wp14:sizeRelV relativeFrom="page">
              <wp14:pctHeight>0</wp14:pctHeight>
            </wp14:sizeRelV>
          </wp:anchor>
        </w:drawing>
      </w:r>
      <w:r w:rsidR="00542D3A">
        <w:t>Lorsque l’on charge un monde nous commençons par la</w:t>
      </w:r>
      <w:r w:rsidR="00B165F5">
        <w:t xml:space="preserve"> lecture des différents </w:t>
      </w:r>
      <w:proofErr w:type="spellStart"/>
      <w:r w:rsidR="00B165F5">
        <w:t>levels</w:t>
      </w:r>
      <w:proofErr w:type="spellEnd"/>
      <w:r w:rsidR="00B165F5">
        <w:t xml:space="preserve"> contenus dans le fichier monde.</w:t>
      </w:r>
      <w:r w:rsidR="00496227">
        <w:t xml:space="preserve"> Ces </w:t>
      </w:r>
      <w:proofErr w:type="spellStart"/>
      <w:r w:rsidR="00496227">
        <w:t>levels</w:t>
      </w:r>
      <w:proofErr w:type="spellEnd"/>
      <w:r w:rsidR="00496227">
        <w:t xml:space="preserve"> sont également stockés sous forme de la structure suivante :</w:t>
      </w:r>
    </w:p>
    <w:p w14:paraId="05A199AD" w14:textId="716E143A" w:rsidR="00894372" w:rsidRDefault="00894372" w:rsidP="00671352">
      <w:pPr>
        <w:pStyle w:val="Paragraphe"/>
        <w:rPr>
          <w:rFonts w:ascii="Times New Roman" w:hAnsi="Times New Roman"/>
        </w:rPr>
      </w:pPr>
      <w:r>
        <w:t>Dans cette structure, on peut observer que chaque level est représenté par un tableau à deux dimensions de sprites, dotés d'un attribut de type et d'un attribut de spécification, comme pour la partie de l'éditeur. En outre, chaque level comprend un certain nombre d'ennemis, de tout type, et ceux-ci sont stockés dans des tableaux portant le nom de leur type. Dans ces tableaux, les positions des ennemis sont enregistrées sous la forme d'un entier unique, résultant d'une formule qui tient compte de leur position X et Y sur la carte. Quant aux pièges, ils sont stockés sous forme d'une liste de blocs de pièges, pour être gérés par bloc plus facilement. Enfin, afin de gérer les déplacements des entités et les événements de jeu tout en évitant des problèmes de synchronisation, chaque level dispose d'un tableau de mutex, chaque mutex gérant une zone du level. Dans notre projet, les zones de mutex mesurent 5 cases sur 5, ce qui représente un total de 48 mutex par level.</w:t>
      </w:r>
    </w:p>
    <w:p w14:paraId="23914835" w14:textId="44098442" w:rsidR="00894372" w:rsidRDefault="00894372" w:rsidP="00671352">
      <w:pPr>
        <w:pStyle w:val="Paragraphe"/>
      </w:pPr>
      <w:r>
        <w:t>Ainsi, pour charger un level, il suffit de lire le fichier monde normalement en parcourant les tables d'adresse. Comme pour l'éditeur, chaque sprite est enregistré dans le tableau de sprite. Une fois cette étape terminée, il suffit de parcourir le level pour y enregistrer les différentes informations. Pour les ennemis, dès que nous en trouvons un sur la carte, nous calculons sa position X et Y en un seul entier que nous stockons dans le tableau de son type. Une fois cette opération effectuée, nous le supprimons de la carte, car cette variable ne stocke que les informations statiques du level, c'est-à-dire les éléments qui ne se déplacent pas, comme les portes, les portails ou les bombes.</w:t>
      </w:r>
    </w:p>
    <w:p w14:paraId="178BE23D" w14:textId="32FD6782" w:rsidR="00894372" w:rsidRDefault="00894372" w:rsidP="00671352">
      <w:pPr>
        <w:pStyle w:val="Paragraphe"/>
      </w:pPr>
      <w:r>
        <w:t xml:space="preserve">Pour faire apparaître et disparaître les pièges par bloc, nous les stockons sous forme de listes chaînées de blocs de pièges. Un bloc de pièges est en fait une liste chaînée de pièges, dotés des attributs </w:t>
      </w:r>
      <w:proofErr w:type="spellStart"/>
      <w:r>
        <w:t>posX</w:t>
      </w:r>
      <w:proofErr w:type="spellEnd"/>
      <w:r>
        <w:t xml:space="preserve">, </w:t>
      </w:r>
      <w:proofErr w:type="spellStart"/>
      <w:r>
        <w:t>posY</w:t>
      </w:r>
      <w:proofErr w:type="spellEnd"/>
      <w:r>
        <w:t xml:space="preserve"> et </w:t>
      </w:r>
      <w:proofErr w:type="spellStart"/>
      <w:r>
        <w:t>succ</w:t>
      </w:r>
      <w:proofErr w:type="spellEnd"/>
      <w:r>
        <w:t>, qui indique le piège suivant de la liste. Un bloc de pièges représente donc les pièges collés entre eux sur la carte, soit horizontalement, soit verticalement. Chaque bloc est ensuite ajouté à la liste des blocs du level.</w:t>
      </w:r>
    </w:p>
    <w:p w14:paraId="14179472" w14:textId="215B0453" w:rsidR="00894372" w:rsidRDefault="00894372" w:rsidP="003E3D9A">
      <w:pPr>
        <w:pStyle w:val="Paragraphe"/>
      </w:pPr>
      <w:r>
        <w:t>Une fois toutes ces étapes réalisées, notre monde est chargé en mémoire. Il ne reste plus qu'au gestionnaire de partie de lancer les différents threads sur les entités nécessitant un changement d'état, comme les ennemis et les pièges.</w:t>
      </w:r>
    </w:p>
    <w:p w14:paraId="3BC1A617" w14:textId="4ED5B4DC" w:rsidR="0069360F" w:rsidRDefault="0069360F" w:rsidP="0069360F">
      <w:pPr>
        <w:pStyle w:val="Sous-Titre"/>
      </w:pPr>
      <w:bookmarkStart w:id="13" w:name="_Toc131335031"/>
      <w:r>
        <w:t>Le déplacement des entités</w:t>
      </w:r>
      <w:bookmarkEnd w:id="13"/>
    </w:p>
    <w:p w14:paraId="12ECB778" w14:textId="77777777" w:rsidR="0008334A" w:rsidRDefault="0008334A" w:rsidP="0008334A">
      <w:pPr>
        <w:pStyle w:val="Paragraphe"/>
        <w:rPr>
          <w:rFonts w:ascii="Times New Roman" w:hAnsi="Times New Roman"/>
        </w:rPr>
      </w:pPr>
      <w:r>
        <w:t>Lorsqu'une entité souhaite se déplacer sur un niveau, elle appelle la méthode "</w:t>
      </w:r>
      <w:proofErr w:type="spellStart"/>
      <w:r>
        <w:t>move_level</w:t>
      </w:r>
      <w:proofErr w:type="spellEnd"/>
      <w:r>
        <w:t>". Cette méthode est cruciale en termes d'actions réalisées, car elle effectue plusieurs vérifications, telles que les collisions, la victoire d'un joueur, ou encore la récupération d'objets.</w:t>
      </w:r>
    </w:p>
    <w:p w14:paraId="1E472C65" w14:textId="77777777" w:rsidR="0008334A" w:rsidRDefault="0008334A" w:rsidP="0008334A">
      <w:pPr>
        <w:pStyle w:val="Paragraphe"/>
      </w:pPr>
      <w:r>
        <w:t>Tout d'abord, nous calculons la position finale de l'entité sur laquelle nous effectuons les vérifications. Si la position finale est en dehors du niveau, le déplacement n'est pas autorisé. En revanche, s'il est possible de se déplacer dans une zone, nous bloquons le mutex de la zone initiale et celui de la zone de destination, si le déplacement amène l'entité dans une zone différente. Une fois les mutex bloqués, nous passons à la vérification du déplacement. Cette fonction détermine si le déplacement n'est pas bloqué par la présence d'un bloc, d'un vide, ou encore d'un piège. Pour les robots, nous vérifions également que les cases situées en dessous d'eux sont un bloc ou une échelle. En revanche, pour les joueurs, nous effectuons une vérification supplémentaire pour les portails, car chaque joueur a besoin d'une clé spécifique par portail. Nous vérifions donc sa présence dans l'inventaire du joueur.</w:t>
      </w:r>
    </w:p>
    <w:p w14:paraId="3CE3BDB2" w14:textId="47F51959" w:rsidR="005F3111" w:rsidRDefault="0008334A" w:rsidP="0008334A">
      <w:pPr>
        <w:pStyle w:val="Paragraphe"/>
      </w:pPr>
      <w:r>
        <w:t xml:space="preserve">Une fois l'étape de vérification de déplacement effectuée, nous pouvons déplacer l'entité. Si </w:t>
      </w:r>
      <w:r w:rsidR="00777231">
        <w:t>c’</w:t>
      </w:r>
      <w:r>
        <w:t>est un ennemi, nous vérifions s'il entre en collision avec un joueur. Si c'est le cas, nous retirons une vie au joueur. S'il n'a plus de vie, il recommence la partie depuis le début avec son inventaire vide. En revanche, si c'est un joueur qui se déplace, nous vérifions s'il est invincible. S'il ne l'est pas, nous vérifions les éventuelles collisions avec les ennemis du niveau. Si le joueur est en état de collision, nous effectuons la même opération que si c'était un ennemi qui entrait en collision avec le joueur. S'il n'y a pas de collision, nous vérifions si un objet est présent à la position du joueur et si c'est le cas, nous le récupérons. S'il s'agit d'une bombe, nous en rajoutons entre une et trois au joueur. S'il s'agit d'un objet de vie, nous réinitialisons la vie du joueur au maximum. S'il s'agit d'une clé, nous l'ajoutons à l'inventaire du joueur. Lorsqu'un joueur récupère une vie ou une bombe, l'objet disparaît pendant un certain temps. Pour cela, nous lançons un thread qui se charge de replacer l'objet après un certain temps. Nous passons à ce thread la position X et Y, le type et le niveau de l'objet à replacer.</w:t>
      </w:r>
    </w:p>
    <w:p w14:paraId="20DA550F" w14:textId="29AEFA7E" w:rsidR="005F3111" w:rsidRDefault="005F3111" w:rsidP="0008334A">
      <w:pPr>
        <w:pStyle w:val="Paragraphe"/>
      </w:pPr>
      <w:r>
        <w:t>La possibilité d'utiliser les portes est une autre option offerte aux joueurs, simplement en appuyant sur la touche ‘e’. Les opérations à effectuer pour ce faire sont similaires à celles décrites précédemment, mais la zone de destination se trouve dans un autre level. Lorsque le joueur franchit la porte, nous procédons au changement de level en modifiant la variable « level » du joueur, de sorte que le nouveau level soit pris en compte. Cette transition est transparente pour le joueur, qui peut ainsi explorer de nouveaux niveaux sans interruption.</w:t>
      </w:r>
    </w:p>
    <w:p w14:paraId="570BC674" w14:textId="768853FD" w:rsidR="00D30257" w:rsidRPr="003C0169" w:rsidRDefault="0008334A" w:rsidP="008B6EDB">
      <w:pPr>
        <w:pStyle w:val="Paragraphe"/>
      </w:pPr>
      <w:r>
        <w:t>Une fois que</w:t>
      </w:r>
      <w:r w:rsidR="00AE17B0">
        <w:t xml:space="preserve"> le déplacement et</w:t>
      </w:r>
      <w:r>
        <w:t xml:space="preserve"> la récupération des objets éventuels est terminée, nous vérifions si le joueur est en état de victoire ou non. Si c'est le cas, nous modifions la variable "</w:t>
      </w:r>
      <w:proofErr w:type="spellStart"/>
      <w:r>
        <w:t>id_player_winner</w:t>
      </w:r>
      <w:proofErr w:type="spellEnd"/>
      <w:r>
        <w:t>" pour ensuite envoyer un signal sur la variable de condition de victoire. Cela permet d'informer tous les joueurs que la partie est terminée et qu'il y a un gagnant. Enfin, nous terminons tous les threads et libérons la mémoire.</w:t>
      </w:r>
    </w:p>
    <w:p w14:paraId="4A99EF1F" w14:textId="775BB40F" w:rsidR="00213A7E" w:rsidRDefault="00BE4EE9" w:rsidP="00894372">
      <w:pPr>
        <w:pStyle w:val="Sous-Titre"/>
      </w:pPr>
      <w:bookmarkStart w:id="14" w:name="_Toc131335032"/>
      <w:r>
        <w:t>Les threads des ennemies</w:t>
      </w:r>
      <w:bookmarkEnd w:id="14"/>
    </w:p>
    <w:p w14:paraId="179D442F" w14:textId="1FB5E32A" w:rsidR="001B1CF3" w:rsidRDefault="001B1CF3" w:rsidP="00706E58">
      <w:pPr>
        <w:pStyle w:val="Paragraphe"/>
        <w:rPr>
          <w:rFonts w:ascii="Times New Roman" w:hAnsi="Times New Roman"/>
        </w:rPr>
      </w:pPr>
      <w:r>
        <w:t xml:space="preserve">En ce qui concerne la gestion des ennemis dans notre jeu, </w:t>
      </w:r>
      <w:r w:rsidR="008540D2">
        <w:t>chacun d'</w:t>
      </w:r>
      <w:r w:rsidR="00854CE2">
        <w:t>e</w:t>
      </w:r>
      <w:r w:rsidR="003B3FC5">
        <w:t>ux</w:t>
      </w:r>
      <w:r>
        <w:t xml:space="preserve"> est doté d'un thread dédié qui prend en charge son déplacement. L'algorithme de déplacement est simple mais efficace : les robots se déplacent uniquement horizontalement et, dès qu'ils rencontrent un mur ou un piège, ils changent de direction. Quant aux probes, ils se déplacent de manière aléatoire sur une case adjacente.</w:t>
      </w:r>
    </w:p>
    <w:p w14:paraId="3C782CE8" w14:textId="77777777" w:rsidR="001C01F6" w:rsidRDefault="001B1CF3" w:rsidP="002136EC">
      <w:pPr>
        <w:pStyle w:val="Paragraphe"/>
      </w:pPr>
      <w:r>
        <w:t>Durant leurs déplacements, des vérifications de collisions sont effectuées avec les joueurs. Si un ennemi entre en collision avec un joueur, ce dernier subit des dégâts et bénéficie d'un court temps d'invincibilité de trois secondes pour se rétablir.</w:t>
      </w:r>
    </w:p>
    <w:p w14:paraId="6908B34D" w14:textId="578C4D23" w:rsidR="00745D23" w:rsidRDefault="00745D23" w:rsidP="001C01F6">
      <w:pPr>
        <w:pStyle w:val="Sous-Titre"/>
      </w:pPr>
      <w:bookmarkStart w:id="15" w:name="_Toc131335033"/>
      <w:r>
        <w:t>Les threads des pièges</w:t>
      </w:r>
      <w:bookmarkEnd w:id="15"/>
    </w:p>
    <w:p w14:paraId="41FB3E62" w14:textId="77777777" w:rsidR="00D17D1B" w:rsidRDefault="00D17D1B" w:rsidP="00D17D1B">
      <w:pPr>
        <w:pStyle w:val="Paragraphe"/>
        <w:rPr>
          <w:rFonts w:ascii="Times New Roman" w:hAnsi="Times New Roman"/>
        </w:rPr>
      </w:pPr>
      <w:r>
        <w:t>En matière de gestion des pièges, nous avons opté pour une méthode organisée et efficace. En effet, nous avons prévu un thread dédié à chaque niveau, dont la mission sera de superviser les pièges correspondants. Ce faisant, il examinera chaque bloc de pièges et ajustera la spécification de chacun d'eux pour qu'elle s'accorde avec les autres pièges du même bloc.</w:t>
      </w:r>
    </w:p>
    <w:p w14:paraId="5E951BA7" w14:textId="4A361CAD" w:rsidR="00D17D1B" w:rsidRDefault="00D17D1B" w:rsidP="00D17D1B">
      <w:pPr>
        <w:pStyle w:val="Paragraphe"/>
      </w:pPr>
      <w:r>
        <w:t xml:space="preserve">Pour ce faire, notre thread se basera sur la première spécification de chaque bloc. Si elle est égale à -1, il choisira une valeur aléatoire entre 0 et 15 et la modifiera, soit en la rendant positive, soit en la rendant négative. Dans le cas où la spécification est négative, le piège sera masqué. En revanche, si la spécification est déjà positive ou négative, et qu'elle est différente de -1, notre thread </w:t>
      </w:r>
      <w:r w:rsidR="001721DF">
        <w:t>incrémentera ou décrémentera</w:t>
      </w:r>
      <w:r>
        <w:t xml:space="preserve"> la valeur pour la faire revenir à -1. Cette opération sera répétée tous les dixièmes de seconde pour chaque bloc.</w:t>
      </w:r>
    </w:p>
    <w:p w14:paraId="1952BEA5" w14:textId="2E06C712" w:rsidR="00D17D1B" w:rsidRDefault="00D17D1B" w:rsidP="00D17D1B">
      <w:pPr>
        <w:pStyle w:val="Paragraphe"/>
      </w:pPr>
      <w:r>
        <w:t>Par ailleurs, comme pour la gestion des ennemis, notre thread vérifiera avant de boucler s'il doit s'arrêter.</w:t>
      </w:r>
    </w:p>
    <w:p w14:paraId="02D7695C" w14:textId="602D4BBD" w:rsidR="00BF3854" w:rsidRDefault="00F67ACB" w:rsidP="003B0F87">
      <w:pPr>
        <w:pStyle w:val="Sous-Titre"/>
      </w:pPr>
      <w:bookmarkStart w:id="16" w:name="_Toc131335034"/>
      <w:r>
        <w:t>Les threads des joueurs</w:t>
      </w:r>
      <w:bookmarkEnd w:id="16"/>
    </w:p>
    <w:p w14:paraId="5E6BC41C" w14:textId="77777777" w:rsidR="00F13103" w:rsidRDefault="00F13103" w:rsidP="006773CC">
      <w:pPr>
        <w:pStyle w:val="Paragraphe"/>
        <w:rPr>
          <w:rFonts w:ascii="Times New Roman" w:hAnsi="Times New Roman"/>
        </w:rPr>
      </w:pPr>
      <w:r>
        <w:t>Chaque joueur connecté à la partie est associé à un nouveau thread, qui gère les échanges réseaux avec le client. Avant de commencer, le thread récupère les informations nécessaires pour son fonctionnement : le gestionnaire de jeu, la socket du client, et l'identifiant du joueur qui est extrait du tableau de joueurs.</w:t>
      </w:r>
    </w:p>
    <w:p w14:paraId="674F40C2" w14:textId="3D0B1F36" w:rsidR="00F13103" w:rsidRDefault="00F13103" w:rsidP="006773CC">
      <w:pPr>
        <w:pStyle w:val="Paragraphe"/>
      </w:pPr>
      <w:r>
        <w:t xml:space="preserve">Une fois ces informations collectées, le thread lance un autre thread qui se charge d'envoyer des informations de rafraîchissement au client. Ces informations incluent l'état actuel du niveau, les </w:t>
      </w:r>
      <w:r w:rsidR="006F635E">
        <w:t>informations</w:t>
      </w:r>
      <w:r>
        <w:t xml:space="preserve"> du joueur</w:t>
      </w:r>
      <w:r w:rsidR="008D0573">
        <w:t xml:space="preserve"> (inventaire</w:t>
      </w:r>
      <w:r w:rsidR="00361BD0">
        <w:t xml:space="preserve">, </w:t>
      </w:r>
      <w:r w:rsidR="008D0573">
        <w:t>vie</w:t>
      </w:r>
      <w:r w:rsidR="00361BD0">
        <w:t xml:space="preserve"> et level actuel</w:t>
      </w:r>
      <w:r w:rsidR="008D0573">
        <w:t>)</w:t>
      </w:r>
      <w:r>
        <w:t xml:space="preserve"> et les éventuels événements tels que l'immobilisation du joueur ou la fin de la partie.</w:t>
      </w:r>
    </w:p>
    <w:p w14:paraId="66744377" w14:textId="77777777" w:rsidR="00F13103" w:rsidRDefault="00F13103" w:rsidP="006773CC">
      <w:pPr>
        <w:pStyle w:val="Paragraphe"/>
      </w:pPr>
      <w:r>
        <w:t>Pendant ce temps, le thread principal est chargé de lire les informations envoyées par le client via la socket. Ces informations sont les actions que le joueur souhaite effectuer.</w:t>
      </w:r>
    </w:p>
    <w:p w14:paraId="154D2924" w14:textId="77777777" w:rsidR="00F13103" w:rsidRDefault="00F13103" w:rsidP="006773CC">
      <w:pPr>
        <w:pStyle w:val="Paragraphe"/>
      </w:pPr>
      <w:r>
        <w:t>Lorsque le thread du joueur est arrêté, il envoie une dernière demande pour signaler la fin de la partie et arrête également le thread chargé de l'envoi des informations au client. La socket est alors fermée.</w:t>
      </w:r>
    </w:p>
    <w:p w14:paraId="44BF8CEB" w14:textId="43603859" w:rsidR="00F67ACB" w:rsidRDefault="00F13103" w:rsidP="001653DE">
      <w:pPr>
        <w:pStyle w:val="Paragraphe"/>
      </w:pPr>
      <w:r>
        <w:t>Ce processus permet de gérer efficacement les échanges entre les joueurs et le serveur, en utilisant des threads pour répartir la charge de travail et éviter les conflits lors de l'accès aux ressources partagées, tout en assurant une expérience de jeu fluide pour les joueurs.</w:t>
      </w:r>
    </w:p>
    <w:p w14:paraId="5D5E9282" w14:textId="43DC48DD" w:rsidR="00BD7F59" w:rsidRDefault="007E1742" w:rsidP="00BD7F59">
      <w:pPr>
        <w:pStyle w:val="Sous-Titre"/>
      </w:pPr>
      <w:bookmarkStart w:id="17" w:name="_Toc131335035"/>
      <w:r>
        <w:t xml:space="preserve">Le fonctionnement </w:t>
      </w:r>
      <w:r w:rsidR="00651420">
        <w:t>des bombes</w:t>
      </w:r>
      <w:bookmarkEnd w:id="17"/>
    </w:p>
    <w:p w14:paraId="39A25890" w14:textId="77777777" w:rsidR="006B608B" w:rsidRDefault="006B608B" w:rsidP="00286BBE">
      <w:pPr>
        <w:pStyle w:val="Paragraphe"/>
        <w:rPr>
          <w:rFonts w:ascii="Times New Roman" w:hAnsi="Times New Roman"/>
        </w:rPr>
      </w:pPr>
      <w:r>
        <w:t>Lorsqu'un joueur met la main sur un item de bombe, il a la possibilité d'en récupérer entre une et trois, qui seront immédiatement ajoutées à son inventaire. Pour poser une bombe, une simple pression sur la touche ‘g’ suffit. Une fois posée, elle apparaît en rouge et un thread spécialement créé pour gérer son explosion est instantanément mis en place.</w:t>
      </w:r>
    </w:p>
    <w:p w14:paraId="242C4F4D" w14:textId="77AD17E3" w:rsidR="006B608B" w:rsidRDefault="006B608B" w:rsidP="00286BBE">
      <w:pPr>
        <w:pStyle w:val="Paragraphe"/>
      </w:pPr>
      <w:r>
        <w:t xml:space="preserve">Ce thread se charge de calculer les zones à verrouiller avant de patienter le délai d'explosion de la bombe, qui </w:t>
      </w:r>
      <w:r w:rsidR="00DB2878">
        <w:t>est déterminé aléatoirement</w:t>
      </w:r>
      <w:r>
        <w:t xml:space="preserve"> entre quatre et dix secondes. Une fois le temps écoulé, le thread verrouille toutes les zones à proximité de la bombe pour affecter toutes les entités se trouvant dans son rayon d'action, qui s'étend sur cinq blocs.</w:t>
      </w:r>
    </w:p>
    <w:p w14:paraId="74E431CE" w14:textId="187523F7" w:rsidR="000439E0" w:rsidRDefault="006B608B" w:rsidP="00805603">
      <w:pPr>
        <w:pStyle w:val="Paragraphe"/>
      </w:pPr>
      <w:r>
        <w:t xml:space="preserve">Si un joueur se trouve dans ce rayon d'action, il perd une vie, tandis que les ennemis sont simplement immobilisés pendant cinq secondes. Après l'explosion, le thread replace l'élément qui occupait la place de la bombe </w:t>
      </w:r>
      <w:r w:rsidR="000059E0">
        <w:t>dans le level</w:t>
      </w:r>
      <w:r>
        <w:t>, avant de déverrouiller les mutex</w:t>
      </w:r>
      <w:r w:rsidR="00D339C4">
        <w:t>.</w:t>
      </w:r>
    </w:p>
    <w:p w14:paraId="60F17253" w14:textId="77777777" w:rsidR="000439E0" w:rsidRDefault="000439E0" w:rsidP="000439E0">
      <w:pPr>
        <w:pStyle w:val="Titre1"/>
        <w:rPr>
          <w:rFonts w:ascii="Aller Light" w:hAnsi="Aller Light"/>
          <w:color w:val="222222"/>
        </w:rPr>
      </w:pPr>
      <w:r>
        <w:br w:type="page"/>
      </w:r>
    </w:p>
    <w:p w14:paraId="45E90BC3" w14:textId="726ECC0C" w:rsidR="00651420" w:rsidRDefault="000439E0" w:rsidP="000439E0">
      <w:pPr>
        <w:pStyle w:val="TitrePartie"/>
      </w:pPr>
      <w:bookmarkStart w:id="18" w:name="_Toc131335036"/>
      <w:r>
        <w:t>Conclusion</w:t>
      </w:r>
      <w:bookmarkEnd w:id="18"/>
    </w:p>
    <w:p w14:paraId="0D4DB896" w14:textId="15B859B7" w:rsidR="0055049F" w:rsidRDefault="0055049F" w:rsidP="0055049F">
      <w:pPr>
        <w:pStyle w:val="Paragraphe"/>
      </w:pPr>
      <w:r>
        <w:t>Ainsi, ce projet de développement d'un jeu multijoueur en réseau, qui clôture notre licence, nous a permis de mettre en pratique les différentes notions abordées en cours, telles que la programmation en C et la gestion de sockets TCP. Nous avons ainsi pu développer une architecture client-serveur efficace, permettant à plusieurs joueurs de jouer ensemble en temps réel.</w:t>
      </w:r>
    </w:p>
    <w:p w14:paraId="48DB5FE8" w14:textId="16917B2E" w:rsidR="0055049F" w:rsidRDefault="0055049F" w:rsidP="0055049F">
      <w:pPr>
        <w:pStyle w:val="Paragraphe"/>
      </w:pPr>
      <w:r>
        <w:t>Nous avons également abordé des notions plus avancées, telles que la gestion de threads et la synchronisation d'accès aux ressources partagées, ainsi que la gestion d'un système de jeu complet, incluant la gestion de niveaux, de pièges, d'ennemis et d'objets.</w:t>
      </w:r>
    </w:p>
    <w:p w14:paraId="6234D649" w14:textId="37AFDDE5" w:rsidR="0055049F" w:rsidRPr="0055049F" w:rsidRDefault="0055049F" w:rsidP="0055049F">
      <w:pPr>
        <w:pStyle w:val="Paragraphe"/>
      </w:pPr>
      <w:r>
        <w:t>Grâce à ce projet, nous avons pu travailler en équipe et collaborer efficacement, en utilisant des outils de développement collaboratifs tels que GitHub</w:t>
      </w:r>
      <w:r w:rsidR="0085312F">
        <w:t xml:space="preserve"> ou encore Trello</w:t>
      </w:r>
      <w:r>
        <w:t>. Nous sommes fiers du résultat obtenu et nous pouvons considérer que nous avons atteint nos objectifs de développement.</w:t>
      </w:r>
    </w:p>
    <w:p w14:paraId="41AD9D56" w14:textId="450A2831" w:rsidR="006E463E" w:rsidRPr="006E463E" w:rsidRDefault="00C3292F" w:rsidP="006E463E">
      <w:pPr>
        <w:pStyle w:val="Paragraphe"/>
      </w:pPr>
      <w:r>
        <w:t xml:space="preserve">Pour conclure, </w:t>
      </w:r>
      <w:r w:rsidR="008D3F9F" w:rsidRPr="008D3F9F">
        <w:t>ce projet</w:t>
      </w:r>
      <w:r w:rsidR="001453F4">
        <w:t xml:space="preserve"> </w:t>
      </w:r>
      <w:r w:rsidR="001453F4" w:rsidRPr="008D3F9F">
        <w:t>qui a exigé de nous de nombreuses heures de travail acharné</w:t>
      </w:r>
      <w:r w:rsidR="001453F4">
        <w:t xml:space="preserve">, </w:t>
      </w:r>
      <w:r w:rsidR="008D3F9F" w:rsidRPr="008D3F9F">
        <w:t>s'est avéré être</w:t>
      </w:r>
      <w:r w:rsidR="0008564D">
        <w:t xml:space="preserve"> </w:t>
      </w:r>
      <w:r w:rsidR="008D3F9F" w:rsidRPr="008D3F9F">
        <w:t>passionnant jusqu'à son achèvement</w:t>
      </w:r>
      <w:r w:rsidR="001453F4">
        <w:t>.</w:t>
      </w:r>
    </w:p>
    <w:sectPr w:rsidR="006E463E" w:rsidRPr="006E463E" w:rsidSect="003B6740">
      <w:headerReference w:type="even" r:id="rId31"/>
      <w:headerReference w:type="default" r:id="rId32"/>
      <w:footerReference w:type="even" r:id="rId33"/>
      <w:footerReference w:type="default" r:id="rId34"/>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809FE" w14:textId="77777777" w:rsidR="00D85737" w:rsidRDefault="00D85737" w:rsidP="00C12F43">
      <w:pPr>
        <w:spacing w:after="0" w:line="240" w:lineRule="auto"/>
      </w:pPr>
      <w:r>
        <w:separator/>
      </w:r>
    </w:p>
  </w:endnote>
  <w:endnote w:type="continuationSeparator" w:id="0">
    <w:p w14:paraId="46C95F59" w14:textId="77777777" w:rsidR="00D85737" w:rsidRDefault="00D85737" w:rsidP="00C12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ler Light">
    <w:altName w:val="Calibri"/>
    <w:charset w:val="00"/>
    <w:family w:val="auto"/>
    <w:pitch w:val="variable"/>
    <w:sig w:usb0="A00000AF" w:usb1="5000205B" w:usb2="00000000" w:usb3="00000000" w:csb0="00000093" w:csb1="00000000"/>
  </w:font>
  <w:font w:name="Aller">
    <w:altName w:val="Calibri"/>
    <w:charset w:val="00"/>
    <w:family w:val="auto"/>
    <w:pitch w:val="variable"/>
    <w:sig w:usb0="A00000A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41A9F" w14:textId="6479156E" w:rsidR="00603315" w:rsidRPr="002E71CF" w:rsidRDefault="00603315" w:rsidP="00603315">
    <w:pPr>
      <w:pStyle w:val="Pieddepage"/>
      <w:jc w:val="left"/>
      <w:rPr>
        <w:rFonts w:ascii="Aller" w:hAnsi="Aller"/>
        <w:b/>
        <w:bCs/>
        <w:color w:val="000000" w:themeColor="text1"/>
        <w:sz w:val="20"/>
        <w:szCs w:val="18"/>
      </w:rPr>
    </w:pPr>
    <w:r w:rsidRPr="00603315">
      <w:rPr>
        <w:rFonts w:ascii="Aller" w:hAnsi="Aller"/>
        <w:b/>
        <w:bCs/>
        <w:color w:val="000000" w:themeColor="text1"/>
        <w:sz w:val="20"/>
        <w:szCs w:val="18"/>
      </w:rPr>
      <w:t xml:space="preserve">Page </w:t>
    </w:r>
    <w:r w:rsidRPr="00154879">
      <w:rPr>
        <w:rFonts w:ascii="Aller" w:hAnsi="Aller"/>
        <w:b/>
        <w:bCs/>
        <w:color w:val="808080"/>
        <w:sz w:val="20"/>
        <w:szCs w:val="18"/>
      </w:rPr>
      <w:t xml:space="preserve">| </w:t>
    </w:r>
    <w:r w:rsidR="002E100E" w:rsidRPr="00154879">
      <w:rPr>
        <w:rFonts w:ascii="Aller Light" w:hAnsi="Aller Light"/>
        <w:b/>
        <w:bCs/>
        <w:color w:val="808080"/>
        <w:sz w:val="20"/>
        <w:szCs w:val="18"/>
      </w:rPr>
      <w:fldChar w:fldCharType="begin"/>
    </w:r>
    <w:r w:rsidR="002E100E" w:rsidRPr="00154879">
      <w:rPr>
        <w:rFonts w:ascii="Aller Light" w:hAnsi="Aller Light"/>
        <w:b/>
        <w:bCs/>
        <w:color w:val="808080"/>
        <w:sz w:val="20"/>
        <w:szCs w:val="18"/>
      </w:rPr>
      <w:instrText xml:space="preserve"> PAGE  \* Arabic  \* MERGEFORMAT </w:instrText>
    </w:r>
    <w:r w:rsidR="002E100E" w:rsidRPr="00154879">
      <w:rPr>
        <w:rFonts w:ascii="Aller Light" w:hAnsi="Aller Light"/>
        <w:b/>
        <w:bCs/>
        <w:color w:val="808080"/>
        <w:sz w:val="20"/>
        <w:szCs w:val="18"/>
      </w:rPr>
      <w:fldChar w:fldCharType="separate"/>
    </w:r>
    <w:r w:rsidR="002E100E" w:rsidRPr="00154879">
      <w:rPr>
        <w:rFonts w:ascii="Aller Light" w:hAnsi="Aller Light"/>
        <w:b/>
        <w:bCs/>
        <w:noProof/>
        <w:color w:val="808080"/>
        <w:sz w:val="20"/>
        <w:szCs w:val="18"/>
      </w:rPr>
      <w:t>1</w:t>
    </w:r>
    <w:r w:rsidR="002E100E" w:rsidRPr="00154879">
      <w:rPr>
        <w:rFonts w:ascii="Aller Light" w:hAnsi="Aller Light"/>
        <w:b/>
        <w:bCs/>
        <w:color w:val="808080"/>
        <w:sz w:val="20"/>
        <w:szCs w:val="18"/>
      </w:rPr>
      <w:fldChar w:fldCharType="end"/>
    </w:r>
    <w:r w:rsidR="002E71CF" w:rsidRPr="00C979D9">
      <w:rPr>
        <w:rFonts w:ascii="Aller Light" w:hAnsi="Aller Light"/>
        <w:color w:val="000000" w:themeColor="text1"/>
        <w:sz w:val="20"/>
        <w:szCs w:val="18"/>
      </w:rPr>
      <w:ptab w:relativeTo="margin" w:alignment="center" w:leader="none"/>
    </w:r>
    <w:sdt>
      <w:sdtPr>
        <w:rPr>
          <w:rFonts w:ascii="Aller Light" w:hAnsi="Aller Light"/>
          <w:color w:val="000000" w:themeColor="text1"/>
          <w:sz w:val="20"/>
          <w:szCs w:val="18"/>
        </w:rPr>
        <w:alias w:val="Auteur "/>
        <w:tag w:val=""/>
        <w:id w:val="-223228732"/>
        <w:dataBinding w:prefixMappings="xmlns:ns0='http://purl.org/dc/elements/1.1/' xmlns:ns1='http://schemas.openxmlformats.org/package/2006/metadata/core-properties' " w:xpath="/ns1:coreProperties[1]/ns0:creator[1]" w:storeItemID="{6C3C8BC8-F283-45AE-878A-BAB7291924A1}"/>
        <w:text/>
      </w:sdtPr>
      <w:sdtContent>
        <w:r w:rsidR="00507301">
          <w:rPr>
            <w:rFonts w:ascii="Aller Light" w:hAnsi="Aller Light"/>
            <w:color w:val="000000" w:themeColor="text1"/>
            <w:sz w:val="20"/>
            <w:szCs w:val="18"/>
          </w:rPr>
          <w:t>HADID Hocine et CHEMIN Pierre</w:t>
        </w:r>
      </w:sdtContent>
    </w:sdt>
    <w:r w:rsidR="002E71CF" w:rsidRPr="00C979D9">
      <w:rPr>
        <w:rFonts w:ascii="Aller Light" w:hAnsi="Aller Light"/>
        <w:color w:val="000000" w:themeColor="text1"/>
        <w:sz w:val="20"/>
        <w:szCs w:val="18"/>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E14D" w14:textId="46B29237" w:rsidR="00C12F43" w:rsidRPr="0068592E" w:rsidRDefault="0068592E">
    <w:pPr>
      <w:pStyle w:val="Pieddepage"/>
      <w:rPr>
        <w:rFonts w:ascii="Aller" w:hAnsi="Aller"/>
        <w:b/>
        <w:bCs/>
        <w:color w:val="17B57D"/>
        <w:sz w:val="20"/>
        <w:szCs w:val="18"/>
      </w:rPr>
    </w:pPr>
    <w:r>
      <w:tab/>
    </w:r>
    <w:sdt>
      <w:sdtPr>
        <w:rPr>
          <w:rFonts w:ascii="Aller Light" w:hAnsi="Aller Light"/>
          <w:sz w:val="20"/>
          <w:szCs w:val="18"/>
        </w:rPr>
        <w:alias w:val="Auteur "/>
        <w:tag w:val=""/>
        <w:id w:val="1031769548"/>
        <w:dataBinding w:prefixMappings="xmlns:ns0='http://purl.org/dc/elements/1.1/' xmlns:ns1='http://schemas.openxmlformats.org/package/2006/metadata/core-properties' " w:xpath="/ns1:coreProperties[1]/ns0:creator[1]" w:storeItemID="{6C3C8BC8-F283-45AE-878A-BAB7291924A1}"/>
        <w:text/>
      </w:sdtPr>
      <w:sdtContent>
        <w:r w:rsidR="00507301">
          <w:rPr>
            <w:rFonts w:ascii="Aller Light" w:hAnsi="Aller Light"/>
            <w:sz w:val="20"/>
            <w:szCs w:val="18"/>
          </w:rPr>
          <w:t>HADID Hocine et CHEMIN Pierre</w:t>
        </w:r>
      </w:sdtContent>
    </w:sdt>
    <w:r>
      <w:tab/>
    </w:r>
    <w:r>
      <w:rPr>
        <w:rFonts w:ascii="Aller" w:hAnsi="Aller"/>
        <w:b/>
        <w:bCs/>
        <w:sz w:val="20"/>
        <w:szCs w:val="18"/>
      </w:rPr>
      <w:t xml:space="preserve">Page </w:t>
    </w:r>
    <w:r w:rsidRPr="00154879">
      <w:rPr>
        <w:rFonts w:ascii="Aller" w:hAnsi="Aller"/>
        <w:b/>
        <w:bCs/>
        <w:color w:val="808080"/>
        <w:sz w:val="20"/>
        <w:szCs w:val="18"/>
      </w:rPr>
      <w:t xml:space="preserve">| </w:t>
    </w:r>
    <w:r w:rsidR="002E100E" w:rsidRPr="00154879">
      <w:rPr>
        <w:rFonts w:ascii="Aller" w:hAnsi="Aller"/>
        <w:b/>
        <w:bCs/>
        <w:color w:val="808080"/>
        <w:sz w:val="20"/>
        <w:szCs w:val="18"/>
      </w:rPr>
      <w:fldChar w:fldCharType="begin"/>
    </w:r>
    <w:r w:rsidR="002E100E" w:rsidRPr="00154879">
      <w:rPr>
        <w:rFonts w:ascii="Aller" w:hAnsi="Aller"/>
        <w:b/>
        <w:bCs/>
        <w:color w:val="808080"/>
        <w:sz w:val="20"/>
        <w:szCs w:val="18"/>
      </w:rPr>
      <w:instrText xml:space="preserve"> PAGE  \* Arabic  \* MERGEFORMAT </w:instrText>
    </w:r>
    <w:r w:rsidR="002E100E" w:rsidRPr="00154879">
      <w:rPr>
        <w:rFonts w:ascii="Aller" w:hAnsi="Aller"/>
        <w:b/>
        <w:bCs/>
        <w:color w:val="808080"/>
        <w:sz w:val="20"/>
        <w:szCs w:val="18"/>
      </w:rPr>
      <w:fldChar w:fldCharType="separate"/>
    </w:r>
    <w:r w:rsidR="002E100E" w:rsidRPr="00154879">
      <w:rPr>
        <w:rFonts w:ascii="Aller" w:hAnsi="Aller"/>
        <w:b/>
        <w:bCs/>
        <w:noProof/>
        <w:color w:val="808080"/>
        <w:sz w:val="20"/>
        <w:szCs w:val="18"/>
      </w:rPr>
      <w:t>2</w:t>
    </w:r>
    <w:r w:rsidR="002E100E" w:rsidRPr="00154879">
      <w:rPr>
        <w:rFonts w:ascii="Aller" w:hAnsi="Aller"/>
        <w:b/>
        <w:bCs/>
        <w:color w:val="80808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29154" w14:textId="77777777" w:rsidR="00D85737" w:rsidRDefault="00D85737" w:rsidP="00C12F43">
      <w:pPr>
        <w:spacing w:after="0" w:line="240" w:lineRule="auto"/>
      </w:pPr>
      <w:r>
        <w:separator/>
      </w:r>
    </w:p>
  </w:footnote>
  <w:footnote w:type="continuationSeparator" w:id="0">
    <w:p w14:paraId="18D68FD7" w14:textId="77777777" w:rsidR="00D85737" w:rsidRDefault="00D85737" w:rsidP="00C12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78E2" w14:textId="0DD0C874" w:rsidR="00D102BA" w:rsidRPr="00714EE6" w:rsidRDefault="00000000" w:rsidP="00714EE6">
    <w:pPr>
      <w:pStyle w:val="En-tte"/>
      <w:rPr>
        <w:rFonts w:ascii="Aller" w:hAnsi="Aller"/>
        <w:b/>
        <w:bCs/>
        <w:color w:val="0205A1"/>
        <w:sz w:val="20"/>
        <w:szCs w:val="18"/>
      </w:rPr>
    </w:pPr>
    <w:sdt>
      <w:sdtPr>
        <w:rPr>
          <w:rFonts w:ascii="Aller" w:hAnsi="Aller"/>
          <w:b/>
          <w:bCs/>
          <w:color w:val="808080"/>
          <w:sz w:val="20"/>
          <w:szCs w:val="18"/>
        </w:rPr>
        <w:alias w:val="Titre "/>
        <w:tag w:val=""/>
        <w:id w:val="579789458"/>
        <w:placeholder>
          <w:docPart w:val="1502ECC46E834E92965B63EE3B5D1006"/>
        </w:placeholder>
        <w:dataBinding w:prefixMappings="xmlns:ns0='http://purl.org/dc/elements/1.1/' xmlns:ns1='http://schemas.openxmlformats.org/package/2006/metadata/core-properties' " w:xpath="/ns1:coreProperties[1]/ns0:title[1]" w:storeItemID="{6C3C8BC8-F283-45AE-878A-BAB7291924A1}"/>
        <w:text/>
      </w:sdtPr>
      <w:sdtContent>
        <w:r w:rsidR="00EB62B0">
          <w:rPr>
            <w:rFonts w:ascii="Aller" w:hAnsi="Aller"/>
            <w:b/>
            <w:bCs/>
            <w:color w:val="808080"/>
            <w:sz w:val="20"/>
            <w:szCs w:val="18"/>
          </w:rPr>
          <w:t>Starlyze</w:t>
        </w:r>
      </w:sdtContent>
    </w:sdt>
    <w:r w:rsidR="003B5536" w:rsidRPr="00154879">
      <w:rPr>
        <w:rFonts w:ascii="Aller" w:hAnsi="Aller"/>
        <w:b/>
        <w:bCs/>
        <w:color w:val="808080"/>
        <w:sz w:val="20"/>
        <w:szCs w:val="18"/>
      </w:rPr>
      <w:t xml:space="preserve"> </w:t>
    </w:r>
    <w:r w:rsidR="00714EE6" w:rsidRPr="00154879">
      <w:rPr>
        <w:rFonts w:ascii="Aller" w:hAnsi="Aller"/>
        <w:b/>
        <w:bCs/>
        <w:color w:val="808080"/>
        <w:sz w:val="20"/>
        <w:szCs w:val="18"/>
      </w:rPr>
      <w:t xml:space="preserve">– </w:t>
    </w:r>
    <w:sdt>
      <w:sdtPr>
        <w:rPr>
          <w:rFonts w:ascii="Aller" w:hAnsi="Aller"/>
          <w:b/>
          <w:bCs/>
          <w:color w:val="4D4D4D"/>
          <w:sz w:val="20"/>
          <w:szCs w:val="18"/>
        </w:rPr>
        <w:alias w:val="Objet "/>
        <w:tag w:val=""/>
        <w:id w:val="-1236385107"/>
        <w:dataBinding w:prefixMappings="xmlns:ns0='http://purl.org/dc/elements/1.1/' xmlns:ns1='http://schemas.openxmlformats.org/package/2006/metadata/core-properties' " w:xpath="/ns1:coreProperties[1]/ns0:subject[1]" w:storeItemID="{6C3C8BC8-F283-45AE-878A-BAB7291924A1}"/>
        <w:text/>
      </w:sdtPr>
      <w:sdtContent>
        <w:r w:rsidR="00EA5C10">
          <w:rPr>
            <w:rFonts w:ascii="Aller" w:hAnsi="Aller"/>
            <w:b/>
            <w:bCs/>
            <w:color w:val="4D4D4D"/>
            <w:sz w:val="20"/>
            <w:szCs w:val="18"/>
          </w:rPr>
          <w:t>INFO601/604 – Jeu multijoueur en réseau</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335A" w14:textId="0D1F7BAF" w:rsidR="00D102BA" w:rsidRPr="00D102BA" w:rsidRDefault="00000000">
    <w:pPr>
      <w:pStyle w:val="En-tte"/>
      <w:rPr>
        <w:rFonts w:ascii="Aller" w:hAnsi="Aller"/>
        <w:b/>
        <w:bCs/>
        <w:color w:val="0205A1"/>
        <w:sz w:val="20"/>
        <w:szCs w:val="18"/>
      </w:rPr>
    </w:pPr>
    <w:sdt>
      <w:sdtPr>
        <w:rPr>
          <w:rFonts w:ascii="Aller" w:hAnsi="Aller"/>
          <w:b/>
          <w:bCs/>
          <w:color w:val="808080"/>
          <w:sz w:val="20"/>
          <w:szCs w:val="18"/>
        </w:rPr>
        <w:alias w:val="Titre "/>
        <w:tag w:val=""/>
        <w:id w:val="-1983071740"/>
        <w:placeholder>
          <w:docPart w:val="3022C15071A84A21B72A7BA600BB06A0"/>
        </w:placeholder>
        <w:dataBinding w:prefixMappings="xmlns:ns0='http://purl.org/dc/elements/1.1/' xmlns:ns1='http://schemas.openxmlformats.org/package/2006/metadata/core-properties' " w:xpath="/ns1:coreProperties[1]/ns0:title[1]" w:storeItemID="{6C3C8BC8-F283-45AE-878A-BAB7291924A1}"/>
        <w:text/>
      </w:sdtPr>
      <w:sdtContent>
        <w:r w:rsidR="00EB62B0">
          <w:rPr>
            <w:rFonts w:ascii="Aller" w:hAnsi="Aller"/>
            <w:b/>
            <w:bCs/>
            <w:color w:val="808080"/>
            <w:sz w:val="20"/>
            <w:szCs w:val="18"/>
          </w:rPr>
          <w:t>Starlyze</w:t>
        </w:r>
      </w:sdtContent>
    </w:sdt>
    <w:r w:rsidR="003B5536">
      <w:rPr>
        <w:rFonts w:ascii="Aller" w:hAnsi="Aller"/>
        <w:b/>
        <w:bCs/>
        <w:color w:val="D5410A"/>
        <w:sz w:val="20"/>
        <w:szCs w:val="18"/>
      </w:rPr>
      <w:t xml:space="preserve"> </w:t>
    </w:r>
    <w:r w:rsidR="00D102BA" w:rsidRPr="008A006C">
      <w:rPr>
        <w:rFonts w:ascii="Aller" w:hAnsi="Aller"/>
        <w:b/>
        <w:bCs/>
        <w:color w:val="808080"/>
        <w:sz w:val="20"/>
        <w:szCs w:val="18"/>
      </w:rPr>
      <w:t>–</w:t>
    </w:r>
    <w:r w:rsidR="00D102BA" w:rsidRPr="00340C9F">
      <w:rPr>
        <w:rFonts w:ascii="Aller" w:hAnsi="Aller"/>
        <w:b/>
        <w:bCs/>
        <w:color w:val="D5410A"/>
        <w:sz w:val="20"/>
        <w:szCs w:val="18"/>
      </w:rPr>
      <w:t xml:space="preserve"> </w:t>
    </w:r>
    <w:sdt>
      <w:sdtPr>
        <w:rPr>
          <w:rFonts w:ascii="Aller" w:hAnsi="Aller"/>
          <w:b/>
          <w:bCs/>
          <w:color w:val="4D4D4D"/>
          <w:sz w:val="20"/>
          <w:szCs w:val="18"/>
        </w:rPr>
        <w:alias w:val="Objet "/>
        <w:tag w:val=""/>
        <w:id w:val="-1491172457"/>
        <w:dataBinding w:prefixMappings="xmlns:ns0='http://purl.org/dc/elements/1.1/' xmlns:ns1='http://schemas.openxmlformats.org/package/2006/metadata/core-properties' " w:xpath="/ns1:coreProperties[1]/ns0:subject[1]" w:storeItemID="{6C3C8BC8-F283-45AE-878A-BAB7291924A1}"/>
        <w:text/>
      </w:sdtPr>
      <w:sdtContent>
        <w:r w:rsidR="00EA5C10">
          <w:rPr>
            <w:rFonts w:ascii="Aller" w:hAnsi="Aller"/>
            <w:b/>
            <w:bCs/>
            <w:color w:val="4D4D4D"/>
            <w:sz w:val="20"/>
            <w:szCs w:val="18"/>
          </w:rPr>
          <w:t>INFO601/604 – Jeu multijoueur en réseau</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951"/>
    <w:multiLevelType w:val="hybridMultilevel"/>
    <w:tmpl w:val="404AE39C"/>
    <w:lvl w:ilvl="0" w:tplc="A5D66B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9D5F41"/>
    <w:multiLevelType w:val="hybridMultilevel"/>
    <w:tmpl w:val="67F0F41A"/>
    <w:lvl w:ilvl="0" w:tplc="040C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CD51476"/>
    <w:multiLevelType w:val="hybridMultilevel"/>
    <w:tmpl w:val="CA16222C"/>
    <w:lvl w:ilvl="0" w:tplc="040C0011">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3" w15:restartNumberingAfterBreak="0">
    <w:nsid w:val="2F3A02D3"/>
    <w:multiLevelType w:val="hybridMultilevel"/>
    <w:tmpl w:val="5DF62DA4"/>
    <w:lvl w:ilvl="0" w:tplc="70CA71F0">
      <w:start w:val="1"/>
      <w:numFmt w:val="bullet"/>
      <w:pStyle w:val="Listepuces"/>
      <w:lvlText w:val="o"/>
      <w:lvlJc w:val="left"/>
      <w:pPr>
        <w:ind w:left="1284" w:hanging="360"/>
      </w:pPr>
      <w:rPr>
        <w:rFonts w:ascii="Courier New" w:hAnsi="Courier New" w:cs="Courier New"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331F56C7"/>
    <w:multiLevelType w:val="hybridMultilevel"/>
    <w:tmpl w:val="72CA416E"/>
    <w:lvl w:ilvl="0" w:tplc="040C0011">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4A42E7C"/>
    <w:multiLevelType w:val="hybridMultilevel"/>
    <w:tmpl w:val="FBA807AE"/>
    <w:lvl w:ilvl="0" w:tplc="FDE87B10">
      <w:start w:val="1"/>
      <w:numFmt w:val="decimal"/>
      <w:pStyle w:val="TitreParti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37C2205"/>
    <w:multiLevelType w:val="hybridMultilevel"/>
    <w:tmpl w:val="6F905B8A"/>
    <w:lvl w:ilvl="0" w:tplc="2FD8DD3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47420200"/>
    <w:multiLevelType w:val="hybridMultilevel"/>
    <w:tmpl w:val="AC4C7428"/>
    <w:lvl w:ilvl="0" w:tplc="040C0011">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8" w15:restartNumberingAfterBreak="0">
    <w:nsid w:val="5DDB615D"/>
    <w:multiLevelType w:val="hybridMultilevel"/>
    <w:tmpl w:val="E4FA02FA"/>
    <w:lvl w:ilvl="0" w:tplc="A6F45D60">
      <w:start w:val="1"/>
      <w:numFmt w:val="upperLetter"/>
      <w:pStyle w:val="Sous-Titre"/>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68BA0496"/>
    <w:multiLevelType w:val="hybridMultilevel"/>
    <w:tmpl w:val="DF4E5A5E"/>
    <w:lvl w:ilvl="0" w:tplc="F11438CC">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15:restartNumberingAfterBreak="0">
    <w:nsid w:val="6B4D3C53"/>
    <w:multiLevelType w:val="hybridMultilevel"/>
    <w:tmpl w:val="173E12D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DC41D0B"/>
    <w:multiLevelType w:val="hybridMultilevel"/>
    <w:tmpl w:val="492A367E"/>
    <w:lvl w:ilvl="0" w:tplc="AB4E6F6E">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7DE76D07"/>
    <w:multiLevelType w:val="hybridMultilevel"/>
    <w:tmpl w:val="ED601610"/>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num w:numId="1" w16cid:durableId="1959486969">
    <w:abstractNumId w:val="5"/>
  </w:num>
  <w:num w:numId="2" w16cid:durableId="154496312">
    <w:abstractNumId w:val="8"/>
  </w:num>
  <w:num w:numId="3" w16cid:durableId="974724960">
    <w:abstractNumId w:val="10"/>
  </w:num>
  <w:num w:numId="4" w16cid:durableId="233859067">
    <w:abstractNumId w:val="8"/>
    <w:lvlOverride w:ilvl="0">
      <w:startOverride w:val="1"/>
    </w:lvlOverride>
  </w:num>
  <w:num w:numId="5" w16cid:durableId="326323294">
    <w:abstractNumId w:val="9"/>
  </w:num>
  <w:num w:numId="6" w16cid:durableId="772359136">
    <w:abstractNumId w:val="3"/>
  </w:num>
  <w:num w:numId="7" w16cid:durableId="1081487319">
    <w:abstractNumId w:val="12"/>
  </w:num>
  <w:num w:numId="8" w16cid:durableId="1750888273">
    <w:abstractNumId w:val="8"/>
    <w:lvlOverride w:ilvl="0">
      <w:startOverride w:val="1"/>
    </w:lvlOverride>
  </w:num>
  <w:num w:numId="9" w16cid:durableId="617837272">
    <w:abstractNumId w:val="1"/>
  </w:num>
  <w:num w:numId="10" w16cid:durableId="865563094">
    <w:abstractNumId w:val="2"/>
  </w:num>
  <w:num w:numId="11" w16cid:durableId="1962615988">
    <w:abstractNumId w:val="7"/>
  </w:num>
  <w:num w:numId="12" w16cid:durableId="2041055183">
    <w:abstractNumId w:val="0"/>
  </w:num>
  <w:num w:numId="13" w16cid:durableId="2144226900">
    <w:abstractNumId w:val="4"/>
  </w:num>
  <w:num w:numId="14" w16cid:durableId="255869022">
    <w:abstractNumId w:val="6"/>
  </w:num>
  <w:num w:numId="15" w16cid:durableId="788668189">
    <w:abstractNumId w:val="11"/>
  </w:num>
  <w:num w:numId="16" w16cid:durableId="195154256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attachedTemplate r:id="rId1"/>
  <w:defaultTabStop w:val="708"/>
  <w:hyphenationZone w:val="425"/>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EF"/>
    <w:rsid w:val="00001038"/>
    <w:rsid w:val="00001816"/>
    <w:rsid w:val="00003A34"/>
    <w:rsid w:val="00005095"/>
    <w:rsid w:val="000059E0"/>
    <w:rsid w:val="00010BA0"/>
    <w:rsid w:val="0001267B"/>
    <w:rsid w:val="00015407"/>
    <w:rsid w:val="00015618"/>
    <w:rsid w:val="00016937"/>
    <w:rsid w:val="00017ACC"/>
    <w:rsid w:val="00017F7B"/>
    <w:rsid w:val="00021AE3"/>
    <w:rsid w:val="00022476"/>
    <w:rsid w:val="00022B57"/>
    <w:rsid w:val="00022DF9"/>
    <w:rsid w:val="00022F32"/>
    <w:rsid w:val="0002490B"/>
    <w:rsid w:val="00025680"/>
    <w:rsid w:val="0002656B"/>
    <w:rsid w:val="000279B4"/>
    <w:rsid w:val="00027FD2"/>
    <w:rsid w:val="0003030E"/>
    <w:rsid w:val="00032178"/>
    <w:rsid w:val="00032E4E"/>
    <w:rsid w:val="00033335"/>
    <w:rsid w:val="00033A65"/>
    <w:rsid w:val="0003583E"/>
    <w:rsid w:val="00036A02"/>
    <w:rsid w:val="00041D2C"/>
    <w:rsid w:val="00042142"/>
    <w:rsid w:val="00042AD5"/>
    <w:rsid w:val="00042E02"/>
    <w:rsid w:val="00042F4F"/>
    <w:rsid w:val="000439E0"/>
    <w:rsid w:val="000451A5"/>
    <w:rsid w:val="00046093"/>
    <w:rsid w:val="00046D55"/>
    <w:rsid w:val="000500E8"/>
    <w:rsid w:val="00050115"/>
    <w:rsid w:val="000508AC"/>
    <w:rsid w:val="000510C8"/>
    <w:rsid w:val="0005160D"/>
    <w:rsid w:val="00053871"/>
    <w:rsid w:val="00053B43"/>
    <w:rsid w:val="000544CE"/>
    <w:rsid w:val="0005515D"/>
    <w:rsid w:val="000561D4"/>
    <w:rsid w:val="00057376"/>
    <w:rsid w:val="0005791E"/>
    <w:rsid w:val="00060E66"/>
    <w:rsid w:val="00061F75"/>
    <w:rsid w:val="00062244"/>
    <w:rsid w:val="000624D9"/>
    <w:rsid w:val="0006268B"/>
    <w:rsid w:val="00066530"/>
    <w:rsid w:val="0006657D"/>
    <w:rsid w:val="00066ADA"/>
    <w:rsid w:val="000670E4"/>
    <w:rsid w:val="00067482"/>
    <w:rsid w:val="000674E2"/>
    <w:rsid w:val="000721A2"/>
    <w:rsid w:val="00074E6E"/>
    <w:rsid w:val="000764C8"/>
    <w:rsid w:val="00076FA0"/>
    <w:rsid w:val="00077F56"/>
    <w:rsid w:val="00080F08"/>
    <w:rsid w:val="00080F30"/>
    <w:rsid w:val="000815F9"/>
    <w:rsid w:val="0008334A"/>
    <w:rsid w:val="00084286"/>
    <w:rsid w:val="0008467A"/>
    <w:rsid w:val="0008564D"/>
    <w:rsid w:val="00085DFE"/>
    <w:rsid w:val="000904DA"/>
    <w:rsid w:val="0009053F"/>
    <w:rsid w:val="000928BB"/>
    <w:rsid w:val="00092C1A"/>
    <w:rsid w:val="0009322E"/>
    <w:rsid w:val="00093DA6"/>
    <w:rsid w:val="00093F44"/>
    <w:rsid w:val="000941C7"/>
    <w:rsid w:val="000942ED"/>
    <w:rsid w:val="000947F8"/>
    <w:rsid w:val="00094A47"/>
    <w:rsid w:val="00094B0D"/>
    <w:rsid w:val="0009587D"/>
    <w:rsid w:val="00095F44"/>
    <w:rsid w:val="00096511"/>
    <w:rsid w:val="00097893"/>
    <w:rsid w:val="000A0887"/>
    <w:rsid w:val="000A1D82"/>
    <w:rsid w:val="000A279E"/>
    <w:rsid w:val="000A2CE0"/>
    <w:rsid w:val="000A3207"/>
    <w:rsid w:val="000A41CD"/>
    <w:rsid w:val="000A4E32"/>
    <w:rsid w:val="000A568A"/>
    <w:rsid w:val="000A5AB7"/>
    <w:rsid w:val="000B05B9"/>
    <w:rsid w:val="000B1182"/>
    <w:rsid w:val="000B35A2"/>
    <w:rsid w:val="000B441F"/>
    <w:rsid w:val="000B5218"/>
    <w:rsid w:val="000B5417"/>
    <w:rsid w:val="000B6FDA"/>
    <w:rsid w:val="000B708A"/>
    <w:rsid w:val="000B73B3"/>
    <w:rsid w:val="000C06FC"/>
    <w:rsid w:val="000C1375"/>
    <w:rsid w:val="000C33B7"/>
    <w:rsid w:val="000C34F5"/>
    <w:rsid w:val="000C75C3"/>
    <w:rsid w:val="000D01EB"/>
    <w:rsid w:val="000D0C42"/>
    <w:rsid w:val="000D1144"/>
    <w:rsid w:val="000D38BE"/>
    <w:rsid w:val="000D3B10"/>
    <w:rsid w:val="000D4B7F"/>
    <w:rsid w:val="000D5F0B"/>
    <w:rsid w:val="000E010F"/>
    <w:rsid w:val="000E2B22"/>
    <w:rsid w:val="000E33AF"/>
    <w:rsid w:val="000E491B"/>
    <w:rsid w:val="000E53C6"/>
    <w:rsid w:val="000E554E"/>
    <w:rsid w:val="000E7161"/>
    <w:rsid w:val="000E7529"/>
    <w:rsid w:val="000F25FF"/>
    <w:rsid w:val="000F4504"/>
    <w:rsid w:val="000F4AC1"/>
    <w:rsid w:val="000F730B"/>
    <w:rsid w:val="00100EB0"/>
    <w:rsid w:val="00101E38"/>
    <w:rsid w:val="0010653A"/>
    <w:rsid w:val="001068A9"/>
    <w:rsid w:val="00106BD4"/>
    <w:rsid w:val="00107177"/>
    <w:rsid w:val="00107190"/>
    <w:rsid w:val="001103CA"/>
    <w:rsid w:val="00110976"/>
    <w:rsid w:val="00110987"/>
    <w:rsid w:val="00110F89"/>
    <w:rsid w:val="001123EE"/>
    <w:rsid w:val="001124E5"/>
    <w:rsid w:val="0011348E"/>
    <w:rsid w:val="00114562"/>
    <w:rsid w:val="001147E4"/>
    <w:rsid w:val="00114911"/>
    <w:rsid w:val="00114E1B"/>
    <w:rsid w:val="00116C65"/>
    <w:rsid w:val="001170FB"/>
    <w:rsid w:val="00117F99"/>
    <w:rsid w:val="001206ED"/>
    <w:rsid w:val="00121392"/>
    <w:rsid w:val="001225D5"/>
    <w:rsid w:val="00126E7C"/>
    <w:rsid w:val="00127594"/>
    <w:rsid w:val="00130133"/>
    <w:rsid w:val="00130359"/>
    <w:rsid w:val="00130CD1"/>
    <w:rsid w:val="00132035"/>
    <w:rsid w:val="001323C4"/>
    <w:rsid w:val="00134EAE"/>
    <w:rsid w:val="001368A7"/>
    <w:rsid w:val="00136CF1"/>
    <w:rsid w:val="00140F9D"/>
    <w:rsid w:val="001410C7"/>
    <w:rsid w:val="0014133B"/>
    <w:rsid w:val="00141A97"/>
    <w:rsid w:val="00143B70"/>
    <w:rsid w:val="001453F4"/>
    <w:rsid w:val="00145EBE"/>
    <w:rsid w:val="00150BAA"/>
    <w:rsid w:val="00151B76"/>
    <w:rsid w:val="0015202A"/>
    <w:rsid w:val="001522A8"/>
    <w:rsid w:val="001525C3"/>
    <w:rsid w:val="0015367E"/>
    <w:rsid w:val="00154879"/>
    <w:rsid w:val="00154EE0"/>
    <w:rsid w:val="00162336"/>
    <w:rsid w:val="00162D4A"/>
    <w:rsid w:val="00164145"/>
    <w:rsid w:val="00164AA0"/>
    <w:rsid w:val="001653DE"/>
    <w:rsid w:val="00165F8D"/>
    <w:rsid w:val="00166506"/>
    <w:rsid w:val="00171B07"/>
    <w:rsid w:val="00171EB7"/>
    <w:rsid w:val="001721DF"/>
    <w:rsid w:val="00172E7B"/>
    <w:rsid w:val="00173156"/>
    <w:rsid w:val="001776AC"/>
    <w:rsid w:val="0018367C"/>
    <w:rsid w:val="00183CCE"/>
    <w:rsid w:val="00184032"/>
    <w:rsid w:val="00184CE5"/>
    <w:rsid w:val="00185E72"/>
    <w:rsid w:val="00186E0E"/>
    <w:rsid w:val="00186E39"/>
    <w:rsid w:val="00186E43"/>
    <w:rsid w:val="00187DC0"/>
    <w:rsid w:val="00190890"/>
    <w:rsid w:val="0019131A"/>
    <w:rsid w:val="001913CC"/>
    <w:rsid w:val="00191B16"/>
    <w:rsid w:val="00191D0A"/>
    <w:rsid w:val="00192A00"/>
    <w:rsid w:val="00192B3A"/>
    <w:rsid w:val="00196723"/>
    <w:rsid w:val="00196737"/>
    <w:rsid w:val="00196EEC"/>
    <w:rsid w:val="0019727D"/>
    <w:rsid w:val="001A1917"/>
    <w:rsid w:val="001A250B"/>
    <w:rsid w:val="001A3B3E"/>
    <w:rsid w:val="001A58FF"/>
    <w:rsid w:val="001A605E"/>
    <w:rsid w:val="001A710E"/>
    <w:rsid w:val="001A7386"/>
    <w:rsid w:val="001A7C3A"/>
    <w:rsid w:val="001B104B"/>
    <w:rsid w:val="001B1930"/>
    <w:rsid w:val="001B1CF3"/>
    <w:rsid w:val="001B43B2"/>
    <w:rsid w:val="001B542E"/>
    <w:rsid w:val="001B6FDD"/>
    <w:rsid w:val="001B7326"/>
    <w:rsid w:val="001C01BB"/>
    <w:rsid w:val="001C01F6"/>
    <w:rsid w:val="001C0563"/>
    <w:rsid w:val="001C171B"/>
    <w:rsid w:val="001C1BD8"/>
    <w:rsid w:val="001C2296"/>
    <w:rsid w:val="001C2529"/>
    <w:rsid w:val="001C37EC"/>
    <w:rsid w:val="001C5438"/>
    <w:rsid w:val="001C5874"/>
    <w:rsid w:val="001C6BA2"/>
    <w:rsid w:val="001C7C0B"/>
    <w:rsid w:val="001D1431"/>
    <w:rsid w:val="001D3810"/>
    <w:rsid w:val="001D54E8"/>
    <w:rsid w:val="001D5EF7"/>
    <w:rsid w:val="001D637D"/>
    <w:rsid w:val="001D79F9"/>
    <w:rsid w:val="001E06DF"/>
    <w:rsid w:val="001E0A4D"/>
    <w:rsid w:val="001E11A6"/>
    <w:rsid w:val="001E16E1"/>
    <w:rsid w:val="001E173D"/>
    <w:rsid w:val="001E2EEF"/>
    <w:rsid w:val="001E32E1"/>
    <w:rsid w:val="001E34F4"/>
    <w:rsid w:val="001E443E"/>
    <w:rsid w:val="001E6054"/>
    <w:rsid w:val="001E75D8"/>
    <w:rsid w:val="001E7A3C"/>
    <w:rsid w:val="001E7DFA"/>
    <w:rsid w:val="001E7E03"/>
    <w:rsid w:val="001F04F7"/>
    <w:rsid w:val="001F2856"/>
    <w:rsid w:val="001F2CF2"/>
    <w:rsid w:val="001F4023"/>
    <w:rsid w:val="001F498E"/>
    <w:rsid w:val="001F55B1"/>
    <w:rsid w:val="00203A11"/>
    <w:rsid w:val="00204B20"/>
    <w:rsid w:val="0020666B"/>
    <w:rsid w:val="002075E1"/>
    <w:rsid w:val="00207A70"/>
    <w:rsid w:val="00210435"/>
    <w:rsid w:val="00211016"/>
    <w:rsid w:val="00211810"/>
    <w:rsid w:val="00211E26"/>
    <w:rsid w:val="002136EC"/>
    <w:rsid w:val="00213A7E"/>
    <w:rsid w:val="00214B45"/>
    <w:rsid w:val="00216FE5"/>
    <w:rsid w:val="00217225"/>
    <w:rsid w:val="002224D7"/>
    <w:rsid w:val="00224DAD"/>
    <w:rsid w:val="002265F6"/>
    <w:rsid w:val="00230064"/>
    <w:rsid w:val="002306D5"/>
    <w:rsid w:val="00230D0A"/>
    <w:rsid w:val="00231072"/>
    <w:rsid w:val="00232451"/>
    <w:rsid w:val="00234082"/>
    <w:rsid w:val="0023468C"/>
    <w:rsid w:val="002364C8"/>
    <w:rsid w:val="00236F51"/>
    <w:rsid w:val="0023743A"/>
    <w:rsid w:val="00237BB6"/>
    <w:rsid w:val="00240A75"/>
    <w:rsid w:val="00241922"/>
    <w:rsid w:val="00241A88"/>
    <w:rsid w:val="00243FF2"/>
    <w:rsid w:val="0024721A"/>
    <w:rsid w:val="00247983"/>
    <w:rsid w:val="00251415"/>
    <w:rsid w:val="00252CCA"/>
    <w:rsid w:val="002536AF"/>
    <w:rsid w:val="00253F09"/>
    <w:rsid w:val="00261056"/>
    <w:rsid w:val="002626DC"/>
    <w:rsid w:val="00262EA3"/>
    <w:rsid w:val="0026472D"/>
    <w:rsid w:val="00264CCB"/>
    <w:rsid w:val="00264DD7"/>
    <w:rsid w:val="00267092"/>
    <w:rsid w:val="00267654"/>
    <w:rsid w:val="00271A0F"/>
    <w:rsid w:val="00271CE1"/>
    <w:rsid w:val="00273398"/>
    <w:rsid w:val="002753B7"/>
    <w:rsid w:val="00276840"/>
    <w:rsid w:val="00276E76"/>
    <w:rsid w:val="00277DBC"/>
    <w:rsid w:val="00280647"/>
    <w:rsid w:val="00280954"/>
    <w:rsid w:val="00281627"/>
    <w:rsid w:val="00282CCE"/>
    <w:rsid w:val="002838B5"/>
    <w:rsid w:val="002849E6"/>
    <w:rsid w:val="00284E14"/>
    <w:rsid w:val="00284F26"/>
    <w:rsid w:val="00284F8C"/>
    <w:rsid w:val="002855A1"/>
    <w:rsid w:val="00285C9E"/>
    <w:rsid w:val="002862F4"/>
    <w:rsid w:val="00286345"/>
    <w:rsid w:val="002863DC"/>
    <w:rsid w:val="00286BBE"/>
    <w:rsid w:val="00287419"/>
    <w:rsid w:val="002901C3"/>
    <w:rsid w:val="0029081A"/>
    <w:rsid w:val="00290F95"/>
    <w:rsid w:val="00291241"/>
    <w:rsid w:val="00292AD5"/>
    <w:rsid w:val="00295ED0"/>
    <w:rsid w:val="00296B1D"/>
    <w:rsid w:val="00296CFE"/>
    <w:rsid w:val="002975F8"/>
    <w:rsid w:val="00297B54"/>
    <w:rsid w:val="00297BD6"/>
    <w:rsid w:val="002A0DE4"/>
    <w:rsid w:val="002A1900"/>
    <w:rsid w:val="002A22E2"/>
    <w:rsid w:val="002A2811"/>
    <w:rsid w:val="002A33B9"/>
    <w:rsid w:val="002A6417"/>
    <w:rsid w:val="002A67C7"/>
    <w:rsid w:val="002A6E42"/>
    <w:rsid w:val="002A74DF"/>
    <w:rsid w:val="002A7E21"/>
    <w:rsid w:val="002B1990"/>
    <w:rsid w:val="002B6157"/>
    <w:rsid w:val="002B64C4"/>
    <w:rsid w:val="002B650E"/>
    <w:rsid w:val="002C26E4"/>
    <w:rsid w:val="002C29F4"/>
    <w:rsid w:val="002C35D8"/>
    <w:rsid w:val="002C621A"/>
    <w:rsid w:val="002C6ABC"/>
    <w:rsid w:val="002D23D7"/>
    <w:rsid w:val="002D24C7"/>
    <w:rsid w:val="002D2A20"/>
    <w:rsid w:val="002D33EE"/>
    <w:rsid w:val="002D57C6"/>
    <w:rsid w:val="002D5C5A"/>
    <w:rsid w:val="002D65FD"/>
    <w:rsid w:val="002D691D"/>
    <w:rsid w:val="002D6ABC"/>
    <w:rsid w:val="002D7171"/>
    <w:rsid w:val="002D78EB"/>
    <w:rsid w:val="002D79A5"/>
    <w:rsid w:val="002E0E4F"/>
    <w:rsid w:val="002E100E"/>
    <w:rsid w:val="002E1298"/>
    <w:rsid w:val="002E17F8"/>
    <w:rsid w:val="002E1A61"/>
    <w:rsid w:val="002E2187"/>
    <w:rsid w:val="002E3251"/>
    <w:rsid w:val="002E4615"/>
    <w:rsid w:val="002E5853"/>
    <w:rsid w:val="002E71CF"/>
    <w:rsid w:val="002E78EF"/>
    <w:rsid w:val="002E7CD7"/>
    <w:rsid w:val="002F0316"/>
    <w:rsid w:val="002F06D7"/>
    <w:rsid w:val="002F287A"/>
    <w:rsid w:val="002F29B0"/>
    <w:rsid w:val="002F44C2"/>
    <w:rsid w:val="002F7623"/>
    <w:rsid w:val="00300483"/>
    <w:rsid w:val="003010D2"/>
    <w:rsid w:val="003028D9"/>
    <w:rsid w:val="00306181"/>
    <w:rsid w:val="003068E7"/>
    <w:rsid w:val="00306A43"/>
    <w:rsid w:val="0031188C"/>
    <w:rsid w:val="0031436B"/>
    <w:rsid w:val="003143A8"/>
    <w:rsid w:val="00317096"/>
    <w:rsid w:val="00317A07"/>
    <w:rsid w:val="0032145E"/>
    <w:rsid w:val="00322CAC"/>
    <w:rsid w:val="003236F2"/>
    <w:rsid w:val="00324F9E"/>
    <w:rsid w:val="003252DE"/>
    <w:rsid w:val="00325911"/>
    <w:rsid w:val="00325C6C"/>
    <w:rsid w:val="003270AA"/>
    <w:rsid w:val="003311A5"/>
    <w:rsid w:val="00331FB7"/>
    <w:rsid w:val="003323A7"/>
    <w:rsid w:val="00332FF4"/>
    <w:rsid w:val="003342FF"/>
    <w:rsid w:val="0033699D"/>
    <w:rsid w:val="0033740B"/>
    <w:rsid w:val="0034081E"/>
    <w:rsid w:val="00340C9F"/>
    <w:rsid w:val="00341A15"/>
    <w:rsid w:val="00341A6C"/>
    <w:rsid w:val="003420DB"/>
    <w:rsid w:val="003427B1"/>
    <w:rsid w:val="00342CDD"/>
    <w:rsid w:val="00343D5F"/>
    <w:rsid w:val="00344F9D"/>
    <w:rsid w:val="00345371"/>
    <w:rsid w:val="00345699"/>
    <w:rsid w:val="00346088"/>
    <w:rsid w:val="0035013E"/>
    <w:rsid w:val="003504EC"/>
    <w:rsid w:val="00352A5B"/>
    <w:rsid w:val="00352D4F"/>
    <w:rsid w:val="00354A47"/>
    <w:rsid w:val="00354E22"/>
    <w:rsid w:val="0035671B"/>
    <w:rsid w:val="0036004D"/>
    <w:rsid w:val="00361BD0"/>
    <w:rsid w:val="00361F7D"/>
    <w:rsid w:val="00362104"/>
    <w:rsid w:val="00362B9A"/>
    <w:rsid w:val="00362BFC"/>
    <w:rsid w:val="003646D7"/>
    <w:rsid w:val="0036529B"/>
    <w:rsid w:val="00366443"/>
    <w:rsid w:val="0036656B"/>
    <w:rsid w:val="0036749A"/>
    <w:rsid w:val="003675EE"/>
    <w:rsid w:val="00367E13"/>
    <w:rsid w:val="003709D2"/>
    <w:rsid w:val="00371729"/>
    <w:rsid w:val="00372CDC"/>
    <w:rsid w:val="00373D71"/>
    <w:rsid w:val="0037416A"/>
    <w:rsid w:val="003757EC"/>
    <w:rsid w:val="00385BAE"/>
    <w:rsid w:val="00385EE7"/>
    <w:rsid w:val="0038626F"/>
    <w:rsid w:val="003866FB"/>
    <w:rsid w:val="00386FC5"/>
    <w:rsid w:val="0038785F"/>
    <w:rsid w:val="00387AF3"/>
    <w:rsid w:val="0039116E"/>
    <w:rsid w:val="00393881"/>
    <w:rsid w:val="00393A0C"/>
    <w:rsid w:val="00394056"/>
    <w:rsid w:val="0039596B"/>
    <w:rsid w:val="003967B3"/>
    <w:rsid w:val="00396999"/>
    <w:rsid w:val="00397212"/>
    <w:rsid w:val="00397633"/>
    <w:rsid w:val="00397FB9"/>
    <w:rsid w:val="003A0619"/>
    <w:rsid w:val="003A0F19"/>
    <w:rsid w:val="003A146B"/>
    <w:rsid w:val="003A2B6A"/>
    <w:rsid w:val="003A3F62"/>
    <w:rsid w:val="003A44A0"/>
    <w:rsid w:val="003A5086"/>
    <w:rsid w:val="003A57E0"/>
    <w:rsid w:val="003A60D2"/>
    <w:rsid w:val="003A694F"/>
    <w:rsid w:val="003A6DA8"/>
    <w:rsid w:val="003A6E50"/>
    <w:rsid w:val="003B0F87"/>
    <w:rsid w:val="003B1070"/>
    <w:rsid w:val="003B12D3"/>
    <w:rsid w:val="003B1FE5"/>
    <w:rsid w:val="003B22A9"/>
    <w:rsid w:val="003B276C"/>
    <w:rsid w:val="003B3FC5"/>
    <w:rsid w:val="003B5536"/>
    <w:rsid w:val="003B5594"/>
    <w:rsid w:val="003B6618"/>
    <w:rsid w:val="003B6740"/>
    <w:rsid w:val="003C0169"/>
    <w:rsid w:val="003C3B00"/>
    <w:rsid w:val="003C5DC0"/>
    <w:rsid w:val="003C7AD1"/>
    <w:rsid w:val="003D011D"/>
    <w:rsid w:val="003D064F"/>
    <w:rsid w:val="003D1129"/>
    <w:rsid w:val="003D1175"/>
    <w:rsid w:val="003D2246"/>
    <w:rsid w:val="003D30C8"/>
    <w:rsid w:val="003D454E"/>
    <w:rsid w:val="003E06E3"/>
    <w:rsid w:val="003E2938"/>
    <w:rsid w:val="003E2B56"/>
    <w:rsid w:val="003E2E94"/>
    <w:rsid w:val="003E34DE"/>
    <w:rsid w:val="003E3D9A"/>
    <w:rsid w:val="003E4580"/>
    <w:rsid w:val="003E4D26"/>
    <w:rsid w:val="003E4D38"/>
    <w:rsid w:val="003E57F4"/>
    <w:rsid w:val="003E7949"/>
    <w:rsid w:val="003E7DA9"/>
    <w:rsid w:val="003F14E3"/>
    <w:rsid w:val="003F2D1F"/>
    <w:rsid w:val="003F3ED4"/>
    <w:rsid w:val="003F47BF"/>
    <w:rsid w:val="003F4D54"/>
    <w:rsid w:val="003F52D7"/>
    <w:rsid w:val="00400655"/>
    <w:rsid w:val="00401897"/>
    <w:rsid w:val="00401A7B"/>
    <w:rsid w:val="004020BE"/>
    <w:rsid w:val="00403386"/>
    <w:rsid w:val="00403FF6"/>
    <w:rsid w:val="00404424"/>
    <w:rsid w:val="00404426"/>
    <w:rsid w:val="00406380"/>
    <w:rsid w:val="00406F70"/>
    <w:rsid w:val="00410C3B"/>
    <w:rsid w:val="004116F8"/>
    <w:rsid w:val="004128DB"/>
    <w:rsid w:val="00413894"/>
    <w:rsid w:val="00413C65"/>
    <w:rsid w:val="00415EB9"/>
    <w:rsid w:val="00417DBA"/>
    <w:rsid w:val="004200F5"/>
    <w:rsid w:val="00420C28"/>
    <w:rsid w:val="00425DB0"/>
    <w:rsid w:val="00426CC0"/>
    <w:rsid w:val="00427DEE"/>
    <w:rsid w:val="004300A2"/>
    <w:rsid w:val="00430717"/>
    <w:rsid w:val="00430F26"/>
    <w:rsid w:val="00432326"/>
    <w:rsid w:val="00434AE2"/>
    <w:rsid w:val="004362F9"/>
    <w:rsid w:val="004371C4"/>
    <w:rsid w:val="00437F5D"/>
    <w:rsid w:val="00437FE9"/>
    <w:rsid w:val="00440F1B"/>
    <w:rsid w:val="00441BBE"/>
    <w:rsid w:val="00446C04"/>
    <w:rsid w:val="00447A99"/>
    <w:rsid w:val="004520C2"/>
    <w:rsid w:val="00452B6E"/>
    <w:rsid w:val="00453209"/>
    <w:rsid w:val="00453225"/>
    <w:rsid w:val="00453510"/>
    <w:rsid w:val="00453DD5"/>
    <w:rsid w:val="0045497A"/>
    <w:rsid w:val="0045515C"/>
    <w:rsid w:val="0045610C"/>
    <w:rsid w:val="00456CA1"/>
    <w:rsid w:val="0045733A"/>
    <w:rsid w:val="004603E2"/>
    <w:rsid w:val="00461021"/>
    <w:rsid w:val="0046328C"/>
    <w:rsid w:val="00463B16"/>
    <w:rsid w:val="0046446A"/>
    <w:rsid w:val="00464B9B"/>
    <w:rsid w:val="00464D11"/>
    <w:rsid w:val="004656DB"/>
    <w:rsid w:val="00467131"/>
    <w:rsid w:val="00467174"/>
    <w:rsid w:val="0047001D"/>
    <w:rsid w:val="00471AE6"/>
    <w:rsid w:val="0047260D"/>
    <w:rsid w:val="00472E56"/>
    <w:rsid w:val="004744EE"/>
    <w:rsid w:val="00475622"/>
    <w:rsid w:val="004763B7"/>
    <w:rsid w:val="004809E2"/>
    <w:rsid w:val="00480A34"/>
    <w:rsid w:val="00481F60"/>
    <w:rsid w:val="00484956"/>
    <w:rsid w:val="00484BB0"/>
    <w:rsid w:val="00484E27"/>
    <w:rsid w:val="00484F7A"/>
    <w:rsid w:val="00486E43"/>
    <w:rsid w:val="00486F2B"/>
    <w:rsid w:val="00487E46"/>
    <w:rsid w:val="00491911"/>
    <w:rsid w:val="00492D6F"/>
    <w:rsid w:val="0049330F"/>
    <w:rsid w:val="00493788"/>
    <w:rsid w:val="0049543D"/>
    <w:rsid w:val="00496227"/>
    <w:rsid w:val="004A2522"/>
    <w:rsid w:val="004A467F"/>
    <w:rsid w:val="004A5597"/>
    <w:rsid w:val="004A6285"/>
    <w:rsid w:val="004A7BF1"/>
    <w:rsid w:val="004B0EE9"/>
    <w:rsid w:val="004B30C8"/>
    <w:rsid w:val="004B4E84"/>
    <w:rsid w:val="004B54F7"/>
    <w:rsid w:val="004B5C2C"/>
    <w:rsid w:val="004B5CCB"/>
    <w:rsid w:val="004B6788"/>
    <w:rsid w:val="004B6B6D"/>
    <w:rsid w:val="004B74EC"/>
    <w:rsid w:val="004C05DD"/>
    <w:rsid w:val="004C187E"/>
    <w:rsid w:val="004C3455"/>
    <w:rsid w:val="004C3B08"/>
    <w:rsid w:val="004C705A"/>
    <w:rsid w:val="004D09B2"/>
    <w:rsid w:val="004D1090"/>
    <w:rsid w:val="004D1B54"/>
    <w:rsid w:val="004D2485"/>
    <w:rsid w:val="004D2AE7"/>
    <w:rsid w:val="004D3005"/>
    <w:rsid w:val="004D4BC3"/>
    <w:rsid w:val="004D5224"/>
    <w:rsid w:val="004D58C7"/>
    <w:rsid w:val="004D735F"/>
    <w:rsid w:val="004E1D06"/>
    <w:rsid w:val="004E1E14"/>
    <w:rsid w:val="004E366B"/>
    <w:rsid w:val="004E3E0D"/>
    <w:rsid w:val="004E445B"/>
    <w:rsid w:val="004E5459"/>
    <w:rsid w:val="004E69F6"/>
    <w:rsid w:val="004E7F13"/>
    <w:rsid w:val="004E7F16"/>
    <w:rsid w:val="004F0531"/>
    <w:rsid w:val="004F0B7F"/>
    <w:rsid w:val="004F1487"/>
    <w:rsid w:val="004F22B5"/>
    <w:rsid w:val="0050123A"/>
    <w:rsid w:val="005023FB"/>
    <w:rsid w:val="005045EE"/>
    <w:rsid w:val="00505EC5"/>
    <w:rsid w:val="005070EE"/>
    <w:rsid w:val="00507301"/>
    <w:rsid w:val="0051123C"/>
    <w:rsid w:val="00511579"/>
    <w:rsid w:val="0051167B"/>
    <w:rsid w:val="005129A9"/>
    <w:rsid w:val="00512E04"/>
    <w:rsid w:val="00513148"/>
    <w:rsid w:val="00513337"/>
    <w:rsid w:val="0051361F"/>
    <w:rsid w:val="00513AD5"/>
    <w:rsid w:val="0051698A"/>
    <w:rsid w:val="005170FA"/>
    <w:rsid w:val="0051719E"/>
    <w:rsid w:val="005216DD"/>
    <w:rsid w:val="005216FD"/>
    <w:rsid w:val="00522441"/>
    <w:rsid w:val="0052495C"/>
    <w:rsid w:val="00524E7A"/>
    <w:rsid w:val="005250EF"/>
    <w:rsid w:val="00525B27"/>
    <w:rsid w:val="00526574"/>
    <w:rsid w:val="005269E9"/>
    <w:rsid w:val="00526A07"/>
    <w:rsid w:val="00526A49"/>
    <w:rsid w:val="00527F22"/>
    <w:rsid w:val="005304DB"/>
    <w:rsid w:val="005306C5"/>
    <w:rsid w:val="00531DB8"/>
    <w:rsid w:val="0053233A"/>
    <w:rsid w:val="00533FC9"/>
    <w:rsid w:val="0053437A"/>
    <w:rsid w:val="00534FFE"/>
    <w:rsid w:val="00535861"/>
    <w:rsid w:val="00535B84"/>
    <w:rsid w:val="00536219"/>
    <w:rsid w:val="005363F8"/>
    <w:rsid w:val="00536732"/>
    <w:rsid w:val="005368AE"/>
    <w:rsid w:val="005375D6"/>
    <w:rsid w:val="00537C00"/>
    <w:rsid w:val="0054086C"/>
    <w:rsid w:val="00542D3A"/>
    <w:rsid w:val="00544F5D"/>
    <w:rsid w:val="0054509E"/>
    <w:rsid w:val="0054539A"/>
    <w:rsid w:val="005453C5"/>
    <w:rsid w:val="0054589B"/>
    <w:rsid w:val="00545F64"/>
    <w:rsid w:val="005465B7"/>
    <w:rsid w:val="00546E18"/>
    <w:rsid w:val="00547CDA"/>
    <w:rsid w:val="0055049F"/>
    <w:rsid w:val="00550C8F"/>
    <w:rsid w:val="00552385"/>
    <w:rsid w:val="00552FD3"/>
    <w:rsid w:val="00553763"/>
    <w:rsid w:val="00553ECC"/>
    <w:rsid w:val="005540F4"/>
    <w:rsid w:val="0055613D"/>
    <w:rsid w:val="00557607"/>
    <w:rsid w:val="00560DA7"/>
    <w:rsid w:val="0056359D"/>
    <w:rsid w:val="00563B32"/>
    <w:rsid w:val="00565565"/>
    <w:rsid w:val="005659E3"/>
    <w:rsid w:val="00565FDA"/>
    <w:rsid w:val="00566001"/>
    <w:rsid w:val="0056683E"/>
    <w:rsid w:val="00567349"/>
    <w:rsid w:val="00567865"/>
    <w:rsid w:val="0057232A"/>
    <w:rsid w:val="00572488"/>
    <w:rsid w:val="00573A2C"/>
    <w:rsid w:val="00574A9E"/>
    <w:rsid w:val="00575024"/>
    <w:rsid w:val="005770AC"/>
    <w:rsid w:val="00577290"/>
    <w:rsid w:val="00580E7E"/>
    <w:rsid w:val="005819B2"/>
    <w:rsid w:val="00581EFA"/>
    <w:rsid w:val="0058212F"/>
    <w:rsid w:val="0058356C"/>
    <w:rsid w:val="00583F2A"/>
    <w:rsid w:val="00584906"/>
    <w:rsid w:val="00585253"/>
    <w:rsid w:val="00585317"/>
    <w:rsid w:val="00586005"/>
    <w:rsid w:val="00586889"/>
    <w:rsid w:val="00587DD6"/>
    <w:rsid w:val="0059084B"/>
    <w:rsid w:val="00590DAA"/>
    <w:rsid w:val="00591B5C"/>
    <w:rsid w:val="005941AD"/>
    <w:rsid w:val="00594736"/>
    <w:rsid w:val="005948EE"/>
    <w:rsid w:val="0059525B"/>
    <w:rsid w:val="00595277"/>
    <w:rsid w:val="0059553A"/>
    <w:rsid w:val="005A109D"/>
    <w:rsid w:val="005A1210"/>
    <w:rsid w:val="005A175A"/>
    <w:rsid w:val="005A1E34"/>
    <w:rsid w:val="005A331E"/>
    <w:rsid w:val="005A3D32"/>
    <w:rsid w:val="005A45D6"/>
    <w:rsid w:val="005A52F1"/>
    <w:rsid w:val="005A7062"/>
    <w:rsid w:val="005A706F"/>
    <w:rsid w:val="005A782C"/>
    <w:rsid w:val="005A7BD9"/>
    <w:rsid w:val="005A7C1E"/>
    <w:rsid w:val="005B0457"/>
    <w:rsid w:val="005B34EE"/>
    <w:rsid w:val="005B6645"/>
    <w:rsid w:val="005B7523"/>
    <w:rsid w:val="005B7982"/>
    <w:rsid w:val="005B7C53"/>
    <w:rsid w:val="005C077A"/>
    <w:rsid w:val="005C2CC9"/>
    <w:rsid w:val="005C2F26"/>
    <w:rsid w:val="005C34E6"/>
    <w:rsid w:val="005C3E0D"/>
    <w:rsid w:val="005C5511"/>
    <w:rsid w:val="005C5947"/>
    <w:rsid w:val="005C5976"/>
    <w:rsid w:val="005C5B50"/>
    <w:rsid w:val="005C5FE9"/>
    <w:rsid w:val="005C610C"/>
    <w:rsid w:val="005C6CF1"/>
    <w:rsid w:val="005C719E"/>
    <w:rsid w:val="005D05F2"/>
    <w:rsid w:val="005D0ED1"/>
    <w:rsid w:val="005D12E1"/>
    <w:rsid w:val="005D29E2"/>
    <w:rsid w:val="005D5793"/>
    <w:rsid w:val="005D71B0"/>
    <w:rsid w:val="005D7A1C"/>
    <w:rsid w:val="005D7C3F"/>
    <w:rsid w:val="005E04CB"/>
    <w:rsid w:val="005E0982"/>
    <w:rsid w:val="005E1E86"/>
    <w:rsid w:val="005E4944"/>
    <w:rsid w:val="005E50DE"/>
    <w:rsid w:val="005E63DD"/>
    <w:rsid w:val="005F05E8"/>
    <w:rsid w:val="005F0C3F"/>
    <w:rsid w:val="005F1288"/>
    <w:rsid w:val="005F2C4F"/>
    <w:rsid w:val="005F3111"/>
    <w:rsid w:val="005F35EB"/>
    <w:rsid w:val="005F37AB"/>
    <w:rsid w:val="005F3BE0"/>
    <w:rsid w:val="005F492C"/>
    <w:rsid w:val="005F4E39"/>
    <w:rsid w:val="005F64EC"/>
    <w:rsid w:val="005F6CAC"/>
    <w:rsid w:val="006012D9"/>
    <w:rsid w:val="00601C50"/>
    <w:rsid w:val="00602D82"/>
    <w:rsid w:val="00603315"/>
    <w:rsid w:val="0060770A"/>
    <w:rsid w:val="0060795A"/>
    <w:rsid w:val="006100CF"/>
    <w:rsid w:val="006103E3"/>
    <w:rsid w:val="0061052E"/>
    <w:rsid w:val="00610DC4"/>
    <w:rsid w:val="0061172E"/>
    <w:rsid w:val="0061348B"/>
    <w:rsid w:val="006141AE"/>
    <w:rsid w:val="00614B6A"/>
    <w:rsid w:val="006154E0"/>
    <w:rsid w:val="0061581D"/>
    <w:rsid w:val="00621471"/>
    <w:rsid w:val="00624140"/>
    <w:rsid w:val="006249CA"/>
    <w:rsid w:val="00624A5F"/>
    <w:rsid w:val="00625677"/>
    <w:rsid w:val="006258D8"/>
    <w:rsid w:val="00627405"/>
    <w:rsid w:val="00627970"/>
    <w:rsid w:val="00627B28"/>
    <w:rsid w:val="0063119A"/>
    <w:rsid w:val="006312BD"/>
    <w:rsid w:val="0063266A"/>
    <w:rsid w:val="00633014"/>
    <w:rsid w:val="00633072"/>
    <w:rsid w:val="00633E46"/>
    <w:rsid w:val="00640A09"/>
    <w:rsid w:val="00641B2D"/>
    <w:rsid w:val="00641D2C"/>
    <w:rsid w:val="00642016"/>
    <w:rsid w:val="006434A2"/>
    <w:rsid w:val="00643D78"/>
    <w:rsid w:val="006449DC"/>
    <w:rsid w:val="0064640E"/>
    <w:rsid w:val="006472B2"/>
    <w:rsid w:val="00650026"/>
    <w:rsid w:val="00651420"/>
    <w:rsid w:val="00651D47"/>
    <w:rsid w:val="00653F9C"/>
    <w:rsid w:val="00655796"/>
    <w:rsid w:val="0065592B"/>
    <w:rsid w:val="006605DB"/>
    <w:rsid w:val="00660B4B"/>
    <w:rsid w:val="00662A3F"/>
    <w:rsid w:val="0066370B"/>
    <w:rsid w:val="00663E2A"/>
    <w:rsid w:val="006655B7"/>
    <w:rsid w:val="006657D9"/>
    <w:rsid w:val="00666864"/>
    <w:rsid w:val="00667845"/>
    <w:rsid w:val="00670C6D"/>
    <w:rsid w:val="00671352"/>
    <w:rsid w:val="00672404"/>
    <w:rsid w:val="00672C56"/>
    <w:rsid w:val="00672CC9"/>
    <w:rsid w:val="0067348D"/>
    <w:rsid w:val="00676FD2"/>
    <w:rsid w:val="006771F4"/>
    <w:rsid w:val="006773CC"/>
    <w:rsid w:val="00680CCD"/>
    <w:rsid w:val="0068162D"/>
    <w:rsid w:val="00681AB1"/>
    <w:rsid w:val="00682656"/>
    <w:rsid w:val="00683527"/>
    <w:rsid w:val="0068592E"/>
    <w:rsid w:val="006862DE"/>
    <w:rsid w:val="00686892"/>
    <w:rsid w:val="0069038C"/>
    <w:rsid w:val="0069060F"/>
    <w:rsid w:val="0069155C"/>
    <w:rsid w:val="00692F82"/>
    <w:rsid w:val="0069360F"/>
    <w:rsid w:val="00693905"/>
    <w:rsid w:val="00693CFD"/>
    <w:rsid w:val="0069487C"/>
    <w:rsid w:val="0069647D"/>
    <w:rsid w:val="00697A73"/>
    <w:rsid w:val="00697B05"/>
    <w:rsid w:val="006A363C"/>
    <w:rsid w:val="006A6794"/>
    <w:rsid w:val="006A7619"/>
    <w:rsid w:val="006A7A04"/>
    <w:rsid w:val="006B2CDE"/>
    <w:rsid w:val="006B2DFB"/>
    <w:rsid w:val="006B3191"/>
    <w:rsid w:val="006B608B"/>
    <w:rsid w:val="006B6282"/>
    <w:rsid w:val="006B7A6B"/>
    <w:rsid w:val="006B7DBF"/>
    <w:rsid w:val="006C11D7"/>
    <w:rsid w:val="006C1D9F"/>
    <w:rsid w:val="006C22E3"/>
    <w:rsid w:val="006C2DA0"/>
    <w:rsid w:val="006C52E8"/>
    <w:rsid w:val="006C6255"/>
    <w:rsid w:val="006C6523"/>
    <w:rsid w:val="006C6977"/>
    <w:rsid w:val="006D0049"/>
    <w:rsid w:val="006D11FB"/>
    <w:rsid w:val="006D1761"/>
    <w:rsid w:val="006D21AF"/>
    <w:rsid w:val="006D2548"/>
    <w:rsid w:val="006D3BF6"/>
    <w:rsid w:val="006D450A"/>
    <w:rsid w:val="006D479E"/>
    <w:rsid w:val="006D5629"/>
    <w:rsid w:val="006D56BD"/>
    <w:rsid w:val="006D7AAD"/>
    <w:rsid w:val="006D7C16"/>
    <w:rsid w:val="006E08C6"/>
    <w:rsid w:val="006E1D2A"/>
    <w:rsid w:val="006E24DB"/>
    <w:rsid w:val="006E270D"/>
    <w:rsid w:val="006E4183"/>
    <w:rsid w:val="006E439D"/>
    <w:rsid w:val="006E463E"/>
    <w:rsid w:val="006E4E7C"/>
    <w:rsid w:val="006E4F82"/>
    <w:rsid w:val="006E7845"/>
    <w:rsid w:val="006E7CD7"/>
    <w:rsid w:val="006F0C54"/>
    <w:rsid w:val="006F106A"/>
    <w:rsid w:val="006F15D7"/>
    <w:rsid w:val="006F2EE1"/>
    <w:rsid w:val="006F3177"/>
    <w:rsid w:val="006F3723"/>
    <w:rsid w:val="006F383B"/>
    <w:rsid w:val="006F3A25"/>
    <w:rsid w:val="006F4FD9"/>
    <w:rsid w:val="006F513C"/>
    <w:rsid w:val="006F59A8"/>
    <w:rsid w:val="006F635E"/>
    <w:rsid w:val="00700F29"/>
    <w:rsid w:val="00701F0B"/>
    <w:rsid w:val="007022B6"/>
    <w:rsid w:val="007030A7"/>
    <w:rsid w:val="007030EB"/>
    <w:rsid w:val="007031BC"/>
    <w:rsid w:val="00703734"/>
    <w:rsid w:val="00704C51"/>
    <w:rsid w:val="0070566A"/>
    <w:rsid w:val="00705B32"/>
    <w:rsid w:val="00705D87"/>
    <w:rsid w:val="0070684E"/>
    <w:rsid w:val="00706E58"/>
    <w:rsid w:val="007076F6"/>
    <w:rsid w:val="007107CD"/>
    <w:rsid w:val="00710AC1"/>
    <w:rsid w:val="00710B69"/>
    <w:rsid w:val="007116B1"/>
    <w:rsid w:val="007125A8"/>
    <w:rsid w:val="007129E7"/>
    <w:rsid w:val="00712A33"/>
    <w:rsid w:val="00714779"/>
    <w:rsid w:val="00714C6A"/>
    <w:rsid w:val="00714EE6"/>
    <w:rsid w:val="007171C4"/>
    <w:rsid w:val="00717807"/>
    <w:rsid w:val="00720D92"/>
    <w:rsid w:val="007214AD"/>
    <w:rsid w:val="00721F6A"/>
    <w:rsid w:val="007230B2"/>
    <w:rsid w:val="00725427"/>
    <w:rsid w:val="00726030"/>
    <w:rsid w:val="00731789"/>
    <w:rsid w:val="00732399"/>
    <w:rsid w:val="00736F4F"/>
    <w:rsid w:val="00740286"/>
    <w:rsid w:val="00740663"/>
    <w:rsid w:val="00740A5C"/>
    <w:rsid w:val="00743F67"/>
    <w:rsid w:val="00743FDB"/>
    <w:rsid w:val="00745115"/>
    <w:rsid w:val="00745A91"/>
    <w:rsid w:val="00745D23"/>
    <w:rsid w:val="00746E21"/>
    <w:rsid w:val="007530A7"/>
    <w:rsid w:val="007532ED"/>
    <w:rsid w:val="00754F62"/>
    <w:rsid w:val="00755166"/>
    <w:rsid w:val="00755628"/>
    <w:rsid w:val="0075773F"/>
    <w:rsid w:val="00760B2C"/>
    <w:rsid w:val="00760CAF"/>
    <w:rsid w:val="007614EF"/>
    <w:rsid w:val="0076156E"/>
    <w:rsid w:val="00761AB5"/>
    <w:rsid w:val="007620E5"/>
    <w:rsid w:val="00762451"/>
    <w:rsid w:val="007640E7"/>
    <w:rsid w:val="0076585C"/>
    <w:rsid w:val="00766A7A"/>
    <w:rsid w:val="00766AE0"/>
    <w:rsid w:val="00766F47"/>
    <w:rsid w:val="00770389"/>
    <w:rsid w:val="007705DA"/>
    <w:rsid w:val="00771D0D"/>
    <w:rsid w:val="00772415"/>
    <w:rsid w:val="00773855"/>
    <w:rsid w:val="00774F3C"/>
    <w:rsid w:val="0077554E"/>
    <w:rsid w:val="00776959"/>
    <w:rsid w:val="0077719E"/>
    <w:rsid w:val="00777231"/>
    <w:rsid w:val="00777F5D"/>
    <w:rsid w:val="00781802"/>
    <w:rsid w:val="00781AD6"/>
    <w:rsid w:val="00781B34"/>
    <w:rsid w:val="0078450C"/>
    <w:rsid w:val="00784706"/>
    <w:rsid w:val="0078657A"/>
    <w:rsid w:val="00786610"/>
    <w:rsid w:val="007874A3"/>
    <w:rsid w:val="00790759"/>
    <w:rsid w:val="00792FC5"/>
    <w:rsid w:val="00793CC9"/>
    <w:rsid w:val="007947B2"/>
    <w:rsid w:val="00797D3D"/>
    <w:rsid w:val="007A0CC6"/>
    <w:rsid w:val="007A1CCE"/>
    <w:rsid w:val="007A2AA9"/>
    <w:rsid w:val="007A2B10"/>
    <w:rsid w:val="007A2E9D"/>
    <w:rsid w:val="007A47D1"/>
    <w:rsid w:val="007A5E4F"/>
    <w:rsid w:val="007A7077"/>
    <w:rsid w:val="007A7199"/>
    <w:rsid w:val="007A7240"/>
    <w:rsid w:val="007B00DD"/>
    <w:rsid w:val="007B252A"/>
    <w:rsid w:val="007B2F6C"/>
    <w:rsid w:val="007B546E"/>
    <w:rsid w:val="007B5939"/>
    <w:rsid w:val="007B765E"/>
    <w:rsid w:val="007C2636"/>
    <w:rsid w:val="007C3DB0"/>
    <w:rsid w:val="007C411A"/>
    <w:rsid w:val="007C4859"/>
    <w:rsid w:val="007C7A1F"/>
    <w:rsid w:val="007D0C53"/>
    <w:rsid w:val="007D264C"/>
    <w:rsid w:val="007D67B4"/>
    <w:rsid w:val="007D71E9"/>
    <w:rsid w:val="007E1742"/>
    <w:rsid w:val="007E1BD5"/>
    <w:rsid w:val="007E28BA"/>
    <w:rsid w:val="007E32FF"/>
    <w:rsid w:val="007E77C1"/>
    <w:rsid w:val="007F06BA"/>
    <w:rsid w:val="007F0C4A"/>
    <w:rsid w:val="007F10F2"/>
    <w:rsid w:val="007F180E"/>
    <w:rsid w:val="007F2201"/>
    <w:rsid w:val="007F30A2"/>
    <w:rsid w:val="007F353D"/>
    <w:rsid w:val="007F5F1B"/>
    <w:rsid w:val="007F63F3"/>
    <w:rsid w:val="007F71F1"/>
    <w:rsid w:val="00800FA7"/>
    <w:rsid w:val="008027D5"/>
    <w:rsid w:val="00803B3C"/>
    <w:rsid w:val="00804147"/>
    <w:rsid w:val="0080459B"/>
    <w:rsid w:val="00804D0A"/>
    <w:rsid w:val="008055A5"/>
    <w:rsid w:val="00805603"/>
    <w:rsid w:val="00805CB3"/>
    <w:rsid w:val="008067A3"/>
    <w:rsid w:val="00806C37"/>
    <w:rsid w:val="0080792C"/>
    <w:rsid w:val="0081171C"/>
    <w:rsid w:val="00812621"/>
    <w:rsid w:val="00814BE7"/>
    <w:rsid w:val="00815F48"/>
    <w:rsid w:val="008169AC"/>
    <w:rsid w:val="00817892"/>
    <w:rsid w:val="00817D28"/>
    <w:rsid w:val="00817EF1"/>
    <w:rsid w:val="00817F8B"/>
    <w:rsid w:val="0082056C"/>
    <w:rsid w:val="00820BE1"/>
    <w:rsid w:val="008210FA"/>
    <w:rsid w:val="0082122B"/>
    <w:rsid w:val="00826021"/>
    <w:rsid w:val="0083007F"/>
    <w:rsid w:val="00833C22"/>
    <w:rsid w:val="00835289"/>
    <w:rsid w:val="00840115"/>
    <w:rsid w:val="008437C1"/>
    <w:rsid w:val="00843CA6"/>
    <w:rsid w:val="00844DDF"/>
    <w:rsid w:val="008453C1"/>
    <w:rsid w:val="00846964"/>
    <w:rsid w:val="00851277"/>
    <w:rsid w:val="008524C6"/>
    <w:rsid w:val="0085312F"/>
    <w:rsid w:val="008540D2"/>
    <w:rsid w:val="00854CE2"/>
    <w:rsid w:val="00854F3D"/>
    <w:rsid w:val="0085552D"/>
    <w:rsid w:val="008567BE"/>
    <w:rsid w:val="00861F63"/>
    <w:rsid w:val="00863E03"/>
    <w:rsid w:val="00870AE4"/>
    <w:rsid w:val="008722CD"/>
    <w:rsid w:val="00872756"/>
    <w:rsid w:val="00873A1F"/>
    <w:rsid w:val="00873EF6"/>
    <w:rsid w:val="00875A14"/>
    <w:rsid w:val="00875DA8"/>
    <w:rsid w:val="00875E0A"/>
    <w:rsid w:val="00875EE1"/>
    <w:rsid w:val="0087646E"/>
    <w:rsid w:val="0088073B"/>
    <w:rsid w:val="008813A2"/>
    <w:rsid w:val="008825D2"/>
    <w:rsid w:val="008825F2"/>
    <w:rsid w:val="00886E04"/>
    <w:rsid w:val="00886F61"/>
    <w:rsid w:val="00887C38"/>
    <w:rsid w:val="0089388D"/>
    <w:rsid w:val="00894372"/>
    <w:rsid w:val="008962BF"/>
    <w:rsid w:val="008969D3"/>
    <w:rsid w:val="0089745F"/>
    <w:rsid w:val="008A006C"/>
    <w:rsid w:val="008A03B4"/>
    <w:rsid w:val="008A09D3"/>
    <w:rsid w:val="008A146D"/>
    <w:rsid w:val="008A40E5"/>
    <w:rsid w:val="008A4E02"/>
    <w:rsid w:val="008A593D"/>
    <w:rsid w:val="008A6E2B"/>
    <w:rsid w:val="008A7F26"/>
    <w:rsid w:val="008B18A4"/>
    <w:rsid w:val="008B1ACD"/>
    <w:rsid w:val="008B1CF3"/>
    <w:rsid w:val="008B20CF"/>
    <w:rsid w:val="008B3268"/>
    <w:rsid w:val="008B4166"/>
    <w:rsid w:val="008B4AD8"/>
    <w:rsid w:val="008B5D2B"/>
    <w:rsid w:val="008B5F2A"/>
    <w:rsid w:val="008B6EDB"/>
    <w:rsid w:val="008B7196"/>
    <w:rsid w:val="008C08DC"/>
    <w:rsid w:val="008C0EC0"/>
    <w:rsid w:val="008C3C5E"/>
    <w:rsid w:val="008C472E"/>
    <w:rsid w:val="008C737F"/>
    <w:rsid w:val="008C7567"/>
    <w:rsid w:val="008D0573"/>
    <w:rsid w:val="008D3F9F"/>
    <w:rsid w:val="008D4C25"/>
    <w:rsid w:val="008D55E6"/>
    <w:rsid w:val="008D5768"/>
    <w:rsid w:val="008D6258"/>
    <w:rsid w:val="008D6FC4"/>
    <w:rsid w:val="008D7BD1"/>
    <w:rsid w:val="008D7F8C"/>
    <w:rsid w:val="008E227A"/>
    <w:rsid w:val="008E330D"/>
    <w:rsid w:val="008E36CB"/>
    <w:rsid w:val="008E3DBA"/>
    <w:rsid w:val="008E589B"/>
    <w:rsid w:val="008E676D"/>
    <w:rsid w:val="008E7855"/>
    <w:rsid w:val="008F03FC"/>
    <w:rsid w:val="008F1CF8"/>
    <w:rsid w:val="008F24CD"/>
    <w:rsid w:val="008F29F6"/>
    <w:rsid w:val="008F3CF9"/>
    <w:rsid w:val="008F5BC2"/>
    <w:rsid w:val="008F6008"/>
    <w:rsid w:val="008F6314"/>
    <w:rsid w:val="009011C1"/>
    <w:rsid w:val="00901271"/>
    <w:rsid w:val="00902C84"/>
    <w:rsid w:val="009044EC"/>
    <w:rsid w:val="0090733D"/>
    <w:rsid w:val="00912592"/>
    <w:rsid w:val="00915504"/>
    <w:rsid w:val="00916206"/>
    <w:rsid w:val="00920A07"/>
    <w:rsid w:val="00921A51"/>
    <w:rsid w:val="009246EC"/>
    <w:rsid w:val="00924C12"/>
    <w:rsid w:val="00924D60"/>
    <w:rsid w:val="00925038"/>
    <w:rsid w:val="00925FEF"/>
    <w:rsid w:val="00926800"/>
    <w:rsid w:val="00930370"/>
    <w:rsid w:val="00931271"/>
    <w:rsid w:val="00931C04"/>
    <w:rsid w:val="00931CD5"/>
    <w:rsid w:val="00931FB8"/>
    <w:rsid w:val="0093417E"/>
    <w:rsid w:val="00936521"/>
    <w:rsid w:val="00936BEF"/>
    <w:rsid w:val="00940D39"/>
    <w:rsid w:val="00942011"/>
    <w:rsid w:val="0094271F"/>
    <w:rsid w:val="00943391"/>
    <w:rsid w:val="00943602"/>
    <w:rsid w:val="009451DE"/>
    <w:rsid w:val="00945C0B"/>
    <w:rsid w:val="009461DD"/>
    <w:rsid w:val="00946BF2"/>
    <w:rsid w:val="00946C91"/>
    <w:rsid w:val="00947688"/>
    <w:rsid w:val="00950E14"/>
    <w:rsid w:val="00952695"/>
    <w:rsid w:val="00952C89"/>
    <w:rsid w:val="0095381A"/>
    <w:rsid w:val="00953F1E"/>
    <w:rsid w:val="009544AA"/>
    <w:rsid w:val="00955516"/>
    <w:rsid w:val="00955830"/>
    <w:rsid w:val="00955BA0"/>
    <w:rsid w:val="0095652E"/>
    <w:rsid w:val="00956F1D"/>
    <w:rsid w:val="00961674"/>
    <w:rsid w:val="00961962"/>
    <w:rsid w:val="00962459"/>
    <w:rsid w:val="00964363"/>
    <w:rsid w:val="009650AB"/>
    <w:rsid w:val="00966E59"/>
    <w:rsid w:val="009677F2"/>
    <w:rsid w:val="00971281"/>
    <w:rsid w:val="009713AB"/>
    <w:rsid w:val="00971925"/>
    <w:rsid w:val="00971AC2"/>
    <w:rsid w:val="0097253A"/>
    <w:rsid w:val="00972596"/>
    <w:rsid w:val="00974536"/>
    <w:rsid w:val="009748FC"/>
    <w:rsid w:val="009751B8"/>
    <w:rsid w:val="009755ED"/>
    <w:rsid w:val="00975A02"/>
    <w:rsid w:val="00976570"/>
    <w:rsid w:val="00976AA5"/>
    <w:rsid w:val="00977264"/>
    <w:rsid w:val="00977AB4"/>
    <w:rsid w:val="00980559"/>
    <w:rsid w:val="009805DE"/>
    <w:rsid w:val="009810F0"/>
    <w:rsid w:val="009845FA"/>
    <w:rsid w:val="009869E6"/>
    <w:rsid w:val="0098714D"/>
    <w:rsid w:val="00987B6A"/>
    <w:rsid w:val="00990336"/>
    <w:rsid w:val="00990D01"/>
    <w:rsid w:val="00993C63"/>
    <w:rsid w:val="00993E34"/>
    <w:rsid w:val="00995E11"/>
    <w:rsid w:val="009A1365"/>
    <w:rsid w:val="009A3A5C"/>
    <w:rsid w:val="009A4157"/>
    <w:rsid w:val="009A4C75"/>
    <w:rsid w:val="009A6ADF"/>
    <w:rsid w:val="009A78DB"/>
    <w:rsid w:val="009B016B"/>
    <w:rsid w:val="009B1980"/>
    <w:rsid w:val="009B224E"/>
    <w:rsid w:val="009B2CA4"/>
    <w:rsid w:val="009B2FAD"/>
    <w:rsid w:val="009B4F69"/>
    <w:rsid w:val="009B5D3B"/>
    <w:rsid w:val="009B7A00"/>
    <w:rsid w:val="009C18E0"/>
    <w:rsid w:val="009C2502"/>
    <w:rsid w:val="009C4B67"/>
    <w:rsid w:val="009C690F"/>
    <w:rsid w:val="009C7A19"/>
    <w:rsid w:val="009D041C"/>
    <w:rsid w:val="009D0435"/>
    <w:rsid w:val="009D0FC1"/>
    <w:rsid w:val="009D156D"/>
    <w:rsid w:val="009D37E2"/>
    <w:rsid w:val="009D39C1"/>
    <w:rsid w:val="009D411C"/>
    <w:rsid w:val="009D4E2A"/>
    <w:rsid w:val="009D5BBA"/>
    <w:rsid w:val="009D6A06"/>
    <w:rsid w:val="009D7BD7"/>
    <w:rsid w:val="009E260D"/>
    <w:rsid w:val="009E4150"/>
    <w:rsid w:val="009E62A1"/>
    <w:rsid w:val="009F00A2"/>
    <w:rsid w:val="009F09C8"/>
    <w:rsid w:val="009F171C"/>
    <w:rsid w:val="009F17FB"/>
    <w:rsid w:val="009F1F14"/>
    <w:rsid w:val="009F24EC"/>
    <w:rsid w:val="009F2514"/>
    <w:rsid w:val="009F356B"/>
    <w:rsid w:val="009F38F7"/>
    <w:rsid w:val="009F4BF7"/>
    <w:rsid w:val="009F60C7"/>
    <w:rsid w:val="00A0037D"/>
    <w:rsid w:val="00A016EE"/>
    <w:rsid w:val="00A03146"/>
    <w:rsid w:val="00A039A2"/>
    <w:rsid w:val="00A04050"/>
    <w:rsid w:val="00A064BE"/>
    <w:rsid w:val="00A06F61"/>
    <w:rsid w:val="00A07389"/>
    <w:rsid w:val="00A10EBF"/>
    <w:rsid w:val="00A1492D"/>
    <w:rsid w:val="00A15C0C"/>
    <w:rsid w:val="00A16482"/>
    <w:rsid w:val="00A2117B"/>
    <w:rsid w:val="00A21EE1"/>
    <w:rsid w:val="00A225F1"/>
    <w:rsid w:val="00A22B21"/>
    <w:rsid w:val="00A237D6"/>
    <w:rsid w:val="00A23A10"/>
    <w:rsid w:val="00A24412"/>
    <w:rsid w:val="00A25104"/>
    <w:rsid w:val="00A254BB"/>
    <w:rsid w:val="00A256DA"/>
    <w:rsid w:val="00A2632B"/>
    <w:rsid w:val="00A3764A"/>
    <w:rsid w:val="00A40D61"/>
    <w:rsid w:val="00A41571"/>
    <w:rsid w:val="00A430D4"/>
    <w:rsid w:val="00A43F59"/>
    <w:rsid w:val="00A45ACA"/>
    <w:rsid w:val="00A46019"/>
    <w:rsid w:val="00A50AE0"/>
    <w:rsid w:val="00A51A81"/>
    <w:rsid w:val="00A52883"/>
    <w:rsid w:val="00A533DF"/>
    <w:rsid w:val="00A5487B"/>
    <w:rsid w:val="00A54DAB"/>
    <w:rsid w:val="00A5579C"/>
    <w:rsid w:val="00A55F1E"/>
    <w:rsid w:val="00A5735D"/>
    <w:rsid w:val="00A57DD3"/>
    <w:rsid w:val="00A57F52"/>
    <w:rsid w:val="00A62082"/>
    <w:rsid w:val="00A63634"/>
    <w:rsid w:val="00A661E7"/>
    <w:rsid w:val="00A66913"/>
    <w:rsid w:val="00A674CA"/>
    <w:rsid w:val="00A67D6C"/>
    <w:rsid w:val="00A722C9"/>
    <w:rsid w:val="00A72DB5"/>
    <w:rsid w:val="00A73916"/>
    <w:rsid w:val="00A73FD3"/>
    <w:rsid w:val="00A74CE5"/>
    <w:rsid w:val="00A75DA9"/>
    <w:rsid w:val="00A75EDD"/>
    <w:rsid w:val="00A76142"/>
    <w:rsid w:val="00A768BE"/>
    <w:rsid w:val="00A76A49"/>
    <w:rsid w:val="00A77891"/>
    <w:rsid w:val="00A8132D"/>
    <w:rsid w:val="00A8175F"/>
    <w:rsid w:val="00A84F26"/>
    <w:rsid w:val="00A8560E"/>
    <w:rsid w:val="00A86655"/>
    <w:rsid w:val="00A91F08"/>
    <w:rsid w:val="00A921D1"/>
    <w:rsid w:val="00A93EF3"/>
    <w:rsid w:val="00A95704"/>
    <w:rsid w:val="00A96945"/>
    <w:rsid w:val="00A96FD5"/>
    <w:rsid w:val="00A971DC"/>
    <w:rsid w:val="00AA17F8"/>
    <w:rsid w:val="00AA1F76"/>
    <w:rsid w:val="00AA294F"/>
    <w:rsid w:val="00AA2D3A"/>
    <w:rsid w:val="00AA48D2"/>
    <w:rsid w:val="00AA6A33"/>
    <w:rsid w:val="00AA723E"/>
    <w:rsid w:val="00AA73DE"/>
    <w:rsid w:val="00AA7CEA"/>
    <w:rsid w:val="00AB24A0"/>
    <w:rsid w:val="00AB3A9D"/>
    <w:rsid w:val="00AB5459"/>
    <w:rsid w:val="00AB5662"/>
    <w:rsid w:val="00AB6317"/>
    <w:rsid w:val="00AB6AA3"/>
    <w:rsid w:val="00AB7671"/>
    <w:rsid w:val="00AC0803"/>
    <w:rsid w:val="00AC1ACD"/>
    <w:rsid w:val="00AC261A"/>
    <w:rsid w:val="00AC2DC2"/>
    <w:rsid w:val="00AC3696"/>
    <w:rsid w:val="00AC68E6"/>
    <w:rsid w:val="00AC6D8C"/>
    <w:rsid w:val="00AD1041"/>
    <w:rsid w:val="00AD319B"/>
    <w:rsid w:val="00AD3421"/>
    <w:rsid w:val="00AE10F0"/>
    <w:rsid w:val="00AE16D6"/>
    <w:rsid w:val="00AE17B0"/>
    <w:rsid w:val="00AE4ACE"/>
    <w:rsid w:val="00AE4DC8"/>
    <w:rsid w:val="00AE5025"/>
    <w:rsid w:val="00AE5700"/>
    <w:rsid w:val="00AE702A"/>
    <w:rsid w:val="00AE7733"/>
    <w:rsid w:val="00AF0B3C"/>
    <w:rsid w:val="00AF2C7B"/>
    <w:rsid w:val="00AF4F39"/>
    <w:rsid w:val="00AF64ED"/>
    <w:rsid w:val="00AF6565"/>
    <w:rsid w:val="00AF70A5"/>
    <w:rsid w:val="00B01737"/>
    <w:rsid w:val="00B021A9"/>
    <w:rsid w:val="00B02A2F"/>
    <w:rsid w:val="00B04CC5"/>
    <w:rsid w:val="00B062A5"/>
    <w:rsid w:val="00B06F81"/>
    <w:rsid w:val="00B102E1"/>
    <w:rsid w:val="00B10A4D"/>
    <w:rsid w:val="00B1231C"/>
    <w:rsid w:val="00B126BA"/>
    <w:rsid w:val="00B13ED7"/>
    <w:rsid w:val="00B14D18"/>
    <w:rsid w:val="00B165F5"/>
    <w:rsid w:val="00B16B24"/>
    <w:rsid w:val="00B16E82"/>
    <w:rsid w:val="00B17CF8"/>
    <w:rsid w:val="00B20430"/>
    <w:rsid w:val="00B245D5"/>
    <w:rsid w:val="00B26B6D"/>
    <w:rsid w:val="00B27572"/>
    <w:rsid w:val="00B275E5"/>
    <w:rsid w:val="00B30978"/>
    <w:rsid w:val="00B31137"/>
    <w:rsid w:val="00B314A0"/>
    <w:rsid w:val="00B315A4"/>
    <w:rsid w:val="00B32D0D"/>
    <w:rsid w:val="00B34F20"/>
    <w:rsid w:val="00B35138"/>
    <w:rsid w:val="00B357C1"/>
    <w:rsid w:val="00B41895"/>
    <w:rsid w:val="00B4195A"/>
    <w:rsid w:val="00B41BD3"/>
    <w:rsid w:val="00B4460F"/>
    <w:rsid w:val="00B4494D"/>
    <w:rsid w:val="00B45FF2"/>
    <w:rsid w:val="00B46867"/>
    <w:rsid w:val="00B46F0B"/>
    <w:rsid w:val="00B51322"/>
    <w:rsid w:val="00B5294D"/>
    <w:rsid w:val="00B52F9B"/>
    <w:rsid w:val="00B561CA"/>
    <w:rsid w:val="00B603FF"/>
    <w:rsid w:val="00B604A9"/>
    <w:rsid w:val="00B62ADD"/>
    <w:rsid w:val="00B64987"/>
    <w:rsid w:val="00B66210"/>
    <w:rsid w:val="00B66401"/>
    <w:rsid w:val="00B72FE0"/>
    <w:rsid w:val="00B73F9B"/>
    <w:rsid w:val="00B74257"/>
    <w:rsid w:val="00B74FA9"/>
    <w:rsid w:val="00B7536A"/>
    <w:rsid w:val="00B75487"/>
    <w:rsid w:val="00B75F01"/>
    <w:rsid w:val="00B7743C"/>
    <w:rsid w:val="00B778AF"/>
    <w:rsid w:val="00B77A6C"/>
    <w:rsid w:val="00B77F4B"/>
    <w:rsid w:val="00B80570"/>
    <w:rsid w:val="00B81F47"/>
    <w:rsid w:val="00B83BA9"/>
    <w:rsid w:val="00B91E24"/>
    <w:rsid w:val="00B92A77"/>
    <w:rsid w:val="00B9348E"/>
    <w:rsid w:val="00B94DF2"/>
    <w:rsid w:val="00B94FA7"/>
    <w:rsid w:val="00B956DA"/>
    <w:rsid w:val="00B96CA4"/>
    <w:rsid w:val="00B975A0"/>
    <w:rsid w:val="00B97D6A"/>
    <w:rsid w:val="00BA1147"/>
    <w:rsid w:val="00BA1336"/>
    <w:rsid w:val="00BA3B8F"/>
    <w:rsid w:val="00BA6C94"/>
    <w:rsid w:val="00BA7AAF"/>
    <w:rsid w:val="00BA7FC7"/>
    <w:rsid w:val="00BB08DF"/>
    <w:rsid w:val="00BB12F4"/>
    <w:rsid w:val="00BB1B7E"/>
    <w:rsid w:val="00BB26B2"/>
    <w:rsid w:val="00BB371F"/>
    <w:rsid w:val="00BB7D0B"/>
    <w:rsid w:val="00BC1B0E"/>
    <w:rsid w:val="00BC1C3E"/>
    <w:rsid w:val="00BC20CD"/>
    <w:rsid w:val="00BC2716"/>
    <w:rsid w:val="00BC3271"/>
    <w:rsid w:val="00BC4760"/>
    <w:rsid w:val="00BC4B29"/>
    <w:rsid w:val="00BC4B3A"/>
    <w:rsid w:val="00BC64EC"/>
    <w:rsid w:val="00BC69C7"/>
    <w:rsid w:val="00BC7A31"/>
    <w:rsid w:val="00BD0477"/>
    <w:rsid w:val="00BD0E59"/>
    <w:rsid w:val="00BD2538"/>
    <w:rsid w:val="00BD45FC"/>
    <w:rsid w:val="00BD468C"/>
    <w:rsid w:val="00BD6DFE"/>
    <w:rsid w:val="00BD7337"/>
    <w:rsid w:val="00BD749F"/>
    <w:rsid w:val="00BD7A74"/>
    <w:rsid w:val="00BD7E0C"/>
    <w:rsid w:val="00BD7F59"/>
    <w:rsid w:val="00BE094D"/>
    <w:rsid w:val="00BE2ED2"/>
    <w:rsid w:val="00BE34C0"/>
    <w:rsid w:val="00BE3832"/>
    <w:rsid w:val="00BE4816"/>
    <w:rsid w:val="00BE4EE9"/>
    <w:rsid w:val="00BF3854"/>
    <w:rsid w:val="00BF4254"/>
    <w:rsid w:val="00BF50CB"/>
    <w:rsid w:val="00BF6032"/>
    <w:rsid w:val="00BF6950"/>
    <w:rsid w:val="00BF6ABD"/>
    <w:rsid w:val="00BF7268"/>
    <w:rsid w:val="00BF78D4"/>
    <w:rsid w:val="00C005C7"/>
    <w:rsid w:val="00C006BE"/>
    <w:rsid w:val="00C0328E"/>
    <w:rsid w:val="00C03566"/>
    <w:rsid w:val="00C052CF"/>
    <w:rsid w:val="00C05CB4"/>
    <w:rsid w:val="00C05FD0"/>
    <w:rsid w:val="00C0793B"/>
    <w:rsid w:val="00C10A60"/>
    <w:rsid w:val="00C125B5"/>
    <w:rsid w:val="00C12F43"/>
    <w:rsid w:val="00C13219"/>
    <w:rsid w:val="00C13A6F"/>
    <w:rsid w:val="00C13D3E"/>
    <w:rsid w:val="00C172A8"/>
    <w:rsid w:val="00C17A6F"/>
    <w:rsid w:val="00C21E96"/>
    <w:rsid w:val="00C2235C"/>
    <w:rsid w:val="00C226BB"/>
    <w:rsid w:val="00C23F87"/>
    <w:rsid w:val="00C24CAD"/>
    <w:rsid w:val="00C25C60"/>
    <w:rsid w:val="00C26655"/>
    <w:rsid w:val="00C27A6E"/>
    <w:rsid w:val="00C27AEE"/>
    <w:rsid w:val="00C305D6"/>
    <w:rsid w:val="00C320DE"/>
    <w:rsid w:val="00C32596"/>
    <w:rsid w:val="00C3292F"/>
    <w:rsid w:val="00C33421"/>
    <w:rsid w:val="00C33DAD"/>
    <w:rsid w:val="00C33DB5"/>
    <w:rsid w:val="00C3426B"/>
    <w:rsid w:val="00C34322"/>
    <w:rsid w:val="00C34BB1"/>
    <w:rsid w:val="00C34DD6"/>
    <w:rsid w:val="00C35416"/>
    <w:rsid w:val="00C43B81"/>
    <w:rsid w:val="00C463D2"/>
    <w:rsid w:val="00C50CF7"/>
    <w:rsid w:val="00C510DC"/>
    <w:rsid w:val="00C52DFC"/>
    <w:rsid w:val="00C5378F"/>
    <w:rsid w:val="00C53D57"/>
    <w:rsid w:val="00C5493E"/>
    <w:rsid w:val="00C55316"/>
    <w:rsid w:val="00C557CB"/>
    <w:rsid w:val="00C56EC3"/>
    <w:rsid w:val="00C63474"/>
    <w:rsid w:val="00C647F3"/>
    <w:rsid w:val="00C64FA7"/>
    <w:rsid w:val="00C65611"/>
    <w:rsid w:val="00C66560"/>
    <w:rsid w:val="00C7118D"/>
    <w:rsid w:val="00C71D93"/>
    <w:rsid w:val="00C71F99"/>
    <w:rsid w:val="00C744EC"/>
    <w:rsid w:val="00C75577"/>
    <w:rsid w:val="00C76E1E"/>
    <w:rsid w:val="00C80635"/>
    <w:rsid w:val="00C80A20"/>
    <w:rsid w:val="00C80DBF"/>
    <w:rsid w:val="00C80E9E"/>
    <w:rsid w:val="00C8341C"/>
    <w:rsid w:val="00C85D9A"/>
    <w:rsid w:val="00C8684E"/>
    <w:rsid w:val="00C87C18"/>
    <w:rsid w:val="00C87D08"/>
    <w:rsid w:val="00C9059A"/>
    <w:rsid w:val="00C90D5F"/>
    <w:rsid w:val="00C9290D"/>
    <w:rsid w:val="00C92B73"/>
    <w:rsid w:val="00C9391E"/>
    <w:rsid w:val="00C944F4"/>
    <w:rsid w:val="00C9616D"/>
    <w:rsid w:val="00C979D9"/>
    <w:rsid w:val="00C97B78"/>
    <w:rsid w:val="00CA00B0"/>
    <w:rsid w:val="00CA2B28"/>
    <w:rsid w:val="00CA2F2C"/>
    <w:rsid w:val="00CA4B44"/>
    <w:rsid w:val="00CA4C7F"/>
    <w:rsid w:val="00CA5897"/>
    <w:rsid w:val="00CA5CD5"/>
    <w:rsid w:val="00CA6BBD"/>
    <w:rsid w:val="00CA6E81"/>
    <w:rsid w:val="00CB3377"/>
    <w:rsid w:val="00CB5F55"/>
    <w:rsid w:val="00CB68D7"/>
    <w:rsid w:val="00CB7DA6"/>
    <w:rsid w:val="00CC09CB"/>
    <w:rsid w:val="00CC0F7C"/>
    <w:rsid w:val="00CC1479"/>
    <w:rsid w:val="00CC15B1"/>
    <w:rsid w:val="00CC1B32"/>
    <w:rsid w:val="00CC1C1D"/>
    <w:rsid w:val="00CC1D50"/>
    <w:rsid w:val="00CC39CC"/>
    <w:rsid w:val="00CC4746"/>
    <w:rsid w:val="00CC4A3A"/>
    <w:rsid w:val="00CC4E15"/>
    <w:rsid w:val="00CC5721"/>
    <w:rsid w:val="00CC5B1F"/>
    <w:rsid w:val="00CC62AB"/>
    <w:rsid w:val="00CC678B"/>
    <w:rsid w:val="00CC708D"/>
    <w:rsid w:val="00CC71CE"/>
    <w:rsid w:val="00CD0FE8"/>
    <w:rsid w:val="00CD317A"/>
    <w:rsid w:val="00CD48BF"/>
    <w:rsid w:val="00CE0BB5"/>
    <w:rsid w:val="00CE19CD"/>
    <w:rsid w:val="00CE1A83"/>
    <w:rsid w:val="00CE1ABE"/>
    <w:rsid w:val="00CE1B6D"/>
    <w:rsid w:val="00CE2107"/>
    <w:rsid w:val="00CE2B57"/>
    <w:rsid w:val="00CE4D42"/>
    <w:rsid w:val="00CE5480"/>
    <w:rsid w:val="00CE5D42"/>
    <w:rsid w:val="00CE6A16"/>
    <w:rsid w:val="00CE7729"/>
    <w:rsid w:val="00CF038E"/>
    <w:rsid w:val="00CF0FC4"/>
    <w:rsid w:val="00CF22E1"/>
    <w:rsid w:val="00CF4DFE"/>
    <w:rsid w:val="00CF7B42"/>
    <w:rsid w:val="00D02273"/>
    <w:rsid w:val="00D02810"/>
    <w:rsid w:val="00D04439"/>
    <w:rsid w:val="00D04E0D"/>
    <w:rsid w:val="00D04F80"/>
    <w:rsid w:val="00D055C3"/>
    <w:rsid w:val="00D05C29"/>
    <w:rsid w:val="00D062D4"/>
    <w:rsid w:val="00D07600"/>
    <w:rsid w:val="00D102BA"/>
    <w:rsid w:val="00D11F3E"/>
    <w:rsid w:val="00D13F8D"/>
    <w:rsid w:val="00D16787"/>
    <w:rsid w:val="00D16AFE"/>
    <w:rsid w:val="00D17527"/>
    <w:rsid w:val="00D1766A"/>
    <w:rsid w:val="00D17B12"/>
    <w:rsid w:val="00D17D1B"/>
    <w:rsid w:val="00D212B5"/>
    <w:rsid w:val="00D21F66"/>
    <w:rsid w:val="00D21FCA"/>
    <w:rsid w:val="00D231C0"/>
    <w:rsid w:val="00D24B7F"/>
    <w:rsid w:val="00D24CFA"/>
    <w:rsid w:val="00D24E43"/>
    <w:rsid w:val="00D25847"/>
    <w:rsid w:val="00D30155"/>
    <w:rsid w:val="00D30257"/>
    <w:rsid w:val="00D306D2"/>
    <w:rsid w:val="00D306EE"/>
    <w:rsid w:val="00D30F44"/>
    <w:rsid w:val="00D339C4"/>
    <w:rsid w:val="00D345B0"/>
    <w:rsid w:val="00D34659"/>
    <w:rsid w:val="00D35333"/>
    <w:rsid w:val="00D3653C"/>
    <w:rsid w:val="00D36684"/>
    <w:rsid w:val="00D36AB3"/>
    <w:rsid w:val="00D43AEC"/>
    <w:rsid w:val="00D44582"/>
    <w:rsid w:val="00D45C13"/>
    <w:rsid w:val="00D45C19"/>
    <w:rsid w:val="00D460B6"/>
    <w:rsid w:val="00D464BF"/>
    <w:rsid w:val="00D46BFD"/>
    <w:rsid w:val="00D46FD1"/>
    <w:rsid w:val="00D50D77"/>
    <w:rsid w:val="00D5226A"/>
    <w:rsid w:val="00D52CE2"/>
    <w:rsid w:val="00D53386"/>
    <w:rsid w:val="00D53391"/>
    <w:rsid w:val="00D533D7"/>
    <w:rsid w:val="00D56CEE"/>
    <w:rsid w:val="00D571FC"/>
    <w:rsid w:val="00D57714"/>
    <w:rsid w:val="00D632FE"/>
    <w:rsid w:val="00D6354A"/>
    <w:rsid w:val="00D6460A"/>
    <w:rsid w:val="00D67394"/>
    <w:rsid w:val="00D72AF8"/>
    <w:rsid w:val="00D72DB9"/>
    <w:rsid w:val="00D7400C"/>
    <w:rsid w:val="00D7480A"/>
    <w:rsid w:val="00D74981"/>
    <w:rsid w:val="00D74D8C"/>
    <w:rsid w:val="00D74F2E"/>
    <w:rsid w:val="00D751AD"/>
    <w:rsid w:val="00D7719D"/>
    <w:rsid w:val="00D77558"/>
    <w:rsid w:val="00D81B99"/>
    <w:rsid w:val="00D8288D"/>
    <w:rsid w:val="00D82F07"/>
    <w:rsid w:val="00D851F2"/>
    <w:rsid w:val="00D852DA"/>
    <w:rsid w:val="00D85737"/>
    <w:rsid w:val="00D85773"/>
    <w:rsid w:val="00D86D37"/>
    <w:rsid w:val="00D90095"/>
    <w:rsid w:val="00D900B1"/>
    <w:rsid w:val="00D90915"/>
    <w:rsid w:val="00D90FE1"/>
    <w:rsid w:val="00D91740"/>
    <w:rsid w:val="00D953CD"/>
    <w:rsid w:val="00D9608F"/>
    <w:rsid w:val="00DA17A8"/>
    <w:rsid w:val="00DA254D"/>
    <w:rsid w:val="00DA25BC"/>
    <w:rsid w:val="00DA384B"/>
    <w:rsid w:val="00DA4081"/>
    <w:rsid w:val="00DA40DE"/>
    <w:rsid w:val="00DA647C"/>
    <w:rsid w:val="00DA720A"/>
    <w:rsid w:val="00DA74E0"/>
    <w:rsid w:val="00DB0294"/>
    <w:rsid w:val="00DB041E"/>
    <w:rsid w:val="00DB0DCF"/>
    <w:rsid w:val="00DB15E8"/>
    <w:rsid w:val="00DB2878"/>
    <w:rsid w:val="00DB3795"/>
    <w:rsid w:val="00DB4B77"/>
    <w:rsid w:val="00DB5655"/>
    <w:rsid w:val="00DB5CDB"/>
    <w:rsid w:val="00DB5F44"/>
    <w:rsid w:val="00DC2AFE"/>
    <w:rsid w:val="00DC3B0D"/>
    <w:rsid w:val="00DC5310"/>
    <w:rsid w:val="00DC5F24"/>
    <w:rsid w:val="00DC6918"/>
    <w:rsid w:val="00DC768D"/>
    <w:rsid w:val="00DD0B52"/>
    <w:rsid w:val="00DD0CF7"/>
    <w:rsid w:val="00DD2555"/>
    <w:rsid w:val="00DD2D4A"/>
    <w:rsid w:val="00DD3A34"/>
    <w:rsid w:val="00DD40D6"/>
    <w:rsid w:val="00DD40E0"/>
    <w:rsid w:val="00DD4215"/>
    <w:rsid w:val="00DD61BB"/>
    <w:rsid w:val="00DD6FA7"/>
    <w:rsid w:val="00DD795C"/>
    <w:rsid w:val="00DE02A0"/>
    <w:rsid w:val="00DE13B1"/>
    <w:rsid w:val="00DE2DDA"/>
    <w:rsid w:val="00DE3182"/>
    <w:rsid w:val="00DE3822"/>
    <w:rsid w:val="00DE4030"/>
    <w:rsid w:val="00DE55D7"/>
    <w:rsid w:val="00DE6EEB"/>
    <w:rsid w:val="00DF1C28"/>
    <w:rsid w:val="00DF284A"/>
    <w:rsid w:val="00DF2A2E"/>
    <w:rsid w:val="00DF2A89"/>
    <w:rsid w:val="00DF3579"/>
    <w:rsid w:val="00DF368C"/>
    <w:rsid w:val="00DF5085"/>
    <w:rsid w:val="00E00D08"/>
    <w:rsid w:val="00E01F17"/>
    <w:rsid w:val="00E03576"/>
    <w:rsid w:val="00E039E3"/>
    <w:rsid w:val="00E03C9A"/>
    <w:rsid w:val="00E05F6E"/>
    <w:rsid w:val="00E0620F"/>
    <w:rsid w:val="00E1282C"/>
    <w:rsid w:val="00E135C4"/>
    <w:rsid w:val="00E1730A"/>
    <w:rsid w:val="00E17938"/>
    <w:rsid w:val="00E217A9"/>
    <w:rsid w:val="00E23433"/>
    <w:rsid w:val="00E236C5"/>
    <w:rsid w:val="00E2479D"/>
    <w:rsid w:val="00E26687"/>
    <w:rsid w:val="00E307D0"/>
    <w:rsid w:val="00E316FF"/>
    <w:rsid w:val="00E3176B"/>
    <w:rsid w:val="00E31CC6"/>
    <w:rsid w:val="00E322A0"/>
    <w:rsid w:val="00E34216"/>
    <w:rsid w:val="00E35643"/>
    <w:rsid w:val="00E36604"/>
    <w:rsid w:val="00E400F9"/>
    <w:rsid w:val="00E4177F"/>
    <w:rsid w:val="00E440AC"/>
    <w:rsid w:val="00E4511B"/>
    <w:rsid w:val="00E460DB"/>
    <w:rsid w:val="00E462B6"/>
    <w:rsid w:val="00E46FD6"/>
    <w:rsid w:val="00E50063"/>
    <w:rsid w:val="00E5076A"/>
    <w:rsid w:val="00E518B9"/>
    <w:rsid w:val="00E5352D"/>
    <w:rsid w:val="00E53A9D"/>
    <w:rsid w:val="00E55E7B"/>
    <w:rsid w:val="00E6018D"/>
    <w:rsid w:val="00E60DAD"/>
    <w:rsid w:val="00E6172C"/>
    <w:rsid w:val="00E6556D"/>
    <w:rsid w:val="00E65AFC"/>
    <w:rsid w:val="00E66ED7"/>
    <w:rsid w:val="00E67301"/>
    <w:rsid w:val="00E67F7C"/>
    <w:rsid w:val="00E71483"/>
    <w:rsid w:val="00E7267F"/>
    <w:rsid w:val="00E72730"/>
    <w:rsid w:val="00E73D8F"/>
    <w:rsid w:val="00E7411A"/>
    <w:rsid w:val="00E74CA1"/>
    <w:rsid w:val="00E74E07"/>
    <w:rsid w:val="00E754E2"/>
    <w:rsid w:val="00E8018C"/>
    <w:rsid w:val="00E807E7"/>
    <w:rsid w:val="00E807EC"/>
    <w:rsid w:val="00E80987"/>
    <w:rsid w:val="00E80FF2"/>
    <w:rsid w:val="00E8368A"/>
    <w:rsid w:val="00E85336"/>
    <w:rsid w:val="00E868E5"/>
    <w:rsid w:val="00E86B51"/>
    <w:rsid w:val="00E876F9"/>
    <w:rsid w:val="00E9194D"/>
    <w:rsid w:val="00E932F0"/>
    <w:rsid w:val="00E94189"/>
    <w:rsid w:val="00E952F5"/>
    <w:rsid w:val="00E97857"/>
    <w:rsid w:val="00EA0AE9"/>
    <w:rsid w:val="00EA11DC"/>
    <w:rsid w:val="00EA5C10"/>
    <w:rsid w:val="00EA6ADE"/>
    <w:rsid w:val="00EA7C12"/>
    <w:rsid w:val="00EA7FE3"/>
    <w:rsid w:val="00EB1DF4"/>
    <w:rsid w:val="00EB3215"/>
    <w:rsid w:val="00EB33A6"/>
    <w:rsid w:val="00EB3A91"/>
    <w:rsid w:val="00EB546A"/>
    <w:rsid w:val="00EB6136"/>
    <w:rsid w:val="00EB62B0"/>
    <w:rsid w:val="00EB6850"/>
    <w:rsid w:val="00EB6F21"/>
    <w:rsid w:val="00EB733E"/>
    <w:rsid w:val="00EC13E3"/>
    <w:rsid w:val="00EC1AFC"/>
    <w:rsid w:val="00EC1BE3"/>
    <w:rsid w:val="00EC1EFF"/>
    <w:rsid w:val="00EC327C"/>
    <w:rsid w:val="00EC3FE4"/>
    <w:rsid w:val="00EC5A50"/>
    <w:rsid w:val="00EC644D"/>
    <w:rsid w:val="00EC6456"/>
    <w:rsid w:val="00EC6860"/>
    <w:rsid w:val="00EC7EC5"/>
    <w:rsid w:val="00ED2A6B"/>
    <w:rsid w:val="00ED3770"/>
    <w:rsid w:val="00ED5C6B"/>
    <w:rsid w:val="00ED627D"/>
    <w:rsid w:val="00EE0FA4"/>
    <w:rsid w:val="00EE38D4"/>
    <w:rsid w:val="00EE689B"/>
    <w:rsid w:val="00EF035D"/>
    <w:rsid w:val="00EF1D76"/>
    <w:rsid w:val="00EF4119"/>
    <w:rsid w:val="00EF50D8"/>
    <w:rsid w:val="00EF58C5"/>
    <w:rsid w:val="00EF5ACC"/>
    <w:rsid w:val="00EF7044"/>
    <w:rsid w:val="00EF78D3"/>
    <w:rsid w:val="00F0172A"/>
    <w:rsid w:val="00F01F06"/>
    <w:rsid w:val="00F028F9"/>
    <w:rsid w:val="00F02F50"/>
    <w:rsid w:val="00F048E6"/>
    <w:rsid w:val="00F05590"/>
    <w:rsid w:val="00F06129"/>
    <w:rsid w:val="00F0699D"/>
    <w:rsid w:val="00F072F2"/>
    <w:rsid w:val="00F11148"/>
    <w:rsid w:val="00F11A72"/>
    <w:rsid w:val="00F13103"/>
    <w:rsid w:val="00F137EF"/>
    <w:rsid w:val="00F13A54"/>
    <w:rsid w:val="00F16633"/>
    <w:rsid w:val="00F17E6B"/>
    <w:rsid w:val="00F22094"/>
    <w:rsid w:val="00F22970"/>
    <w:rsid w:val="00F23509"/>
    <w:rsid w:val="00F235D9"/>
    <w:rsid w:val="00F243AD"/>
    <w:rsid w:val="00F301EF"/>
    <w:rsid w:val="00F30D01"/>
    <w:rsid w:val="00F336F2"/>
    <w:rsid w:val="00F34071"/>
    <w:rsid w:val="00F36AC8"/>
    <w:rsid w:val="00F41E0E"/>
    <w:rsid w:val="00F426DA"/>
    <w:rsid w:val="00F42811"/>
    <w:rsid w:val="00F43240"/>
    <w:rsid w:val="00F43870"/>
    <w:rsid w:val="00F43DB0"/>
    <w:rsid w:val="00F45602"/>
    <w:rsid w:val="00F4677A"/>
    <w:rsid w:val="00F46F48"/>
    <w:rsid w:val="00F4752D"/>
    <w:rsid w:val="00F504F1"/>
    <w:rsid w:val="00F5081B"/>
    <w:rsid w:val="00F50F0A"/>
    <w:rsid w:val="00F51592"/>
    <w:rsid w:val="00F51724"/>
    <w:rsid w:val="00F51B77"/>
    <w:rsid w:val="00F52534"/>
    <w:rsid w:val="00F52ABA"/>
    <w:rsid w:val="00F53697"/>
    <w:rsid w:val="00F54527"/>
    <w:rsid w:val="00F54C39"/>
    <w:rsid w:val="00F54DB7"/>
    <w:rsid w:val="00F60710"/>
    <w:rsid w:val="00F60761"/>
    <w:rsid w:val="00F607CE"/>
    <w:rsid w:val="00F60ABC"/>
    <w:rsid w:val="00F60D38"/>
    <w:rsid w:val="00F60F24"/>
    <w:rsid w:val="00F630BD"/>
    <w:rsid w:val="00F6610F"/>
    <w:rsid w:val="00F66586"/>
    <w:rsid w:val="00F66626"/>
    <w:rsid w:val="00F67871"/>
    <w:rsid w:val="00F67ACB"/>
    <w:rsid w:val="00F71556"/>
    <w:rsid w:val="00F71CDD"/>
    <w:rsid w:val="00F750A2"/>
    <w:rsid w:val="00F75DCE"/>
    <w:rsid w:val="00F7666E"/>
    <w:rsid w:val="00F76C0C"/>
    <w:rsid w:val="00F77499"/>
    <w:rsid w:val="00F775E3"/>
    <w:rsid w:val="00F77BC8"/>
    <w:rsid w:val="00F82D32"/>
    <w:rsid w:val="00F82DE1"/>
    <w:rsid w:val="00F84587"/>
    <w:rsid w:val="00F85DB2"/>
    <w:rsid w:val="00F87AC0"/>
    <w:rsid w:val="00F911DE"/>
    <w:rsid w:val="00F91F76"/>
    <w:rsid w:val="00F93C26"/>
    <w:rsid w:val="00F93D2E"/>
    <w:rsid w:val="00F9590E"/>
    <w:rsid w:val="00F96782"/>
    <w:rsid w:val="00F96D15"/>
    <w:rsid w:val="00F97591"/>
    <w:rsid w:val="00F97B03"/>
    <w:rsid w:val="00F97E25"/>
    <w:rsid w:val="00FA0B33"/>
    <w:rsid w:val="00FA21BB"/>
    <w:rsid w:val="00FA24AD"/>
    <w:rsid w:val="00FA4B09"/>
    <w:rsid w:val="00FB1026"/>
    <w:rsid w:val="00FB4078"/>
    <w:rsid w:val="00FB494C"/>
    <w:rsid w:val="00FB4AFC"/>
    <w:rsid w:val="00FB558C"/>
    <w:rsid w:val="00FB598D"/>
    <w:rsid w:val="00FB723A"/>
    <w:rsid w:val="00FB7A8D"/>
    <w:rsid w:val="00FB7BC0"/>
    <w:rsid w:val="00FB7CD4"/>
    <w:rsid w:val="00FB7F31"/>
    <w:rsid w:val="00FB7FE8"/>
    <w:rsid w:val="00FC0350"/>
    <w:rsid w:val="00FC15B7"/>
    <w:rsid w:val="00FC31E3"/>
    <w:rsid w:val="00FC3E28"/>
    <w:rsid w:val="00FC797D"/>
    <w:rsid w:val="00FD209D"/>
    <w:rsid w:val="00FD212E"/>
    <w:rsid w:val="00FD21B6"/>
    <w:rsid w:val="00FD36F1"/>
    <w:rsid w:val="00FD3775"/>
    <w:rsid w:val="00FD4161"/>
    <w:rsid w:val="00FD4312"/>
    <w:rsid w:val="00FD493A"/>
    <w:rsid w:val="00FD52CE"/>
    <w:rsid w:val="00FD73CF"/>
    <w:rsid w:val="00FD76E2"/>
    <w:rsid w:val="00FE0345"/>
    <w:rsid w:val="00FE155F"/>
    <w:rsid w:val="00FE1823"/>
    <w:rsid w:val="00FE4ABF"/>
    <w:rsid w:val="00FE4DA7"/>
    <w:rsid w:val="00FE542E"/>
    <w:rsid w:val="00FE7984"/>
    <w:rsid w:val="00FF0556"/>
    <w:rsid w:val="00FF05AB"/>
    <w:rsid w:val="00FF3007"/>
    <w:rsid w:val="00FF38DD"/>
    <w:rsid w:val="00FF3CC0"/>
    <w:rsid w:val="00FF582D"/>
    <w:rsid w:val="00FF7F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A7BBF"/>
  <w15:chartTrackingRefBased/>
  <w15:docId w15:val="{388AD982-28DB-432D-8CE0-A2667FFC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Titre1"/>
    <w:rsid w:val="006C2DA0"/>
    <w:pPr>
      <w:jc w:val="center"/>
    </w:pPr>
    <w:rPr>
      <w:rFonts w:ascii="Courier New" w:hAnsi="Courier New"/>
      <w:sz w:val="24"/>
    </w:rPr>
  </w:style>
  <w:style w:type="paragraph" w:styleId="Titre1">
    <w:name w:val="heading 1"/>
    <w:basedOn w:val="Normal"/>
    <w:next w:val="Normal"/>
    <w:link w:val="Titre1Car"/>
    <w:uiPriority w:val="9"/>
    <w:rsid w:val="006C2DA0"/>
    <w:pPr>
      <w:keepNext/>
      <w:keepLines/>
      <w:spacing w:before="240" w:after="0"/>
      <w:jc w:val="left"/>
      <w:outlineLvl w:val="0"/>
    </w:pPr>
    <w:rPr>
      <w:rFonts w:eastAsiaTheme="majorEastAsia" w:cstheme="majorBidi"/>
      <w:szCs w:val="32"/>
    </w:rPr>
  </w:style>
  <w:style w:type="paragraph" w:styleId="Titre2">
    <w:name w:val="heading 2"/>
    <w:aliases w:val="Personnage"/>
    <w:basedOn w:val="Normal"/>
    <w:next w:val="Normal"/>
    <w:link w:val="Titre2Car"/>
    <w:uiPriority w:val="9"/>
    <w:semiHidden/>
    <w:unhideWhenUsed/>
    <w:rsid w:val="006C2DA0"/>
    <w:pPr>
      <w:keepNext/>
      <w:keepLines/>
      <w:spacing w:before="40" w:after="0"/>
      <w:outlineLvl w:val="1"/>
    </w:pPr>
    <w:rPr>
      <w:rFonts w:eastAsiaTheme="majorEastAsia" w:cstheme="majorBidi"/>
      <w:b/>
      <w:szCs w:val="26"/>
    </w:rPr>
  </w:style>
  <w:style w:type="paragraph" w:styleId="Titre3">
    <w:name w:val="heading 3"/>
    <w:basedOn w:val="Normal"/>
    <w:next w:val="Normal"/>
    <w:link w:val="Titre3Car"/>
    <w:uiPriority w:val="9"/>
    <w:semiHidden/>
    <w:unhideWhenUsed/>
    <w:qFormat/>
    <w:rsid w:val="009F17F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2DA0"/>
    <w:rPr>
      <w:rFonts w:ascii="Courier New" w:eastAsiaTheme="majorEastAsia" w:hAnsi="Courier New" w:cstheme="majorBidi"/>
      <w:sz w:val="24"/>
      <w:szCs w:val="32"/>
    </w:rPr>
  </w:style>
  <w:style w:type="character" w:customStyle="1" w:styleId="Titre2Car">
    <w:name w:val="Titre 2 Car"/>
    <w:aliases w:val="Personnage Car"/>
    <w:basedOn w:val="Policepardfaut"/>
    <w:link w:val="Titre2"/>
    <w:uiPriority w:val="9"/>
    <w:semiHidden/>
    <w:rsid w:val="006C2DA0"/>
    <w:rPr>
      <w:rFonts w:ascii="Courier New" w:eastAsiaTheme="majorEastAsia" w:hAnsi="Courier New" w:cstheme="majorBidi"/>
      <w:b/>
      <w:sz w:val="24"/>
      <w:szCs w:val="26"/>
    </w:rPr>
  </w:style>
  <w:style w:type="paragraph" w:styleId="Titre">
    <w:name w:val="Title"/>
    <w:aliases w:val="Scène"/>
    <w:basedOn w:val="Normal"/>
    <w:next w:val="Normal"/>
    <w:link w:val="TitreCar"/>
    <w:uiPriority w:val="10"/>
    <w:rsid w:val="006C2DA0"/>
    <w:pPr>
      <w:spacing w:after="0" w:line="240" w:lineRule="auto"/>
      <w:contextualSpacing/>
      <w:jc w:val="left"/>
    </w:pPr>
    <w:rPr>
      <w:rFonts w:eastAsiaTheme="majorEastAsia" w:cstheme="majorBidi"/>
      <w:b/>
      <w:spacing w:val="-10"/>
      <w:kern w:val="28"/>
      <w:szCs w:val="56"/>
    </w:rPr>
  </w:style>
  <w:style w:type="character" w:customStyle="1" w:styleId="TitreCar">
    <w:name w:val="Titre Car"/>
    <w:aliases w:val="Scène Car"/>
    <w:basedOn w:val="Policepardfaut"/>
    <w:link w:val="Titre"/>
    <w:uiPriority w:val="10"/>
    <w:rsid w:val="006C2DA0"/>
    <w:rPr>
      <w:rFonts w:ascii="Courier New" w:eastAsiaTheme="majorEastAsia" w:hAnsi="Courier New" w:cstheme="majorBidi"/>
      <w:b/>
      <w:spacing w:val="-10"/>
      <w:kern w:val="28"/>
      <w:sz w:val="24"/>
      <w:szCs w:val="56"/>
    </w:rPr>
  </w:style>
  <w:style w:type="paragraph" w:customStyle="1" w:styleId="Paragraphe">
    <w:name w:val="Paragraphe"/>
    <w:link w:val="ParagrapheCar"/>
    <w:qFormat/>
    <w:rsid w:val="003E7DA9"/>
    <w:pPr>
      <w:spacing w:line="240" w:lineRule="auto"/>
      <w:ind w:firstLine="567"/>
      <w:jc w:val="both"/>
    </w:pPr>
    <w:rPr>
      <w:rFonts w:ascii="Aller Light" w:hAnsi="Aller Light"/>
      <w:color w:val="222222"/>
      <w:sz w:val="24"/>
    </w:rPr>
  </w:style>
  <w:style w:type="paragraph" w:customStyle="1" w:styleId="TitrePartie">
    <w:name w:val="Titre_Partie"/>
    <w:next w:val="Paragraphe"/>
    <w:link w:val="TitrePartieCar"/>
    <w:qFormat/>
    <w:rsid w:val="000508AC"/>
    <w:pPr>
      <w:numPr>
        <w:numId w:val="1"/>
      </w:numPr>
      <w:jc w:val="both"/>
    </w:pPr>
    <w:rPr>
      <w:rFonts w:ascii="Aller" w:hAnsi="Aller"/>
      <w:b/>
      <w:color w:val="000000" w:themeColor="text1"/>
      <w:sz w:val="28"/>
    </w:rPr>
  </w:style>
  <w:style w:type="character" w:customStyle="1" w:styleId="ParagrapheCar">
    <w:name w:val="Paragraphe Car"/>
    <w:basedOn w:val="Policepardfaut"/>
    <w:link w:val="Paragraphe"/>
    <w:rsid w:val="003E7DA9"/>
    <w:rPr>
      <w:rFonts w:ascii="Aller Light" w:hAnsi="Aller Light"/>
      <w:color w:val="222222"/>
      <w:sz w:val="24"/>
    </w:rPr>
  </w:style>
  <w:style w:type="paragraph" w:customStyle="1" w:styleId="Sous-Titre">
    <w:name w:val="Sous-Titre"/>
    <w:next w:val="Paragraphe"/>
    <w:link w:val="Sous-TitreCar"/>
    <w:qFormat/>
    <w:rsid w:val="00340C9F"/>
    <w:pPr>
      <w:numPr>
        <w:numId w:val="2"/>
      </w:numPr>
      <w:jc w:val="both"/>
    </w:pPr>
    <w:rPr>
      <w:rFonts w:ascii="Aller" w:hAnsi="Aller"/>
      <w:b/>
      <w:color w:val="4D4D4D"/>
      <w:sz w:val="24"/>
    </w:rPr>
  </w:style>
  <w:style w:type="character" w:customStyle="1" w:styleId="TitrePartieCar">
    <w:name w:val="Titre_Partie Car"/>
    <w:basedOn w:val="Policepardfaut"/>
    <w:link w:val="TitrePartie"/>
    <w:rsid w:val="000508AC"/>
    <w:rPr>
      <w:rFonts w:ascii="Aller" w:hAnsi="Aller"/>
      <w:b/>
      <w:color w:val="000000" w:themeColor="text1"/>
      <w:sz w:val="28"/>
    </w:rPr>
  </w:style>
  <w:style w:type="character" w:customStyle="1" w:styleId="Sous-TitreCar">
    <w:name w:val="Sous-Titre Car"/>
    <w:basedOn w:val="Policepardfaut"/>
    <w:link w:val="Sous-Titre"/>
    <w:rsid w:val="00340C9F"/>
    <w:rPr>
      <w:rFonts w:ascii="Aller" w:hAnsi="Aller"/>
      <w:b/>
      <w:color w:val="4D4D4D"/>
      <w:sz w:val="24"/>
    </w:rPr>
  </w:style>
  <w:style w:type="paragraph" w:styleId="TM1">
    <w:name w:val="toc 1"/>
    <w:basedOn w:val="Normal"/>
    <w:next w:val="Normal"/>
    <w:link w:val="TM1Car"/>
    <w:autoRedefine/>
    <w:uiPriority w:val="39"/>
    <w:unhideWhenUsed/>
    <w:rsid w:val="005304DB"/>
    <w:pPr>
      <w:tabs>
        <w:tab w:val="left" w:pos="480"/>
        <w:tab w:val="right" w:leader="dot" w:pos="10456"/>
      </w:tabs>
      <w:spacing w:before="120" w:after="120"/>
      <w:jc w:val="left"/>
    </w:pPr>
    <w:rPr>
      <w:rFonts w:ascii="Aller" w:hAnsi="Aller" w:cstheme="minorHAnsi"/>
      <w:b/>
      <w:bCs/>
      <w:caps/>
      <w:noProof/>
      <w:color w:val="000000" w:themeColor="text1"/>
      <w:sz w:val="20"/>
      <w:szCs w:val="20"/>
    </w:rPr>
  </w:style>
  <w:style w:type="paragraph" w:styleId="TM2">
    <w:name w:val="toc 2"/>
    <w:basedOn w:val="Normal"/>
    <w:next w:val="Normal"/>
    <w:autoRedefine/>
    <w:uiPriority w:val="39"/>
    <w:unhideWhenUsed/>
    <w:rsid w:val="00340C9F"/>
    <w:pPr>
      <w:tabs>
        <w:tab w:val="left" w:pos="720"/>
        <w:tab w:val="right" w:leader="dot" w:pos="10456"/>
      </w:tabs>
      <w:spacing w:after="0"/>
      <w:ind w:left="240"/>
      <w:jc w:val="left"/>
    </w:pPr>
    <w:rPr>
      <w:rFonts w:ascii="Aller" w:hAnsi="Aller" w:cstheme="minorHAnsi"/>
      <w:smallCaps/>
      <w:noProof/>
      <w:color w:val="4D4D4D"/>
      <w:sz w:val="20"/>
      <w:szCs w:val="20"/>
    </w:rPr>
  </w:style>
  <w:style w:type="paragraph" w:styleId="TM3">
    <w:name w:val="toc 3"/>
    <w:basedOn w:val="Normal"/>
    <w:next w:val="Normal"/>
    <w:autoRedefine/>
    <w:uiPriority w:val="39"/>
    <w:unhideWhenUsed/>
    <w:rsid w:val="00803B3C"/>
    <w:pPr>
      <w:spacing w:after="0"/>
      <w:ind w:left="480"/>
      <w:jc w:val="left"/>
    </w:pPr>
    <w:rPr>
      <w:rFonts w:asciiTheme="minorHAnsi" w:hAnsiTheme="minorHAnsi" w:cstheme="minorHAnsi"/>
      <w:i/>
      <w:iCs/>
      <w:sz w:val="20"/>
      <w:szCs w:val="20"/>
    </w:rPr>
  </w:style>
  <w:style w:type="paragraph" w:styleId="TM4">
    <w:name w:val="toc 4"/>
    <w:basedOn w:val="Normal"/>
    <w:next w:val="Normal"/>
    <w:autoRedefine/>
    <w:uiPriority w:val="39"/>
    <w:unhideWhenUsed/>
    <w:rsid w:val="00803B3C"/>
    <w:pPr>
      <w:spacing w:after="0"/>
      <w:ind w:left="72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803B3C"/>
    <w:pPr>
      <w:spacing w:after="0"/>
      <w:ind w:left="96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803B3C"/>
    <w:pPr>
      <w:spacing w:after="0"/>
      <w:ind w:left="12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803B3C"/>
    <w:pPr>
      <w:spacing w:after="0"/>
      <w:ind w:left="144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803B3C"/>
    <w:pPr>
      <w:spacing w:after="0"/>
      <w:ind w:left="168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803B3C"/>
    <w:pPr>
      <w:spacing w:after="0"/>
      <w:ind w:left="1920"/>
      <w:jc w:val="left"/>
    </w:pPr>
    <w:rPr>
      <w:rFonts w:asciiTheme="minorHAnsi" w:hAnsiTheme="minorHAnsi" w:cstheme="minorHAnsi"/>
      <w:sz w:val="18"/>
      <w:szCs w:val="18"/>
    </w:rPr>
  </w:style>
  <w:style w:type="character" w:styleId="Lienhypertexte">
    <w:name w:val="Hyperlink"/>
    <w:basedOn w:val="Policepardfaut"/>
    <w:uiPriority w:val="99"/>
    <w:unhideWhenUsed/>
    <w:rsid w:val="00803B3C"/>
    <w:rPr>
      <w:color w:val="0563C1" w:themeColor="hyperlink"/>
      <w:u w:val="single"/>
    </w:rPr>
  </w:style>
  <w:style w:type="character" w:customStyle="1" w:styleId="Titre3Car">
    <w:name w:val="Titre 3 Car"/>
    <w:basedOn w:val="Policepardfaut"/>
    <w:link w:val="Titre3"/>
    <w:uiPriority w:val="9"/>
    <w:semiHidden/>
    <w:rsid w:val="009F17FB"/>
    <w:rPr>
      <w:rFonts w:asciiTheme="majorHAnsi" w:eastAsiaTheme="majorEastAsia" w:hAnsiTheme="majorHAnsi" w:cstheme="majorBidi"/>
      <w:color w:val="1F3763" w:themeColor="accent1" w:themeShade="7F"/>
      <w:sz w:val="24"/>
      <w:szCs w:val="24"/>
    </w:rPr>
  </w:style>
  <w:style w:type="paragraph" w:customStyle="1" w:styleId="TableMatiere">
    <w:name w:val="Table_Matiere"/>
    <w:basedOn w:val="TM1"/>
    <w:link w:val="TableMatiereCar"/>
    <w:qFormat/>
    <w:rsid w:val="005304DB"/>
    <w:pPr>
      <w:spacing w:after="240"/>
      <w:jc w:val="center"/>
    </w:pPr>
    <w:rPr>
      <w:caps w:val="0"/>
      <w:smallCaps/>
      <w:color w:val="4D4D4D"/>
      <w:sz w:val="40"/>
      <w:u w:val="single" w:color="808080"/>
    </w:rPr>
  </w:style>
  <w:style w:type="paragraph" w:styleId="En-tte">
    <w:name w:val="header"/>
    <w:basedOn w:val="Normal"/>
    <w:link w:val="En-tteCar"/>
    <w:uiPriority w:val="99"/>
    <w:unhideWhenUsed/>
    <w:rsid w:val="00C12F43"/>
    <w:pPr>
      <w:tabs>
        <w:tab w:val="center" w:pos="4536"/>
        <w:tab w:val="right" w:pos="9072"/>
      </w:tabs>
      <w:spacing w:after="0" w:line="240" w:lineRule="auto"/>
    </w:pPr>
  </w:style>
  <w:style w:type="character" w:customStyle="1" w:styleId="TM1Car">
    <w:name w:val="TM 1 Car"/>
    <w:basedOn w:val="Policepardfaut"/>
    <w:link w:val="TM1"/>
    <w:uiPriority w:val="39"/>
    <w:rsid w:val="005304DB"/>
    <w:rPr>
      <w:rFonts w:ascii="Aller" w:hAnsi="Aller" w:cstheme="minorHAnsi"/>
      <w:b/>
      <w:bCs/>
      <w:caps/>
      <w:noProof/>
      <w:color w:val="000000" w:themeColor="text1"/>
      <w:sz w:val="20"/>
      <w:szCs w:val="20"/>
    </w:rPr>
  </w:style>
  <w:style w:type="character" w:customStyle="1" w:styleId="TableMatiereCar">
    <w:name w:val="Table_Matiere Car"/>
    <w:basedOn w:val="TM1Car"/>
    <w:link w:val="TableMatiere"/>
    <w:rsid w:val="005304DB"/>
    <w:rPr>
      <w:rFonts w:ascii="Aller" w:hAnsi="Aller" w:cstheme="minorHAnsi"/>
      <w:b/>
      <w:bCs/>
      <w:caps w:val="0"/>
      <w:smallCaps/>
      <w:noProof/>
      <w:color w:val="4D4D4D"/>
      <w:sz w:val="40"/>
      <w:szCs w:val="20"/>
      <w:u w:val="single" w:color="808080"/>
    </w:rPr>
  </w:style>
  <w:style w:type="character" w:customStyle="1" w:styleId="En-tteCar">
    <w:name w:val="En-tête Car"/>
    <w:basedOn w:val="Policepardfaut"/>
    <w:link w:val="En-tte"/>
    <w:uiPriority w:val="99"/>
    <w:rsid w:val="00C12F43"/>
    <w:rPr>
      <w:rFonts w:ascii="Courier New" w:hAnsi="Courier New"/>
      <w:sz w:val="24"/>
    </w:rPr>
  </w:style>
  <w:style w:type="paragraph" w:styleId="Pieddepage">
    <w:name w:val="footer"/>
    <w:basedOn w:val="Normal"/>
    <w:link w:val="PieddepageCar"/>
    <w:uiPriority w:val="99"/>
    <w:unhideWhenUsed/>
    <w:rsid w:val="00C12F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2F43"/>
    <w:rPr>
      <w:rFonts w:ascii="Courier New" w:hAnsi="Courier New"/>
      <w:sz w:val="24"/>
    </w:rPr>
  </w:style>
  <w:style w:type="paragraph" w:styleId="Lgende">
    <w:name w:val="caption"/>
    <w:basedOn w:val="Normal"/>
    <w:next w:val="Normal"/>
    <w:uiPriority w:val="35"/>
    <w:unhideWhenUsed/>
    <w:qFormat/>
    <w:rsid w:val="000510C8"/>
    <w:pPr>
      <w:spacing w:after="200" w:line="240" w:lineRule="auto"/>
    </w:pPr>
    <w:rPr>
      <w:rFonts w:ascii="Aller Light" w:hAnsi="Aller Light"/>
      <w:iCs/>
      <w:color w:val="808080"/>
      <w:sz w:val="18"/>
      <w:szCs w:val="18"/>
    </w:rPr>
  </w:style>
  <w:style w:type="character" w:styleId="Textedelespacerserv">
    <w:name w:val="Placeholder Text"/>
    <w:basedOn w:val="Policepardfaut"/>
    <w:uiPriority w:val="99"/>
    <w:semiHidden/>
    <w:rsid w:val="00151B76"/>
    <w:rPr>
      <w:color w:val="808080"/>
    </w:rPr>
  </w:style>
  <w:style w:type="paragraph" w:customStyle="1" w:styleId="Listepuces">
    <w:name w:val="Liste puces"/>
    <w:basedOn w:val="Paragraphe"/>
    <w:next w:val="Paragraphe"/>
    <w:link w:val="ListepucesCar"/>
    <w:qFormat/>
    <w:rsid w:val="005C5511"/>
    <w:pPr>
      <w:numPr>
        <w:numId w:val="6"/>
      </w:numPr>
    </w:pPr>
  </w:style>
  <w:style w:type="character" w:customStyle="1" w:styleId="ListepucesCar">
    <w:name w:val="Liste puces Car"/>
    <w:basedOn w:val="ParagrapheCar"/>
    <w:link w:val="Listepuces"/>
    <w:rsid w:val="00224DAD"/>
    <w:rPr>
      <w:rFonts w:ascii="Aller Light" w:hAnsi="Aller Light"/>
      <w:color w:val="222222"/>
      <w:sz w:val="24"/>
    </w:rPr>
  </w:style>
  <w:style w:type="paragraph" w:styleId="NormalWeb">
    <w:name w:val="Normal (Web)"/>
    <w:basedOn w:val="Normal"/>
    <w:uiPriority w:val="99"/>
    <w:semiHidden/>
    <w:unhideWhenUsed/>
    <w:rsid w:val="00D17D1B"/>
    <w:pPr>
      <w:spacing w:before="100" w:beforeAutospacing="1" w:after="100" w:afterAutospacing="1" w:line="240" w:lineRule="auto"/>
      <w:jc w:val="left"/>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2429">
      <w:bodyDiv w:val="1"/>
      <w:marLeft w:val="0"/>
      <w:marRight w:val="0"/>
      <w:marTop w:val="0"/>
      <w:marBottom w:val="0"/>
      <w:divBdr>
        <w:top w:val="none" w:sz="0" w:space="0" w:color="auto"/>
        <w:left w:val="none" w:sz="0" w:space="0" w:color="auto"/>
        <w:bottom w:val="none" w:sz="0" w:space="0" w:color="auto"/>
        <w:right w:val="none" w:sz="0" w:space="0" w:color="auto"/>
      </w:divBdr>
      <w:divsChild>
        <w:div w:id="1690639118">
          <w:marLeft w:val="0"/>
          <w:marRight w:val="0"/>
          <w:marTop w:val="0"/>
          <w:marBottom w:val="0"/>
          <w:divBdr>
            <w:top w:val="none" w:sz="0" w:space="0" w:color="auto"/>
            <w:left w:val="none" w:sz="0" w:space="0" w:color="auto"/>
            <w:bottom w:val="none" w:sz="0" w:space="0" w:color="auto"/>
            <w:right w:val="none" w:sz="0" w:space="0" w:color="auto"/>
          </w:divBdr>
          <w:divsChild>
            <w:div w:id="1407648364">
              <w:marLeft w:val="0"/>
              <w:marRight w:val="0"/>
              <w:marTop w:val="0"/>
              <w:marBottom w:val="0"/>
              <w:divBdr>
                <w:top w:val="none" w:sz="0" w:space="0" w:color="auto"/>
                <w:left w:val="none" w:sz="0" w:space="0" w:color="auto"/>
                <w:bottom w:val="none" w:sz="0" w:space="0" w:color="auto"/>
                <w:right w:val="none" w:sz="0" w:space="0" w:color="auto"/>
              </w:divBdr>
              <w:divsChild>
                <w:div w:id="10513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7781">
      <w:bodyDiv w:val="1"/>
      <w:marLeft w:val="0"/>
      <w:marRight w:val="0"/>
      <w:marTop w:val="0"/>
      <w:marBottom w:val="0"/>
      <w:divBdr>
        <w:top w:val="none" w:sz="0" w:space="0" w:color="auto"/>
        <w:left w:val="none" w:sz="0" w:space="0" w:color="auto"/>
        <w:bottom w:val="none" w:sz="0" w:space="0" w:color="auto"/>
        <w:right w:val="none" w:sz="0" w:space="0" w:color="auto"/>
      </w:divBdr>
    </w:div>
    <w:div w:id="284049288">
      <w:bodyDiv w:val="1"/>
      <w:marLeft w:val="0"/>
      <w:marRight w:val="0"/>
      <w:marTop w:val="0"/>
      <w:marBottom w:val="0"/>
      <w:divBdr>
        <w:top w:val="none" w:sz="0" w:space="0" w:color="auto"/>
        <w:left w:val="none" w:sz="0" w:space="0" w:color="auto"/>
        <w:bottom w:val="none" w:sz="0" w:space="0" w:color="auto"/>
        <w:right w:val="none" w:sz="0" w:space="0" w:color="auto"/>
      </w:divBdr>
      <w:divsChild>
        <w:div w:id="896822950">
          <w:marLeft w:val="0"/>
          <w:marRight w:val="0"/>
          <w:marTop w:val="0"/>
          <w:marBottom w:val="0"/>
          <w:divBdr>
            <w:top w:val="none" w:sz="0" w:space="0" w:color="auto"/>
            <w:left w:val="none" w:sz="0" w:space="0" w:color="auto"/>
            <w:bottom w:val="none" w:sz="0" w:space="0" w:color="auto"/>
            <w:right w:val="none" w:sz="0" w:space="0" w:color="auto"/>
          </w:divBdr>
          <w:divsChild>
            <w:div w:id="473568022">
              <w:marLeft w:val="0"/>
              <w:marRight w:val="0"/>
              <w:marTop w:val="0"/>
              <w:marBottom w:val="0"/>
              <w:divBdr>
                <w:top w:val="none" w:sz="0" w:space="0" w:color="auto"/>
                <w:left w:val="none" w:sz="0" w:space="0" w:color="auto"/>
                <w:bottom w:val="none" w:sz="0" w:space="0" w:color="auto"/>
                <w:right w:val="none" w:sz="0" w:space="0" w:color="auto"/>
              </w:divBdr>
              <w:divsChild>
                <w:div w:id="15134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364836">
      <w:bodyDiv w:val="1"/>
      <w:marLeft w:val="0"/>
      <w:marRight w:val="0"/>
      <w:marTop w:val="0"/>
      <w:marBottom w:val="0"/>
      <w:divBdr>
        <w:top w:val="none" w:sz="0" w:space="0" w:color="auto"/>
        <w:left w:val="none" w:sz="0" w:space="0" w:color="auto"/>
        <w:bottom w:val="none" w:sz="0" w:space="0" w:color="auto"/>
        <w:right w:val="none" w:sz="0" w:space="0" w:color="auto"/>
      </w:divBdr>
      <w:divsChild>
        <w:div w:id="801000063">
          <w:marLeft w:val="0"/>
          <w:marRight w:val="0"/>
          <w:marTop w:val="0"/>
          <w:marBottom w:val="0"/>
          <w:divBdr>
            <w:top w:val="none" w:sz="0" w:space="0" w:color="auto"/>
            <w:left w:val="none" w:sz="0" w:space="0" w:color="auto"/>
            <w:bottom w:val="none" w:sz="0" w:space="0" w:color="auto"/>
            <w:right w:val="none" w:sz="0" w:space="0" w:color="auto"/>
          </w:divBdr>
          <w:divsChild>
            <w:div w:id="647129720">
              <w:marLeft w:val="0"/>
              <w:marRight w:val="0"/>
              <w:marTop w:val="0"/>
              <w:marBottom w:val="0"/>
              <w:divBdr>
                <w:top w:val="none" w:sz="0" w:space="0" w:color="auto"/>
                <w:left w:val="none" w:sz="0" w:space="0" w:color="auto"/>
                <w:bottom w:val="none" w:sz="0" w:space="0" w:color="auto"/>
                <w:right w:val="none" w:sz="0" w:space="0" w:color="auto"/>
              </w:divBdr>
              <w:divsChild>
                <w:div w:id="13083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91291">
      <w:bodyDiv w:val="1"/>
      <w:marLeft w:val="0"/>
      <w:marRight w:val="0"/>
      <w:marTop w:val="0"/>
      <w:marBottom w:val="0"/>
      <w:divBdr>
        <w:top w:val="none" w:sz="0" w:space="0" w:color="auto"/>
        <w:left w:val="none" w:sz="0" w:space="0" w:color="auto"/>
        <w:bottom w:val="none" w:sz="0" w:space="0" w:color="auto"/>
        <w:right w:val="none" w:sz="0" w:space="0" w:color="auto"/>
      </w:divBdr>
      <w:divsChild>
        <w:div w:id="18627135">
          <w:marLeft w:val="0"/>
          <w:marRight w:val="0"/>
          <w:marTop w:val="0"/>
          <w:marBottom w:val="0"/>
          <w:divBdr>
            <w:top w:val="none" w:sz="0" w:space="0" w:color="auto"/>
            <w:left w:val="none" w:sz="0" w:space="0" w:color="auto"/>
            <w:bottom w:val="none" w:sz="0" w:space="0" w:color="auto"/>
            <w:right w:val="none" w:sz="0" w:space="0" w:color="auto"/>
          </w:divBdr>
          <w:divsChild>
            <w:div w:id="1478034485">
              <w:marLeft w:val="0"/>
              <w:marRight w:val="0"/>
              <w:marTop w:val="0"/>
              <w:marBottom w:val="0"/>
              <w:divBdr>
                <w:top w:val="none" w:sz="0" w:space="0" w:color="auto"/>
                <w:left w:val="none" w:sz="0" w:space="0" w:color="auto"/>
                <w:bottom w:val="none" w:sz="0" w:space="0" w:color="auto"/>
                <w:right w:val="none" w:sz="0" w:space="0" w:color="auto"/>
              </w:divBdr>
              <w:divsChild>
                <w:div w:id="21283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32136">
      <w:bodyDiv w:val="1"/>
      <w:marLeft w:val="0"/>
      <w:marRight w:val="0"/>
      <w:marTop w:val="0"/>
      <w:marBottom w:val="0"/>
      <w:divBdr>
        <w:top w:val="none" w:sz="0" w:space="0" w:color="auto"/>
        <w:left w:val="none" w:sz="0" w:space="0" w:color="auto"/>
        <w:bottom w:val="none" w:sz="0" w:space="0" w:color="auto"/>
        <w:right w:val="none" w:sz="0" w:space="0" w:color="auto"/>
      </w:divBdr>
      <w:divsChild>
        <w:div w:id="304043845">
          <w:marLeft w:val="0"/>
          <w:marRight w:val="0"/>
          <w:marTop w:val="0"/>
          <w:marBottom w:val="0"/>
          <w:divBdr>
            <w:top w:val="none" w:sz="0" w:space="0" w:color="auto"/>
            <w:left w:val="none" w:sz="0" w:space="0" w:color="auto"/>
            <w:bottom w:val="none" w:sz="0" w:space="0" w:color="auto"/>
            <w:right w:val="none" w:sz="0" w:space="0" w:color="auto"/>
          </w:divBdr>
          <w:divsChild>
            <w:div w:id="1086414308">
              <w:marLeft w:val="0"/>
              <w:marRight w:val="0"/>
              <w:marTop w:val="0"/>
              <w:marBottom w:val="0"/>
              <w:divBdr>
                <w:top w:val="none" w:sz="0" w:space="0" w:color="auto"/>
                <w:left w:val="none" w:sz="0" w:space="0" w:color="auto"/>
                <w:bottom w:val="none" w:sz="0" w:space="0" w:color="auto"/>
                <w:right w:val="none" w:sz="0" w:space="0" w:color="auto"/>
              </w:divBdr>
            </w:div>
            <w:div w:id="332071663">
              <w:marLeft w:val="0"/>
              <w:marRight w:val="0"/>
              <w:marTop w:val="0"/>
              <w:marBottom w:val="0"/>
              <w:divBdr>
                <w:top w:val="none" w:sz="0" w:space="0" w:color="auto"/>
                <w:left w:val="none" w:sz="0" w:space="0" w:color="auto"/>
                <w:bottom w:val="none" w:sz="0" w:space="0" w:color="auto"/>
                <w:right w:val="none" w:sz="0" w:space="0" w:color="auto"/>
              </w:divBdr>
            </w:div>
            <w:div w:id="625625699">
              <w:marLeft w:val="0"/>
              <w:marRight w:val="0"/>
              <w:marTop w:val="0"/>
              <w:marBottom w:val="0"/>
              <w:divBdr>
                <w:top w:val="none" w:sz="0" w:space="0" w:color="auto"/>
                <w:left w:val="none" w:sz="0" w:space="0" w:color="auto"/>
                <w:bottom w:val="none" w:sz="0" w:space="0" w:color="auto"/>
                <w:right w:val="none" w:sz="0" w:space="0" w:color="auto"/>
              </w:divBdr>
            </w:div>
            <w:div w:id="1464888061">
              <w:marLeft w:val="0"/>
              <w:marRight w:val="0"/>
              <w:marTop w:val="0"/>
              <w:marBottom w:val="0"/>
              <w:divBdr>
                <w:top w:val="none" w:sz="0" w:space="0" w:color="auto"/>
                <w:left w:val="none" w:sz="0" w:space="0" w:color="auto"/>
                <w:bottom w:val="none" w:sz="0" w:space="0" w:color="auto"/>
                <w:right w:val="none" w:sz="0" w:space="0" w:color="auto"/>
              </w:divBdr>
            </w:div>
            <w:div w:id="280309197">
              <w:marLeft w:val="0"/>
              <w:marRight w:val="0"/>
              <w:marTop w:val="0"/>
              <w:marBottom w:val="0"/>
              <w:divBdr>
                <w:top w:val="none" w:sz="0" w:space="0" w:color="auto"/>
                <w:left w:val="none" w:sz="0" w:space="0" w:color="auto"/>
                <w:bottom w:val="none" w:sz="0" w:space="0" w:color="auto"/>
                <w:right w:val="none" w:sz="0" w:space="0" w:color="auto"/>
              </w:divBdr>
            </w:div>
            <w:div w:id="862983503">
              <w:marLeft w:val="0"/>
              <w:marRight w:val="0"/>
              <w:marTop w:val="0"/>
              <w:marBottom w:val="0"/>
              <w:divBdr>
                <w:top w:val="none" w:sz="0" w:space="0" w:color="auto"/>
                <w:left w:val="none" w:sz="0" w:space="0" w:color="auto"/>
                <w:bottom w:val="none" w:sz="0" w:space="0" w:color="auto"/>
                <w:right w:val="none" w:sz="0" w:space="0" w:color="auto"/>
              </w:divBdr>
            </w:div>
            <w:div w:id="2018537371">
              <w:marLeft w:val="0"/>
              <w:marRight w:val="0"/>
              <w:marTop w:val="0"/>
              <w:marBottom w:val="0"/>
              <w:divBdr>
                <w:top w:val="none" w:sz="0" w:space="0" w:color="auto"/>
                <w:left w:val="none" w:sz="0" w:space="0" w:color="auto"/>
                <w:bottom w:val="none" w:sz="0" w:space="0" w:color="auto"/>
                <w:right w:val="none" w:sz="0" w:space="0" w:color="auto"/>
              </w:divBdr>
            </w:div>
            <w:div w:id="1106727954">
              <w:marLeft w:val="0"/>
              <w:marRight w:val="0"/>
              <w:marTop w:val="0"/>
              <w:marBottom w:val="0"/>
              <w:divBdr>
                <w:top w:val="none" w:sz="0" w:space="0" w:color="auto"/>
                <w:left w:val="none" w:sz="0" w:space="0" w:color="auto"/>
                <w:bottom w:val="none" w:sz="0" w:space="0" w:color="auto"/>
                <w:right w:val="none" w:sz="0" w:space="0" w:color="auto"/>
              </w:divBdr>
            </w:div>
            <w:div w:id="1768430329">
              <w:marLeft w:val="0"/>
              <w:marRight w:val="0"/>
              <w:marTop w:val="0"/>
              <w:marBottom w:val="0"/>
              <w:divBdr>
                <w:top w:val="none" w:sz="0" w:space="0" w:color="auto"/>
                <w:left w:val="none" w:sz="0" w:space="0" w:color="auto"/>
                <w:bottom w:val="none" w:sz="0" w:space="0" w:color="auto"/>
                <w:right w:val="none" w:sz="0" w:space="0" w:color="auto"/>
              </w:divBdr>
            </w:div>
            <w:div w:id="10756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2306">
      <w:bodyDiv w:val="1"/>
      <w:marLeft w:val="0"/>
      <w:marRight w:val="0"/>
      <w:marTop w:val="0"/>
      <w:marBottom w:val="0"/>
      <w:divBdr>
        <w:top w:val="none" w:sz="0" w:space="0" w:color="auto"/>
        <w:left w:val="none" w:sz="0" w:space="0" w:color="auto"/>
        <w:bottom w:val="none" w:sz="0" w:space="0" w:color="auto"/>
        <w:right w:val="none" w:sz="0" w:space="0" w:color="auto"/>
      </w:divBdr>
    </w:div>
    <w:div w:id="1117287686">
      <w:bodyDiv w:val="1"/>
      <w:marLeft w:val="0"/>
      <w:marRight w:val="0"/>
      <w:marTop w:val="0"/>
      <w:marBottom w:val="0"/>
      <w:divBdr>
        <w:top w:val="none" w:sz="0" w:space="0" w:color="auto"/>
        <w:left w:val="none" w:sz="0" w:space="0" w:color="auto"/>
        <w:bottom w:val="none" w:sz="0" w:space="0" w:color="auto"/>
        <w:right w:val="none" w:sz="0" w:space="0" w:color="auto"/>
      </w:divBdr>
      <w:divsChild>
        <w:div w:id="2017269136">
          <w:marLeft w:val="0"/>
          <w:marRight w:val="0"/>
          <w:marTop w:val="0"/>
          <w:marBottom w:val="0"/>
          <w:divBdr>
            <w:top w:val="none" w:sz="0" w:space="0" w:color="auto"/>
            <w:left w:val="none" w:sz="0" w:space="0" w:color="auto"/>
            <w:bottom w:val="none" w:sz="0" w:space="0" w:color="auto"/>
            <w:right w:val="none" w:sz="0" w:space="0" w:color="auto"/>
          </w:divBdr>
          <w:divsChild>
            <w:div w:id="677929076">
              <w:marLeft w:val="0"/>
              <w:marRight w:val="0"/>
              <w:marTop w:val="0"/>
              <w:marBottom w:val="0"/>
              <w:divBdr>
                <w:top w:val="none" w:sz="0" w:space="0" w:color="auto"/>
                <w:left w:val="none" w:sz="0" w:space="0" w:color="auto"/>
                <w:bottom w:val="none" w:sz="0" w:space="0" w:color="auto"/>
                <w:right w:val="none" w:sz="0" w:space="0" w:color="auto"/>
              </w:divBdr>
              <w:divsChild>
                <w:div w:id="207981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6334">
      <w:bodyDiv w:val="1"/>
      <w:marLeft w:val="0"/>
      <w:marRight w:val="0"/>
      <w:marTop w:val="0"/>
      <w:marBottom w:val="0"/>
      <w:divBdr>
        <w:top w:val="none" w:sz="0" w:space="0" w:color="auto"/>
        <w:left w:val="none" w:sz="0" w:space="0" w:color="auto"/>
        <w:bottom w:val="none" w:sz="0" w:space="0" w:color="auto"/>
        <w:right w:val="none" w:sz="0" w:space="0" w:color="auto"/>
      </w:divBdr>
    </w:div>
    <w:div w:id="1303466083">
      <w:bodyDiv w:val="1"/>
      <w:marLeft w:val="0"/>
      <w:marRight w:val="0"/>
      <w:marTop w:val="0"/>
      <w:marBottom w:val="0"/>
      <w:divBdr>
        <w:top w:val="none" w:sz="0" w:space="0" w:color="auto"/>
        <w:left w:val="none" w:sz="0" w:space="0" w:color="auto"/>
        <w:bottom w:val="none" w:sz="0" w:space="0" w:color="auto"/>
        <w:right w:val="none" w:sz="0" w:space="0" w:color="auto"/>
      </w:divBdr>
      <w:divsChild>
        <w:div w:id="604121436">
          <w:marLeft w:val="0"/>
          <w:marRight w:val="0"/>
          <w:marTop w:val="0"/>
          <w:marBottom w:val="0"/>
          <w:divBdr>
            <w:top w:val="none" w:sz="0" w:space="0" w:color="auto"/>
            <w:left w:val="none" w:sz="0" w:space="0" w:color="auto"/>
            <w:bottom w:val="none" w:sz="0" w:space="0" w:color="auto"/>
            <w:right w:val="none" w:sz="0" w:space="0" w:color="auto"/>
          </w:divBdr>
          <w:divsChild>
            <w:div w:id="394470777">
              <w:marLeft w:val="0"/>
              <w:marRight w:val="0"/>
              <w:marTop w:val="0"/>
              <w:marBottom w:val="0"/>
              <w:divBdr>
                <w:top w:val="none" w:sz="0" w:space="0" w:color="auto"/>
                <w:left w:val="none" w:sz="0" w:space="0" w:color="auto"/>
                <w:bottom w:val="none" w:sz="0" w:space="0" w:color="auto"/>
                <w:right w:val="none" w:sz="0" w:space="0" w:color="auto"/>
              </w:divBdr>
              <w:divsChild>
                <w:div w:id="9921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841296">
      <w:bodyDiv w:val="1"/>
      <w:marLeft w:val="0"/>
      <w:marRight w:val="0"/>
      <w:marTop w:val="0"/>
      <w:marBottom w:val="0"/>
      <w:divBdr>
        <w:top w:val="none" w:sz="0" w:space="0" w:color="auto"/>
        <w:left w:val="none" w:sz="0" w:space="0" w:color="auto"/>
        <w:bottom w:val="none" w:sz="0" w:space="0" w:color="auto"/>
        <w:right w:val="none" w:sz="0" w:space="0" w:color="auto"/>
      </w:divBdr>
    </w:div>
    <w:div w:id="1498618692">
      <w:bodyDiv w:val="1"/>
      <w:marLeft w:val="0"/>
      <w:marRight w:val="0"/>
      <w:marTop w:val="0"/>
      <w:marBottom w:val="0"/>
      <w:divBdr>
        <w:top w:val="none" w:sz="0" w:space="0" w:color="auto"/>
        <w:left w:val="none" w:sz="0" w:space="0" w:color="auto"/>
        <w:bottom w:val="none" w:sz="0" w:space="0" w:color="auto"/>
        <w:right w:val="none" w:sz="0" w:space="0" w:color="auto"/>
      </w:divBdr>
      <w:divsChild>
        <w:div w:id="782916380">
          <w:marLeft w:val="0"/>
          <w:marRight w:val="0"/>
          <w:marTop w:val="0"/>
          <w:marBottom w:val="0"/>
          <w:divBdr>
            <w:top w:val="none" w:sz="0" w:space="0" w:color="auto"/>
            <w:left w:val="none" w:sz="0" w:space="0" w:color="auto"/>
            <w:bottom w:val="none" w:sz="0" w:space="0" w:color="auto"/>
            <w:right w:val="none" w:sz="0" w:space="0" w:color="auto"/>
          </w:divBdr>
          <w:divsChild>
            <w:div w:id="221866502">
              <w:marLeft w:val="0"/>
              <w:marRight w:val="0"/>
              <w:marTop w:val="0"/>
              <w:marBottom w:val="0"/>
              <w:divBdr>
                <w:top w:val="none" w:sz="0" w:space="0" w:color="auto"/>
                <w:left w:val="none" w:sz="0" w:space="0" w:color="auto"/>
                <w:bottom w:val="none" w:sz="0" w:space="0" w:color="auto"/>
                <w:right w:val="none" w:sz="0" w:space="0" w:color="auto"/>
              </w:divBdr>
            </w:div>
            <w:div w:id="31810117">
              <w:marLeft w:val="0"/>
              <w:marRight w:val="0"/>
              <w:marTop w:val="0"/>
              <w:marBottom w:val="0"/>
              <w:divBdr>
                <w:top w:val="none" w:sz="0" w:space="0" w:color="auto"/>
                <w:left w:val="none" w:sz="0" w:space="0" w:color="auto"/>
                <w:bottom w:val="none" w:sz="0" w:space="0" w:color="auto"/>
                <w:right w:val="none" w:sz="0" w:space="0" w:color="auto"/>
              </w:divBdr>
            </w:div>
            <w:div w:id="301272660">
              <w:marLeft w:val="0"/>
              <w:marRight w:val="0"/>
              <w:marTop w:val="0"/>
              <w:marBottom w:val="0"/>
              <w:divBdr>
                <w:top w:val="none" w:sz="0" w:space="0" w:color="auto"/>
                <w:left w:val="none" w:sz="0" w:space="0" w:color="auto"/>
                <w:bottom w:val="none" w:sz="0" w:space="0" w:color="auto"/>
                <w:right w:val="none" w:sz="0" w:space="0" w:color="auto"/>
              </w:divBdr>
            </w:div>
            <w:div w:id="1057513509">
              <w:marLeft w:val="0"/>
              <w:marRight w:val="0"/>
              <w:marTop w:val="0"/>
              <w:marBottom w:val="0"/>
              <w:divBdr>
                <w:top w:val="none" w:sz="0" w:space="0" w:color="auto"/>
                <w:left w:val="none" w:sz="0" w:space="0" w:color="auto"/>
                <w:bottom w:val="none" w:sz="0" w:space="0" w:color="auto"/>
                <w:right w:val="none" w:sz="0" w:space="0" w:color="auto"/>
              </w:divBdr>
            </w:div>
            <w:div w:id="2120951408">
              <w:marLeft w:val="0"/>
              <w:marRight w:val="0"/>
              <w:marTop w:val="0"/>
              <w:marBottom w:val="0"/>
              <w:divBdr>
                <w:top w:val="none" w:sz="0" w:space="0" w:color="auto"/>
                <w:left w:val="none" w:sz="0" w:space="0" w:color="auto"/>
                <w:bottom w:val="none" w:sz="0" w:space="0" w:color="auto"/>
                <w:right w:val="none" w:sz="0" w:space="0" w:color="auto"/>
              </w:divBdr>
            </w:div>
            <w:div w:id="1009798688">
              <w:marLeft w:val="0"/>
              <w:marRight w:val="0"/>
              <w:marTop w:val="0"/>
              <w:marBottom w:val="0"/>
              <w:divBdr>
                <w:top w:val="none" w:sz="0" w:space="0" w:color="auto"/>
                <w:left w:val="none" w:sz="0" w:space="0" w:color="auto"/>
                <w:bottom w:val="none" w:sz="0" w:space="0" w:color="auto"/>
                <w:right w:val="none" w:sz="0" w:space="0" w:color="auto"/>
              </w:divBdr>
            </w:div>
            <w:div w:id="800611058">
              <w:marLeft w:val="0"/>
              <w:marRight w:val="0"/>
              <w:marTop w:val="0"/>
              <w:marBottom w:val="0"/>
              <w:divBdr>
                <w:top w:val="none" w:sz="0" w:space="0" w:color="auto"/>
                <w:left w:val="none" w:sz="0" w:space="0" w:color="auto"/>
                <w:bottom w:val="none" w:sz="0" w:space="0" w:color="auto"/>
                <w:right w:val="none" w:sz="0" w:space="0" w:color="auto"/>
              </w:divBdr>
            </w:div>
            <w:div w:id="1670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2572">
      <w:bodyDiv w:val="1"/>
      <w:marLeft w:val="0"/>
      <w:marRight w:val="0"/>
      <w:marTop w:val="0"/>
      <w:marBottom w:val="0"/>
      <w:divBdr>
        <w:top w:val="none" w:sz="0" w:space="0" w:color="auto"/>
        <w:left w:val="none" w:sz="0" w:space="0" w:color="auto"/>
        <w:bottom w:val="none" w:sz="0" w:space="0" w:color="auto"/>
        <w:right w:val="none" w:sz="0" w:space="0" w:color="auto"/>
      </w:divBdr>
      <w:divsChild>
        <w:div w:id="87963688">
          <w:marLeft w:val="0"/>
          <w:marRight w:val="0"/>
          <w:marTop w:val="0"/>
          <w:marBottom w:val="0"/>
          <w:divBdr>
            <w:top w:val="none" w:sz="0" w:space="0" w:color="auto"/>
            <w:left w:val="none" w:sz="0" w:space="0" w:color="auto"/>
            <w:bottom w:val="none" w:sz="0" w:space="0" w:color="auto"/>
            <w:right w:val="none" w:sz="0" w:space="0" w:color="auto"/>
          </w:divBdr>
          <w:divsChild>
            <w:div w:id="1910993651">
              <w:marLeft w:val="0"/>
              <w:marRight w:val="0"/>
              <w:marTop w:val="0"/>
              <w:marBottom w:val="0"/>
              <w:divBdr>
                <w:top w:val="none" w:sz="0" w:space="0" w:color="auto"/>
                <w:left w:val="none" w:sz="0" w:space="0" w:color="auto"/>
                <w:bottom w:val="none" w:sz="0" w:space="0" w:color="auto"/>
                <w:right w:val="none" w:sz="0" w:space="0" w:color="auto"/>
              </w:divBdr>
              <w:divsChild>
                <w:div w:id="7904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551615">
      <w:bodyDiv w:val="1"/>
      <w:marLeft w:val="0"/>
      <w:marRight w:val="0"/>
      <w:marTop w:val="0"/>
      <w:marBottom w:val="0"/>
      <w:divBdr>
        <w:top w:val="none" w:sz="0" w:space="0" w:color="auto"/>
        <w:left w:val="none" w:sz="0" w:space="0" w:color="auto"/>
        <w:bottom w:val="none" w:sz="0" w:space="0" w:color="auto"/>
        <w:right w:val="none" w:sz="0" w:space="0" w:color="auto"/>
      </w:divBdr>
      <w:divsChild>
        <w:div w:id="744062858">
          <w:marLeft w:val="0"/>
          <w:marRight w:val="0"/>
          <w:marTop w:val="0"/>
          <w:marBottom w:val="0"/>
          <w:divBdr>
            <w:top w:val="none" w:sz="0" w:space="0" w:color="auto"/>
            <w:left w:val="none" w:sz="0" w:space="0" w:color="auto"/>
            <w:bottom w:val="none" w:sz="0" w:space="0" w:color="auto"/>
            <w:right w:val="none" w:sz="0" w:space="0" w:color="auto"/>
          </w:divBdr>
          <w:divsChild>
            <w:div w:id="1616593548">
              <w:marLeft w:val="0"/>
              <w:marRight w:val="0"/>
              <w:marTop w:val="0"/>
              <w:marBottom w:val="0"/>
              <w:divBdr>
                <w:top w:val="none" w:sz="0" w:space="0" w:color="auto"/>
                <w:left w:val="none" w:sz="0" w:space="0" w:color="auto"/>
                <w:bottom w:val="none" w:sz="0" w:space="0" w:color="auto"/>
                <w:right w:val="none" w:sz="0" w:space="0" w:color="auto"/>
              </w:divBdr>
            </w:div>
            <w:div w:id="458450014">
              <w:marLeft w:val="0"/>
              <w:marRight w:val="0"/>
              <w:marTop w:val="0"/>
              <w:marBottom w:val="0"/>
              <w:divBdr>
                <w:top w:val="none" w:sz="0" w:space="0" w:color="auto"/>
                <w:left w:val="none" w:sz="0" w:space="0" w:color="auto"/>
                <w:bottom w:val="none" w:sz="0" w:space="0" w:color="auto"/>
                <w:right w:val="none" w:sz="0" w:space="0" w:color="auto"/>
              </w:divBdr>
            </w:div>
            <w:div w:id="519853168">
              <w:marLeft w:val="0"/>
              <w:marRight w:val="0"/>
              <w:marTop w:val="0"/>
              <w:marBottom w:val="0"/>
              <w:divBdr>
                <w:top w:val="none" w:sz="0" w:space="0" w:color="auto"/>
                <w:left w:val="none" w:sz="0" w:space="0" w:color="auto"/>
                <w:bottom w:val="none" w:sz="0" w:space="0" w:color="auto"/>
                <w:right w:val="none" w:sz="0" w:space="0" w:color="auto"/>
              </w:divBdr>
            </w:div>
            <w:div w:id="1888487380">
              <w:marLeft w:val="0"/>
              <w:marRight w:val="0"/>
              <w:marTop w:val="0"/>
              <w:marBottom w:val="0"/>
              <w:divBdr>
                <w:top w:val="none" w:sz="0" w:space="0" w:color="auto"/>
                <w:left w:val="none" w:sz="0" w:space="0" w:color="auto"/>
                <w:bottom w:val="none" w:sz="0" w:space="0" w:color="auto"/>
                <w:right w:val="none" w:sz="0" w:space="0" w:color="auto"/>
              </w:divBdr>
            </w:div>
            <w:div w:id="1245336749">
              <w:marLeft w:val="0"/>
              <w:marRight w:val="0"/>
              <w:marTop w:val="0"/>
              <w:marBottom w:val="0"/>
              <w:divBdr>
                <w:top w:val="none" w:sz="0" w:space="0" w:color="auto"/>
                <w:left w:val="none" w:sz="0" w:space="0" w:color="auto"/>
                <w:bottom w:val="none" w:sz="0" w:space="0" w:color="auto"/>
                <w:right w:val="none" w:sz="0" w:space="0" w:color="auto"/>
              </w:divBdr>
            </w:div>
            <w:div w:id="406079625">
              <w:marLeft w:val="0"/>
              <w:marRight w:val="0"/>
              <w:marTop w:val="0"/>
              <w:marBottom w:val="0"/>
              <w:divBdr>
                <w:top w:val="none" w:sz="0" w:space="0" w:color="auto"/>
                <w:left w:val="none" w:sz="0" w:space="0" w:color="auto"/>
                <w:bottom w:val="none" w:sz="0" w:space="0" w:color="auto"/>
                <w:right w:val="none" w:sz="0" w:space="0" w:color="auto"/>
              </w:divBdr>
            </w:div>
            <w:div w:id="1616473799">
              <w:marLeft w:val="0"/>
              <w:marRight w:val="0"/>
              <w:marTop w:val="0"/>
              <w:marBottom w:val="0"/>
              <w:divBdr>
                <w:top w:val="none" w:sz="0" w:space="0" w:color="auto"/>
                <w:left w:val="none" w:sz="0" w:space="0" w:color="auto"/>
                <w:bottom w:val="none" w:sz="0" w:space="0" w:color="auto"/>
                <w:right w:val="none" w:sz="0" w:space="0" w:color="auto"/>
              </w:divBdr>
            </w:div>
            <w:div w:id="53504715">
              <w:marLeft w:val="0"/>
              <w:marRight w:val="0"/>
              <w:marTop w:val="0"/>
              <w:marBottom w:val="0"/>
              <w:divBdr>
                <w:top w:val="none" w:sz="0" w:space="0" w:color="auto"/>
                <w:left w:val="none" w:sz="0" w:space="0" w:color="auto"/>
                <w:bottom w:val="none" w:sz="0" w:space="0" w:color="auto"/>
                <w:right w:val="none" w:sz="0" w:space="0" w:color="auto"/>
              </w:divBdr>
            </w:div>
            <w:div w:id="289628317">
              <w:marLeft w:val="0"/>
              <w:marRight w:val="0"/>
              <w:marTop w:val="0"/>
              <w:marBottom w:val="0"/>
              <w:divBdr>
                <w:top w:val="none" w:sz="0" w:space="0" w:color="auto"/>
                <w:left w:val="none" w:sz="0" w:space="0" w:color="auto"/>
                <w:bottom w:val="none" w:sz="0" w:space="0" w:color="auto"/>
                <w:right w:val="none" w:sz="0" w:space="0" w:color="auto"/>
              </w:divBdr>
            </w:div>
            <w:div w:id="1677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6447">
      <w:bodyDiv w:val="1"/>
      <w:marLeft w:val="0"/>
      <w:marRight w:val="0"/>
      <w:marTop w:val="0"/>
      <w:marBottom w:val="0"/>
      <w:divBdr>
        <w:top w:val="none" w:sz="0" w:space="0" w:color="auto"/>
        <w:left w:val="none" w:sz="0" w:space="0" w:color="auto"/>
        <w:bottom w:val="none" w:sz="0" w:space="0" w:color="auto"/>
        <w:right w:val="none" w:sz="0" w:space="0" w:color="auto"/>
      </w:divBdr>
      <w:divsChild>
        <w:div w:id="700517183">
          <w:marLeft w:val="0"/>
          <w:marRight w:val="0"/>
          <w:marTop w:val="0"/>
          <w:marBottom w:val="0"/>
          <w:divBdr>
            <w:top w:val="none" w:sz="0" w:space="0" w:color="auto"/>
            <w:left w:val="none" w:sz="0" w:space="0" w:color="auto"/>
            <w:bottom w:val="none" w:sz="0" w:space="0" w:color="auto"/>
            <w:right w:val="none" w:sz="0" w:space="0" w:color="auto"/>
          </w:divBdr>
          <w:divsChild>
            <w:div w:id="131601957">
              <w:marLeft w:val="0"/>
              <w:marRight w:val="0"/>
              <w:marTop w:val="0"/>
              <w:marBottom w:val="0"/>
              <w:divBdr>
                <w:top w:val="none" w:sz="0" w:space="0" w:color="auto"/>
                <w:left w:val="none" w:sz="0" w:space="0" w:color="auto"/>
                <w:bottom w:val="none" w:sz="0" w:space="0" w:color="auto"/>
                <w:right w:val="none" w:sz="0" w:space="0" w:color="auto"/>
              </w:divBdr>
              <w:divsChild>
                <w:div w:id="1943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64954">
      <w:bodyDiv w:val="1"/>
      <w:marLeft w:val="0"/>
      <w:marRight w:val="0"/>
      <w:marTop w:val="0"/>
      <w:marBottom w:val="0"/>
      <w:divBdr>
        <w:top w:val="none" w:sz="0" w:space="0" w:color="auto"/>
        <w:left w:val="none" w:sz="0" w:space="0" w:color="auto"/>
        <w:bottom w:val="none" w:sz="0" w:space="0" w:color="auto"/>
        <w:right w:val="none" w:sz="0" w:space="0" w:color="auto"/>
      </w:divBdr>
      <w:divsChild>
        <w:div w:id="1215505520">
          <w:marLeft w:val="0"/>
          <w:marRight w:val="0"/>
          <w:marTop w:val="0"/>
          <w:marBottom w:val="0"/>
          <w:divBdr>
            <w:top w:val="none" w:sz="0" w:space="0" w:color="auto"/>
            <w:left w:val="none" w:sz="0" w:space="0" w:color="auto"/>
            <w:bottom w:val="none" w:sz="0" w:space="0" w:color="auto"/>
            <w:right w:val="none" w:sz="0" w:space="0" w:color="auto"/>
          </w:divBdr>
          <w:divsChild>
            <w:div w:id="821966003">
              <w:marLeft w:val="0"/>
              <w:marRight w:val="0"/>
              <w:marTop w:val="0"/>
              <w:marBottom w:val="0"/>
              <w:divBdr>
                <w:top w:val="none" w:sz="0" w:space="0" w:color="auto"/>
                <w:left w:val="none" w:sz="0" w:space="0" w:color="auto"/>
                <w:bottom w:val="none" w:sz="0" w:space="0" w:color="auto"/>
                <w:right w:val="none" w:sz="0" w:space="0" w:color="auto"/>
              </w:divBdr>
              <w:divsChild>
                <w:div w:id="12268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20CHEMIN\Google%20Drive\Licence%20Info\Mod&#232;le%20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22C15071A84A21B72A7BA600BB06A0"/>
        <w:category>
          <w:name w:val="Général"/>
          <w:gallery w:val="placeholder"/>
        </w:category>
        <w:types>
          <w:type w:val="bbPlcHdr"/>
        </w:types>
        <w:behaviors>
          <w:behavior w:val="content"/>
        </w:behaviors>
        <w:guid w:val="{1D48C1E8-FFC7-48CB-BF38-C2AB9475B72B}"/>
      </w:docPartPr>
      <w:docPartBody>
        <w:p w:rsidR="00251F97" w:rsidRDefault="00000000">
          <w:pPr>
            <w:pStyle w:val="3022C15071A84A21B72A7BA600BB06A0"/>
          </w:pPr>
          <w:r w:rsidRPr="00BB3DBB">
            <w:rPr>
              <w:rStyle w:val="Textedelespacerserv"/>
            </w:rPr>
            <w:t>[Auteur ]</w:t>
          </w:r>
        </w:p>
      </w:docPartBody>
    </w:docPart>
    <w:docPart>
      <w:docPartPr>
        <w:name w:val="1502ECC46E834E92965B63EE3B5D1006"/>
        <w:category>
          <w:name w:val="Général"/>
          <w:gallery w:val="placeholder"/>
        </w:category>
        <w:types>
          <w:type w:val="bbPlcHdr"/>
        </w:types>
        <w:behaviors>
          <w:behavior w:val="content"/>
        </w:behaviors>
        <w:guid w:val="{F42BD510-A0B8-483C-9730-F235611ED45C}"/>
      </w:docPartPr>
      <w:docPartBody>
        <w:p w:rsidR="00251F97" w:rsidRDefault="00000000">
          <w:pPr>
            <w:pStyle w:val="1502ECC46E834E92965B63EE3B5D1006"/>
          </w:pPr>
          <w:r w:rsidRPr="00BB3DBB">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ler Light">
    <w:altName w:val="Calibri"/>
    <w:charset w:val="00"/>
    <w:family w:val="auto"/>
    <w:pitch w:val="variable"/>
    <w:sig w:usb0="A00000AF" w:usb1="5000205B" w:usb2="00000000" w:usb3="00000000" w:csb0="00000093" w:csb1="00000000"/>
  </w:font>
  <w:font w:name="Aller">
    <w:altName w:val="Calibri"/>
    <w:charset w:val="00"/>
    <w:family w:val="auto"/>
    <w:pitch w:val="variable"/>
    <w:sig w:usb0="A00000AF" w:usb1="5000205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9C"/>
    <w:rsid w:val="0000131C"/>
    <w:rsid w:val="000713A8"/>
    <w:rsid w:val="0009479C"/>
    <w:rsid w:val="00107B62"/>
    <w:rsid w:val="001374BE"/>
    <w:rsid w:val="001C1C01"/>
    <w:rsid w:val="001C274C"/>
    <w:rsid w:val="002504CF"/>
    <w:rsid w:val="00251F97"/>
    <w:rsid w:val="00264485"/>
    <w:rsid w:val="00500450"/>
    <w:rsid w:val="00704937"/>
    <w:rsid w:val="009702C7"/>
    <w:rsid w:val="009C6D1A"/>
    <w:rsid w:val="00C2219F"/>
    <w:rsid w:val="00CD75F5"/>
    <w:rsid w:val="00D82A16"/>
    <w:rsid w:val="00F067DA"/>
    <w:rsid w:val="00F34272"/>
    <w:rsid w:val="00F46DE4"/>
    <w:rsid w:val="00F63F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3022C15071A84A21B72A7BA600BB06A0">
    <w:name w:val="3022C15071A84A21B72A7BA600BB06A0"/>
  </w:style>
  <w:style w:type="paragraph" w:customStyle="1" w:styleId="1502ECC46E834E92965B63EE3B5D1006">
    <w:name w:val="1502ECC46E834E92965B63EE3B5D10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F3E9A6-A44D-41DE-B495-BA07EAB3E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Rapport.dotx</Template>
  <TotalTime>0</TotalTime>
  <Pages>1</Pages>
  <Words>6379</Words>
  <Characters>36366</Characters>
  <Application>Microsoft Office Word</Application>
  <DocSecurity>0</DocSecurity>
  <Lines>303</Lines>
  <Paragraphs>85</Paragraphs>
  <ScaleCrop>false</ScaleCrop>
  <HeadingPairs>
    <vt:vector size="2" baseType="variant">
      <vt:variant>
        <vt:lpstr>Titre</vt:lpstr>
      </vt:variant>
      <vt:variant>
        <vt:i4>1</vt:i4>
      </vt:variant>
    </vt:vector>
  </HeadingPairs>
  <TitlesOfParts>
    <vt:vector size="1" baseType="lpstr">
      <vt:lpstr>Starlyze</vt:lpstr>
    </vt:vector>
  </TitlesOfParts>
  <Company/>
  <LinksUpToDate>false</LinksUpToDate>
  <CharactersWithSpaces>42660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Starlyze</dc:title>
  <dc:subject>INFO601/604 – Jeu multijoueur en réseau</dc:subject>
  <dc:creator>HADID Hocine et CHEMIN Pierre</dc:creator>
  <cp:keywords/>
  <dc:description/>
  <cp:lastModifiedBy>HOCINE HADID</cp:lastModifiedBy>
  <cp:revision>69</cp:revision>
  <cp:lastPrinted>2023-04-02T15:15:00Z</cp:lastPrinted>
  <dcterms:created xsi:type="dcterms:W3CDTF">2023-04-02T11:38:00Z</dcterms:created>
  <dcterms:modified xsi:type="dcterms:W3CDTF">2023-04-02T15:16:00Z</dcterms:modified>
</cp:coreProperties>
</file>