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7FB" w:rsidRDefault="00D53391" w:rsidP="009F17FB">
      <w:pPr>
        <w:jc w:val="both"/>
      </w:pPr>
      <w:r w:rsidRPr="00802BAB">
        <w:rPr>
          <w:rFonts w:ascii="Aller" w:hAnsi="Aller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625E70" wp14:editId="61820A20">
                <wp:simplePos x="0" y="0"/>
                <wp:positionH relativeFrom="margin">
                  <wp:posOffset>626745</wp:posOffset>
                </wp:positionH>
                <wp:positionV relativeFrom="margin">
                  <wp:posOffset>8261350</wp:posOffset>
                </wp:positionV>
                <wp:extent cx="4500245" cy="627380"/>
                <wp:effectExtent l="0" t="0" r="0" b="12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391" w:rsidRDefault="00000000" w:rsidP="004E1D06">
                            <w:pPr>
                              <w:spacing w:after="0" w:line="240" w:lineRule="auto"/>
                              <w:rPr>
                                <w:rFonts w:ascii="Aller Light" w:hAnsi="Aller Light" w:cstheme="minorHAnsi"/>
                              </w:rPr>
                            </w:pP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Auteur "/>
                                <w:tag w:val=""/>
                                <w:id w:val="-2008894472"/>
                                <w:placeholder>
                                  <w:docPart w:val="3022C15071A84A21B72A7BA600BB06A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F43DB0">
                                  <w:rPr>
                                    <w:rFonts w:ascii="Aller Light" w:hAnsi="Aller Light" w:cstheme="minorHAnsi"/>
                                  </w:rPr>
                                  <w:t>Pierre CHEMIN</w:t>
                                </w:r>
                                <w:r w:rsidR="00CA4B44">
                                  <w:rPr>
                                    <w:rFonts w:ascii="Aller Light" w:hAnsi="Aller Light" w:cstheme="minorHAnsi"/>
                                  </w:rPr>
                                  <w:t xml:space="preserve"> </w:t>
                                </w:r>
                                <w:r w:rsidR="001A3B3E">
                                  <w:rPr>
                                    <w:rFonts w:ascii="Aller Light" w:hAnsi="Aller Light" w:cstheme="minorHAnsi"/>
                                  </w:rPr>
                                  <w:t>et</w:t>
                                </w:r>
                                <w:r w:rsidR="00CA4B44">
                                  <w:rPr>
                                    <w:rFonts w:ascii="Aller Light" w:hAnsi="Aller Light" w:cstheme="minorHAnsi"/>
                                  </w:rPr>
                                  <w:t xml:space="preserve"> </w:t>
                                </w:r>
                                <w:r w:rsidR="00F43DB0">
                                  <w:rPr>
                                    <w:rFonts w:ascii="Aller Light" w:hAnsi="Aller Light" w:cstheme="minorHAnsi"/>
                                  </w:rPr>
                                  <w:t>Hocine HADID</w:t>
                                </w:r>
                              </w:sdtContent>
                            </w:sdt>
                            <w:r w:rsidR="00B314A0">
                              <w:rPr>
                                <w:rFonts w:ascii="Aller Light" w:hAnsi="Aller Light" w:cstheme="minorHAnsi"/>
                              </w:rPr>
                              <w:t xml:space="preserve"> </w:t>
                            </w:r>
                            <w:r w:rsidR="00A74CE5" w:rsidRPr="00863E03">
                              <w:rPr>
                                <w:rFonts w:ascii="Aller Light" w:hAnsi="Aller Light" w:cstheme="minorHAnsi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Date de publication"/>
                                <w:tag w:val=""/>
                                <w:id w:val="-883100038"/>
                                <w:placeholder>
                                  <w:docPart w:val="1502ECC46E834E92965B63EE3B5D1006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AD3421">
                                  <w:rPr>
                                    <w:rFonts w:ascii="Aller Light" w:hAnsi="Aller Light" w:cstheme="minorHAnsi"/>
                                  </w:rPr>
                                  <w:t>01/01/2022</w:t>
                                </w:r>
                              </w:sdtContent>
                            </w:sdt>
                          </w:p>
                          <w:p w:rsidR="00D53391" w:rsidRPr="00EC7EC5" w:rsidRDefault="00D53391" w:rsidP="0015202A">
                            <w:pPr>
                              <w:pStyle w:val="Paragraphe"/>
                              <w:ind w:firstLine="0"/>
                              <w:jc w:val="center"/>
                              <w:rPr>
                                <w:color w:val="D5410A"/>
                              </w:rPr>
                            </w:pPr>
                            <w:r>
                              <w:t xml:space="preserve">Dirigé par </w:t>
                            </w:r>
                            <w:r w:rsidR="00CA4B44">
                              <w:rPr>
                                <w:b/>
                                <w:bCs/>
                                <w:color w:val="D5410A"/>
                              </w:rPr>
                              <w:t>Cyril RABAT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25E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.35pt;margin-top:650.5pt;width:354.35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" filled="f" stroked="f">
                <v:textbox>
                  <w:txbxContent>
                    <w:p w:rsidR="00D53391" w:rsidRDefault="00000000" w:rsidP="004E1D06">
                      <w:pPr>
                        <w:spacing w:after="0" w:line="240" w:lineRule="auto"/>
                        <w:rPr>
                          <w:rFonts w:ascii="Aller Light" w:hAnsi="Aller Light" w:cstheme="minorHAnsi"/>
                        </w:rPr>
                      </w:pP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Auteur "/>
                          <w:tag w:val=""/>
                          <w:id w:val="-2008894472"/>
                          <w:placeholder>
                            <w:docPart w:val="3022C15071A84A21B72A7BA600BB06A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F43DB0">
                            <w:rPr>
                              <w:rFonts w:ascii="Aller Light" w:hAnsi="Aller Light" w:cstheme="minorHAnsi"/>
                            </w:rPr>
                            <w:t>Pierre CHEMIN</w:t>
                          </w:r>
                          <w:r w:rsidR="00CA4B44">
                            <w:rPr>
                              <w:rFonts w:ascii="Aller Light" w:hAnsi="Aller Light" w:cstheme="minorHAnsi"/>
                            </w:rPr>
                            <w:t xml:space="preserve"> </w:t>
                          </w:r>
                          <w:r w:rsidR="001A3B3E">
                            <w:rPr>
                              <w:rFonts w:ascii="Aller Light" w:hAnsi="Aller Light" w:cstheme="minorHAnsi"/>
                            </w:rPr>
                            <w:t>et</w:t>
                          </w:r>
                          <w:r w:rsidR="00CA4B44">
                            <w:rPr>
                              <w:rFonts w:ascii="Aller Light" w:hAnsi="Aller Light" w:cstheme="minorHAnsi"/>
                            </w:rPr>
                            <w:t xml:space="preserve"> </w:t>
                          </w:r>
                          <w:r w:rsidR="00F43DB0">
                            <w:rPr>
                              <w:rFonts w:ascii="Aller Light" w:hAnsi="Aller Light" w:cstheme="minorHAnsi"/>
                            </w:rPr>
                            <w:t>Hocine HADID</w:t>
                          </w:r>
                        </w:sdtContent>
                      </w:sdt>
                      <w:r w:rsidR="00B314A0">
                        <w:rPr>
                          <w:rFonts w:ascii="Aller Light" w:hAnsi="Aller Light" w:cstheme="minorHAnsi"/>
                        </w:rPr>
                        <w:t xml:space="preserve"> </w:t>
                      </w:r>
                      <w:r w:rsidR="00A74CE5" w:rsidRPr="00863E03">
                        <w:rPr>
                          <w:rFonts w:ascii="Aller Light" w:hAnsi="Aller Light" w:cstheme="minorHAnsi"/>
                        </w:rPr>
                        <w:t xml:space="preserve">| </w:t>
                      </w: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Date de publication"/>
                          <w:tag w:val=""/>
                          <w:id w:val="-883100038"/>
                          <w:placeholder>
                            <w:docPart w:val="1502ECC46E834E92965B63EE3B5D1006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D3421">
                            <w:rPr>
                              <w:rFonts w:ascii="Aller Light" w:hAnsi="Aller Light" w:cstheme="minorHAnsi"/>
                            </w:rPr>
                            <w:t>01/01/2022</w:t>
                          </w:r>
                        </w:sdtContent>
                      </w:sdt>
                    </w:p>
                    <w:p w:rsidR="00D53391" w:rsidRPr="00EC7EC5" w:rsidRDefault="00D53391" w:rsidP="0015202A">
                      <w:pPr>
                        <w:pStyle w:val="Paragraphe"/>
                        <w:ind w:firstLine="0"/>
                        <w:jc w:val="center"/>
                        <w:rPr>
                          <w:color w:val="D5410A"/>
                        </w:rPr>
                      </w:pPr>
                      <w:r>
                        <w:t xml:space="preserve">Dirigé par </w:t>
                      </w:r>
                      <w:r w:rsidR="00CA4B44">
                        <w:rPr>
                          <w:b/>
                          <w:bCs/>
                          <w:color w:val="D5410A"/>
                        </w:rPr>
                        <w:t>Cyril RABAT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1B5C">
        <w:rPr>
          <w:noProof/>
        </w:rPr>
        <w:drawing>
          <wp:anchor distT="0" distB="0" distL="114300" distR="114300" simplePos="0" relativeHeight="251663360" behindDoc="0" locked="0" layoutInCell="1" allowOverlap="1" wp14:anchorId="5C297652" wp14:editId="2239F3A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54125" cy="768350"/>
            <wp:effectExtent l="0" t="0" r="3175" b="0"/>
            <wp:wrapTopAndBottom/>
            <wp:docPr id="1" name="Image 1" descr="Bienvenue sur le site de l'IC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sur le site de l'ICM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328490F" wp14:editId="6D6F4E5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2394766</wp:posOffset>
                    </wp:positionV>
                    <wp:extent cx="464947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ller" w:hAnsi="Aller"/>
                                    <w:b/>
                                    <w:bCs/>
                                    <w:color w:val="4D4D4D"/>
                                    <w:sz w:val="72"/>
                                    <w:szCs w:val="56"/>
                                  </w:rPr>
                                  <w:alias w:val="Titre "/>
                                  <w:tag w:val=""/>
                                  <w:id w:val="16915705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74CE5" w:rsidRPr="005F3BE0" w:rsidRDefault="005250EF" w:rsidP="00802BAB">
                                    <w:pPr>
                                      <w:rPr>
                                        <w:b/>
                                        <w:bCs/>
                                        <w:color w:val="4D4D4D"/>
                                        <w:sz w:val="72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Aller" w:hAnsi="Aller"/>
                                        <w:b/>
                                        <w:bCs/>
                                        <w:color w:val="4D4D4D"/>
                                        <w:sz w:val="72"/>
                                        <w:szCs w:val="56"/>
                                      </w:rPr>
                                      <w:t>Projet 601-604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28490F" id="_x0000_s1027" type="#_x0000_t202" style="position:absolute;left:0;text-align:left;margin-left:0;margin-top:188.55pt;width:366.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cr/A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="Aller" w:hAnsi="Aller"/>
                              <w:b/>
                              <w:bCs/>
                              <w:color w:val="4D4D4D"/>
                              <w:sz w:val="72"/>
                              <w:szCs w:val="56"/>
                            </w:rPr>
                            <w:alias w:val="Titre "/>
                            <w:tag w:val=""/>
                            <w:id w:val="169157056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74CE5" w:rsidRPr="005F3BE0" w:rsidRDefault="005250EF" w:rsidP="00802BAB">
                              <w:pPr>
                                <w:rPr>
                                  <w:b/>
                                  <w:bCs/>
                                  <w:color w:val="4D4D4D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Aller" w:hAnsi="Aller"/>
                                  <w:b/>
                                  <w:bCs/>
                                  <w:color w:val="4D4D4D"/>
                                  <w:sz w:val="72"/>
                                  <w:szCs w:val="56"/>
                                </w:rPr>
                                <w:t>Projet 601-604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567C22B" wp14:editId="1890A53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4CE5" w:rsidRPr="00453209" w:rsidRDefault="00000000" w:rsidP="00D91740">
                                <w:pPr>
                                  <w:rPr>
                                    <w:color w:val="222222"/>
                                    <w:sz w:val="44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ler" w:hAnsi="Aller"/>
                                      <w:color w:val="222222"/>
                                      <w:sz w:val="44"/>
                                      <w:szCs w:val="40"/>
                                    </w:rPr>
                                    <w:alias w:val="Objet "/>
                                    <w:tag w:val=""/>
                                    <w:id w:val="202496987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05E8">
                                      <w:rPr>
                                        <w:rFonts w:ascii="Aller" w:hAnsi="Aller"/>
                                        <w:color w:val="222222"/>
                                        <w:sz w:val="44"/>
                                        <w:szCs w:val="40"/>
                                      </w:rPr>
                                      <w:t>Sous-titre du rapport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67C22B" id="Zone de texte 4" o:spid="_x0000_s1028" type="#_x0000_t202" style="position:absolute;left:0;text-align:left;margin-left:0;margin-top:249.65pt;width:36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Xq/gEAANUDAAAOAAAAZHJzL2Uyb0RvYy54bWysU9Fu2yAUfZ+0f0C8L3YiJ22skKprl2lS&#10;103q+gEE4xgNuAxI7Ozrd8FpGm1v1fyAgOt77j3nHlY3g9HkIH1QYBmdTkpKpBXQKLtj9PnH5sM1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" filled="f" stroked="f">
                    <v:textbox style="mso-fit-shape-to-text:t">
                      <w:txbxContent>
                        <w:p w:rsidR="00A74CE5" w:rsidRPr="00453209" w:rsidRDefault="00000000" w:rsidP="00D91740">
                          <w:pPr>
                            <w:rPr>
                              <w:color w:val="222222"/>
                              <w:sz w:val="44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ler" w:hAnsi="Aller"/>
                                <w:color w:val="222222"/>
                                <w:sz w:val="44"/>
                                <w:szCs w:val="40"/>
                              </w:rPr>
                              <w:alias w:val="Objet "/>
                              <w:tag w:val=""/>
                              <w:id w:val="202496987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05E8">
                                <w:rPr>
                                  <w:rFonts w:ascii="Aller" w:hAnsi="Aller"/>
                                  <w:color w:val="222222"/>
                                  <w:sz w:val="44"/>
                                  <w:szCs w:val="40"/>
                                </w:rPr>
                                <w:t>Sous-titre du rapport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00927" wp14:editId="680BD7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D5410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A1A348" id="Connecteur droit 7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" strokecolor="#d5410a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:rsidR="0097253A" w:rsidRDefault="0097253A" w:rsidP="00340C9F">
      <w:pPr>
        <w:pStyle w:val="TableMatiere"/>
      </w:pPr>
      <w:r>
        <w:lastRenderedPageBreak/>
        <w:t>Table des Matières</w:t>
      </w:r>
    </w:p>
    <w:p w:rsidR="00041D2C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26663352" w:history="1">
        <w:r w:rsidR="00041D2C" w:rsidRPr="00FB1C05">
          <w:rPr>
            <w:rStyle w:val="Lienhypertexte"/>
          </w:rPr>
          <w:t>1.</w:t>
        </w:r>
        <w:r w:rsidR="00041D2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041D2C" w:rsidRPr="00FB1C05">
          <w:rPr>
            <w:rStyle w:val="Lienhypertexte"/>
          </w:rPr>
          <w:t>Introduction</w:t>
        </w:r>
        <w:r w:rsidR="00041D2C">
          <w:rPr>
            <w:webHidden/>
          </w:rPr>
          <w:tab/>
        </w:r>
        <w:r w:rsidR="00041D2C">
          <w:rPr>
            <w:webHidden/>
          </w:rPr>
          <w:fldChar w:fldCharType="begin"/>
        </w:r>
        <w:r w:rsidR="00041D2C">
          <w:rPr>
            <w:webHidden/>
          </w:rPr>
          <w:instrText xml:space="preserve"> PAGEREF _Toc126663352 \h </w:instrText>
        </w:r>
        <w:r w:rsidR="00041D2C">
          <w:rPr>
            <w:webHidden/>
          </w:rPr>
        </w:r>
        <w:r w:rsidR="00041D2C">
          <w:rPr>
            <w:webHidden/>
          </w:rPr>
          <w:fldChar w:fldCharType="separate"/>
        </w:r>
        <w:r w:rsidR="00041D2C">
          <w:rPr>
            <w:webHidden/>
          </w:rPr>
          <w:t>2</w:t>
        </w:r>
        <w:r w:rsidR="00041D2C">
          <w:rPr>
            <w:webHidden/>
          </w:rPr>
          <w:fldChar w:fldCharType="end"/>
        </w:r>
      </w:hyperlink>
    </w:p>
    <w:p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:rsidR="0038785F" w:rsidRDefault="00705B32" w:rsidP="00705B32">
      <w:pPr>
        <w:pStyle w:val="TitrePartie"/>
      </w:pPr>
      <w:bookmarkStart w:id="0" w:name="_Toc126663352"/>
      <w:r>
        <w:lastRenderedPageBreak/>
        <w:t>Introduction</w:t>
      </w:r>
      <w:bookmarkEnd w:id="0"/>
    </w:p>
    <w:p w:rsidR="00D44582" w:rsidRPr="00553763" w:rsidRDefault="00D44582" w:rsidP="00697A73">
      <w:pPr>
        <w:pStyle w:val="Paragraphe"/>
      </w:pPr>
    </w:p>
    <w:sectPr w:rsidR="00D44582" w:rsidRPr="00553763" w:rsidSect="003B674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865" w:rsidRDefault="00567865" w:rsidP="00C12F43">
      <w:pPr>
        <w:spacing w:after="0" w:line="240" w:lineRule="auto"/>
      </w:pPr>
      <w:r>
        <w:separator/>
      </w:r>
    </w:p>
  </w:endnote>
  <w:endnote w:type="continuationSeparator" w:id="0">
    <w:p w:rsidR="00567865" w:rsidRDefault="00567865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8F3CF9">
      <w:rPr>
        <w:rFonts w:ascii="Aller" w:hAnsi="Aller"/>
        <w:b/>
        <w:bCs/>
        <w:color w:val="D5410A"/>
        <w:sz w:val="20"/>
        <w:szCs w:val="18"/>
      </w:rPr>
      <w:t xml:space="preserve">| </w:t>
    </w:r>
    <w:r w:rsidR="002E100E" w:rsidRPr="008F3CF9">
      <w:rPr>
        <w:rFonts w:ascii="Aller Light" w:hAnsi="Aller Light"/>
        <w:b/>
        <w:bCs/>
        <w:color w:val="D5410A"/>
        <w:sz w:val="20"/>
        <w:szCs w:val="18"/>
      </w:rPr>
      <w:fldChar w:fldCharType="begin"/>
    </w:r>
    <w:r w:rsidR="002E100E" w:rsidRPr="008F3CF9">
      <w:rPr>
        <w:rFonts w:ascii="Aller Light" w:hAnsi="Aller Light"/>
        <w:b/>
        <w:bCs/>
        <w:color w:val="D5410A"/>
        <w:sz w:val="20"/>
        <w:szCs w:val="18"/>
      </w:rPr>
      <w:instrText xml:space="preserve"> PAGE  \* Arabic  \* MERGEFORMAT </w:instrText>
    </w:r>
    <w:r w:rsidR="002E100E" w:rsidRPr="008F3CF9">
      <w:rPr>
        <w:rFonts w:ascii="Aller Light" w:hAnsi="Aller Light"/>
        <w:b/>
        <w:bCs/>
        <w:color w:val="D5410A"/>
        <w:sz w:val="20"/>
        <w:szCs w:val="18"/>
      </w:rPr>
      <w:fldChar w:fldCharType="separate"/>
    </w:r>
    <w:r w:rsidR="002E100E" w:rsidRPr="008F3CF9">
      <w:rPr>
        <w:rFonts w:ascii="Aller Light" w:hAnsi="Aller Light"/>
        <w:b/>
        <w:bCs/>
        <w:noProof/>
        <w:color w:val="D5410A"/>
        <w:sz w:val="20"/>
        <w:szCs w:val="18"/>
      </w:rPr>
      <w:t>1</w:t>
    </w:r>
    <w:r w:rsidR="002E100E" w:rsidRPr="008F3CF9">
      <w:rPr>
        <w:rFonts w:ascii="Aller Light" w:hAnsi="Aller Light"/>
        <w:b/>
        <w:bCs/>
        <w:color w:val="D5410A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sdt>
      <w:sdtPr>
        <w:rPr>
          <w:rFonts w:ascii="Aller Light" w:hAnsi="Aller Light"/>
          <w:color w:val="000000" w:themeColor="text1"/>
          <w:sz w:val="20"/>
          <w:szCs w:val="18"/>
        </w:rPr>
        <w:alias w:val="Auteur "/>
        <w:tag w:val=""/>
        <w:id w:val="-223228732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A3B3E">
          <w:rPr>
            <w:rFonts w:ascii="Aller Light" w:hAnsi="Aller Light"/>
            <w:color w:val="000000" w:themeColor="text1"/>
            <w:sz w:val="20"/>
            <w:szCs w:val="18"/>
          </w:rPr>
          <w:t>Pierre CHEMIN et Hocine HADID</w:t>
        </w:r>
      </w:sdtContent>
    </w:sdt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sdt>
      <w:sdtPr>
        <w:rPr>
          <w:rFonts w:ascii="Aller Light" w:hAnsi="Aller Light"/>
          <w:sz w:val="20"/>
          <w:szCs w:val="18"/>
        </w:rPr>
        <w:alias w:val="Auteur "/>
        <w:tag w:val=""/>
        <w:id w:val="1031769548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A3B3E">
          <w:rPr>
            <w:rFonts w:ascii="Aller Light" w:hAnsi="Aller Light"/>
            <w:sz w:val="20"/>
            <w:szCs w:val="18"/>
          </w:rPr>
          <w:t>Pierre CHEMIN et Hocine HADID</w:t>
        </w:r>
      </w:sdtContent>
    </w:sdt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 w:rsidRPr="008F3CF9">
      <w:rPr>
        <w:rFonts w:ascii="Aller" w:hAnsi="Aller"/>
        <w:b/>
        <w:bCs/>
        <w:color w:val="D5410A"/>
        <w:sz w:val="20"/>
        <w:szCs w:val="18"/>
      </w:rPr>
      <w:t xml:space="preserve">| </w:t>
    </w:r>
    <w:r w:rsidR="002E100E" w:rsidRPr="008F3CF9">
      <w:rPr>
        <w:rFonts w:ascii="Aller" w:hAnsi="Aller"/>
        <w:b/>
        <w:bCs/>
        <w:color w:val="D5410A"/>
        <w:sz w:val="20"/>
        <w:szCs w:val="18"/>
      </w:rPr>
      <w:fldChar w:fldCharType="begin"/>
    </w:r>
    <w:r w:rsidR="002E100E" w:rsidRPr="008F3CF9">
      <w:rPr>
        <w:rFonts w:ascii="Aller" w:hAnsi="Aller"/>
        <w:b/>
        <w:bCs/>
        <w:color w:val="D5410A"/>
        <w:sz w:val="20"/>
        <w:szCs w:val="18"/>
      </w:rPr>
      <w:instrText xml:space="preserve"> PAGE  \* Arabic  \* MERGEFORMAT </w:instrText>
    </w:r>
    <w:r w:rsidR="002E100E" w:rsidRPr="008F3CF9">
      <w:rPr>
        <w:rFonts w:ascii="Aller" w:hAnsi="Aller"/>
        <w:b/>
        <w:bCs/>
        <w:color w:val="D5410A"/>
        <w:sz w:val="20"/>
        <w:szCs w:val="18"/>
      </w:rPr>
      <w:fldChar w:fldCharType="separate"/>
    </w:r>
    <w:r w:rsidR="002E100E" w:rsidRPr="008F3CF9">
      <w:rPr>
        <w:rFonts w:ascii="Aller" w:hAnsi="Aller"/>
        <w:b/>
        <w:bCs/>
        <w:noProof/>
        <w:color w:val="D5410A"/>
        <w:sz w:val="20"/>
        <w:szCs w:val="18"/>
      </w:rPr>
      <w:t>2</w:t>
    </w:r>
    <w:r w:rsidR="002E100E" w:rsidRPr="008F3CF9">
      <w:rPr>
        <w:rFonts w:ascii="Aller" w:hAnsi="Aller"/>
        <w:b/>
        <w:bCs/>
        <w:color w:val="D5410A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865" w:rsidRDefault="00567865" w:rsidP="00C12F43">
      <w:pPr>
        <w:spacing w:after="0" w:line="240" w:lineRule="auto"/>
      </w:pPr>
      <w:r>
        <w:separator/>
      </w:r>
    </w:p>
  </w:footnote>
  <w:footnote w:type="continuationSeparator" w:id="0">
    <w:p w:rsidR="00567865" w:rsidRDefault="00567865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2BA" w:rsidRPr="00714EE6" w:rsidRDefault="00000000" w:rsidP="00714EE6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D5410A"/>
          <w:sz w:val="20"/>
          <w:szCs w:val="18"/>
        </w:rPr>
        <w:alias w:val="Titre "/>
        <w:tag w:val=""/>
        <w:id w:val="579789458"/>
        <w:placeholder>
          <w:docPart w:val="1502ECC46E834E92965B63EE3B5D1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250EF">
          <w:rPr>
            <w:rFonts w:ascii="Aller" w:hAnsi="Aller"/>
            <w:b/>
            <w:bCs/>
            <w:color w:val="D5410A"/>
            <w:sz w:val="20"/>
            <w:szCs w:val="18"/>
          </w:rPr>
          <w:t>Projet 601-604</w:t>
        </w:r>
      </w:sdtContent>
    </w:sdt>
    <w:r w:rsidR="003B5536">
      <w:rPr>
        <w:rFonts w:ascii="Aller" w:hAnsi="Aller"/>
        <w:b/>
        <w:bCs/>
        <w:color w:val="D5410A"/>
        <w:sz w:val="20"/>
        <w:szCs w:val="18"/>
      </w:rPr>
      <w:t xml:space="preserve"> </w:t>
    </w:r>
    <w:r w:rsidR="00714EE6" w:rsidRPr="001F2856">
      <w:rPr>
        <w:rFonts w:ascii="Aller" w:hAnsi="Aller"/>
        <w:b/>
        <w:bCs/>
        <w:color w:val="D5410A"/>
        <w:sz w:val="20"/>
        <w:szCs w:val="18"/>
      </w:rPr>
      <w:t xml:space="preserve">–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236385107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05E8">
          <w:rPr>
            <w:rFonts w:ascii="Aller" w:hAnsi="Aller"/>
            <w:b/>
            <w:bCs/>
            <w:color w:val="4D4D4D"/>
            <w:sz w:val="20"/>
            <w:szCs w:val="18"/>
          </w:rPr>
          <w:t>Sous-titre du rapport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2BA" w:rsidRPr="00D102BA" w:rsidRDefault="00000000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D5410A"/>
          <w:sz w:val="20"/>
          <w:szCs w:val="18"/>
        </w:rPr>
        <w:alias w:val="Titre "/>
        <w:tag w:val=""/>
        <w:id w:val="-1983071740"/>
        <w:placeholder>
          <w:docPart w:val="3022C15071A84A21B72A7BA600BB0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250EF">
          <w:rPr>
            <w:rFonts w:ascii="Aller" w:hAnsi="Aller"/>
            <w:b/>
            <w:bCs/>
            <w:color w:val="D5410A"/>
            <w:sz w:val="20"/>
            <w:szCs w:val="18"/>
          </w:rPr>
          <w:t>Projet 601-604</w:t>
        </w:r>
      </w:sdtContent>
    </w:sdt>
    <w:r w:rsidR="003B5536">
      <w:rPr>
        <w:rFonts w:ascii="Aller" w:hAnsi="Aller"/>
        <w:b/>
        <w:bCs/>
        <w:color w:val="D5410A"/>
        <w:sz w:val="20"/>
        <w:szCs w:val="18"/>
      </w:rPr>
      <w:t xml:space="preserve"> </w:t>
    </w:r>
    <w:r w:rsidR="00D102BA" w:rsidRPr="00340C9F">
      <w:rPr>
        <w:rFonts w:ascii="Aller" w:hAnsi="Aller"/>
        <w:b/>
        <w:bCs/>
        <w:color w:val="D5410A"/>
        <w:sz w:val="20"/>
        <w:szCs w:val="18"/>
      </w:rPr>
      <w:t xml:space="preserve">–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491172457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05E8">
          <w:rPr>
            <w:rFonts w:ascii="Aller" w:hAnsi="Aller"/>
            <w:b/>
            <w:bCs/>
            <w:color w:val="4D4D4D"/>
            <w:sz w:val="20"/>
            <w:szCs w:val="18"/>
          </w:rPr>
          <w:t>Sous-titre du 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2E7C"/>
    <w:multiLevelType w:val="hybridMultilevel"/>
    <w:tmpl w:val="FBA807AE"/>
    <w:lvl w:ilvl="0" w:tplc="FDE87B10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615D"/>
    <w:multiLevelType w:val="hybridMultilevel"/>
    <w:tmpl w:val="E4FA02FA"/>
    <w:lvl w:ilvl="0" w:tplc="A6F45D60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6969">
    <w:abstractNumId w:val="0"/>
  </w:num>
  <w:num w:numId="2" w16cid:durableId="154496312">
    <w:abstractNumId w:val="1"/>
  </w:num>
  <w:num w:numId="3" w16cid:durableId="974724960">
    <w:abstractNumId w:val="2"/>
  </w:num>
  <w:num w:numId="4" w16cid:durableId="23385906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F"/>
    <w:rsid w:val="00003A34"/>
    <w:rsid w:val="00010BA0"/>
    <w:rsid w:val="0001267B"/>
    <w:rsid w:val="00015618"/>
    <w:rsid w:val="00016937"/>
    <w:rsid w:val="00022476"/>
    <w:rsid w:val="00022B57"/>
    <w:rsid w:val="00022F32"/>
    <w:rsid w:val="00025680"/>
    <w:rsid w:val="000279B4"/>
    <w:rsid w:val="00032E4E"/>
    <w:rsid w:val="00033335"/>
    <w:rsid w:val="00033A65"/>
    <w:rsid w:val="0003583E"/>
    <w:rsid w:val="00041D2C"/>
    <w:rsid w:val="00042142"/>
    <w:rsid w:val="00042F4F"/>
    <w:rsid w:val="000451A5"/>
    <w:rsid w:val="00046D55"/>
    <w:rsid w:val="00050115"/>
    <w:rsid w:val="000544CE"/>
    <w:rsid w:val="0005515D"/>
    <w:rsid w:val="000561D4"/>
    <w:rsid w:val="00060E66"/>
    <w:rsid w:val="00066530"/>
    <w:rsid w:val="000670E4"/>
    <w:rsid w:val="00067482"/>
    <w:rsid w:val="000674E2"/>
    <w:rsid w:val="000721A2"/>
    <w:rsid w:val="00074E6E"/>
    <w:rsid w:val="00080F08"/>
    <w:rsid w:val="000815F9"/>
    <w:rsid w:val="0008467A"/>
    <w:rsid w:val="0009053F"/>
    <w:rsid w:val="00093DA6"/>
    <w:rsid w:val="000942ED"/>
    <w:rsid w:val="000947F8"/>
    <w:rsid w:val="00094B0D"/>
    <w:rsid w:val="000A2CE0"/>
    <w:rsid w:val="000A41CD"/>
    <w:rsid w:val="000B441F"/>
    <w:rsid w:val="000B5218"/>
    <w:rsid w:val="000B5417"/>
    <w:rsid w:val="000C06FC"/>
    <w:rsid w:val="000C1375"/>
    <w:rsid w:val="000D01EB"/>
    <w:rsid w:val="000D1144"/>
    <w:rsid w:val="000D38BE"/>
    <w:rsid w:val="000D5F0B"/>
    <w:rsid w:val="000E010F"/>
    <w:rsid w:val="000E2B22"/>
    <w:rsid w:val="000E33AF"/>
    <w:rsid w:val="000F25FF"/>
    <w:rsid w:val="000F4504"/>
    <w:rsid w:val="000F4AC1"/>
    <w:rsid w:val="00100EB0"/>
    <w:rsid w:val="0010653A"/>
    <w:rsid w:val="00106BD4"/>
    <w:rsid w:val="00107190"/>
    <w:rsid w:val="00110976"/>
    <w:rsid w:val="001123EE"/>
    <w:rsid w:val="0011348E"/>
    <w:rsid w:val="001225D5"/>
    <w:rsid w:val="00130133"/>
    <w:rsid w:val="00130359"/>
    <w:rsid w:val="00140F9D"/>
    <w:rsid w:val="001410C7"/>
    <w:rsid w:val="00145EBE"/>
    <w:rsid w:val="00151B76"/>
    <w:rsid w:val="0015202A"/>
    <w:rsid w:val="00154EE0"/>
    <w:rsid w:val="00162336"/>
    <w:rsid w:val="00164AA0"/>
    <w:rsid w:val="00166506"/>
    <w:rsid w:val="00173156"/>
    <w:rsid w:val="00186E0E"/>
    <w:rsid w:val="0019131A"/>
    <w:rsid w:val="001A3B3E"/>
    <w:rsid w:val="001A605E"/>
    <w:rsid w:val="001A710E"/>
    <w:rsid w:val="001B1930"/>
    <w:rsid w:val="001C0563"/>
    <w:rsid w:val="001C171B"/>
    <w:rsid w:val="001C37EC"/>
    <w:rsid w:val="001C5438"/>
    <w:rsid w:val="001C7C0B"/>
    <w:rsid w:val="001D54E8"/>
    <w:rsid w:val="001E16E1"/>
    <w:rsid w:val="001E32E1"/>
    <w:rsid w:val="001E75D8"/>
    <w:rsid w:val="001F2856"/>
    <w:rsid w:val="001F498E"/>
    <w:rsid w:val="0020666B"/>
    <w:rsid w:val="002075E1"/>
    <w:rsid w:val="00207A70"/>
    <w:rsid w:val="00211E26"/>
    <w:rsid w:val="00214B45"/>
    <w:rsid w:val="00230064"/>
    <w:rsid w:val="00231072"/>
    <w:rsid w:val="00236F51"/>
    <w:rsid w:val="00240A75"/>
    <w:rsid w:val="00251415"/>
    <w:rsid w:val="002536AF"/>
    <w:rsid w:val="00253F09"/>
    <w:rsid w:val="002626DC"/>
    <w:rsid w:val="00267092"/>
    <w:rsid w:val="00273398"/>
    <w:rsid w:val="00277DBC"/>
    <w:rsid w:val="00280647"/>
    <w:rsid w:val="00280954"/>
    <w:rsid w:val="00282CCE"/>
    <w:rsid w:val="002838B5"/>
    <w:rsid w:val="002849E6"/>
    <w:rsid w:val="002855A1"/>
    <w:rsid w:val="002901C3"/>
    <w:rsid w:val="00296B1D"/>
    <w:rsid w:val="00297B54"/>
    <w:rsid w:val="00297BD6"/>
    <w:rsid w:val="002A0DE4"/>
    <w:rsid w:val="002A22E2"/>
    <w:rsid w:val="002A2811"/>
    <w:rsid w:val="002A33B9"/>
    <w:rsid w:val="002A67C7"/>
    <w:rsid w:val="002A6E42"/>
    <w:rsid w:val="002A74DF"/>
    <w:rsid w:val="002B1990"/>
    <w:rsid w:val="002B6157"/>
    <w:rsid w:val="002E100E"/>
    <w:rsid w:val="002E1298"/>
    <w:rsid w:val="002E17F8"/>
    <w:rsid w:val="002E1A61"/>
    <w:rsid w:val="002E71CF"/>
    <w:rsid w:val="002F7623"/>
    <w:rsid w:val="003028D9"/>
    <w:rsid w:val="0032145E"/>
    <w:rsid w:val="00322CAC"/>
    <w:rsid w:val="00331FB7"/>
    <w:rsid w:val="003323A7"/>
    <w:rsid w:val="00332FF4"/>
    <w:rsid w:val="003342FF"/>
    <w:rsid w:val="0033740B"/>
    <w:rsid w:val="0034081E"/>
    <w:rsid w:val="00340C9F"/>
    <w:rsid w:val="00341A6C"/>
    <w:rsid w:val="00345371"/>
    <w:rsid w:val="00346088"/>
    <w:rsid w:val="00352A5B"/>
    <w:rsid w:val="00362BFC"/>
    <w:rsid w:val="0036529B"/>
    <w:rsid w:val="00366443"/>
    <w:rsid w:val="003675EE"/>
    <w:rsid w:val="00367E13"/>
    <w:rsid w:val="00372CDC"/>
    <w:rsid w:val="00385EE7"/>
    <w:rsid w:val="0038785F"/>
    <w:rsid w:val="0039116E"/>
    <w:rsid w:val="00393881"/>
    <w:rsid w:val="00393A0C"/>
    <w:rsid w:val="0039596B"/>
    <w:rsid w:val="003967B3"/>
    <w:rsid w:val="00396999"/>
    <w:rsid w:val="003A0619"/>
    <w:rsid w:val="003A0F19"/>
    <w:rsid w:val="003A2B6A"/>
    <w:rsid w:val="003A5086"/>
    <w:rsid w:val="003A60D2"/>
    <w:rsid w:val="003A694F"/>
    <w:rsid w:val="003A6E50"/>
    <w:rsid w:val="003B1FE5"/>
    <w:rsid w:val="003B5536"/>
    <w:rsid w:val="003B6740"/>
    <w:rsid w:val="003C3B00"/>
    <w:rsid w:val="003C5DC0"/>
    <w:rsid w:val="003C7AD1"/>
    <w:rsid w:val="003D064F"/>
    <w:rsid w:val="003D1129"/>
    <w:rsid w:val="003D30C8"/>
    <w:rsid w:val="003E06E3"/>
    <w:rsid w:val="003E2B56"/>
    <w:rsid w:val="003E34DE"/>
    <w:rsid w:val="003E7949"/>
    <w:rsid w:val="003E7DA9"/>
    <w:rsid w:val="00401A7B"/>
    <w:rsid w:val="00403386"/>
    <w:rsid w:val="00404426"/>
    <w:rsid w:val="00406380"/>
    <w:rsid w:val="00406F70"/>
    <w:rsid w:val="00410C3B"/>
    <w:rsid w:val="004128DB"/>
    <w:rsid w:val="00425DB0"/>
    <w:rsid w:val="00426CC0"/>
    <w:rsid w:val="00430717"/>
    <w:rsid w:val="00430F26"/>
    <w:rsid w:val="00437FE9"/>
    <w:rsid w:val="00440F1B"/>
    <w:rsid w:val="00453209"/>
    <w:rsid w:val="00453DD5"/>
    <w:rsid w:val="0045610C"/>
    <w:rsid w:val="00456CA1"/>
    <w:rsid w:val="0045733A"/>
    <w:rsid w:val="00461021"/>
    <w:rsid w:val="0046328C"/>
    <w:rsid w:val="00463B16"/>
    <w:rsid w:val="0047001D"/>
    <w:rsid w:val="004744EE"/>
    <w:rsid w:val="00475622"/>
    <w:rsid w:val="004763B7"/>
    <w:rsid w:val="004809E2"/>
    <w:rsid w:val="00481F60"/>
    <w:rsid w:val="00484E27"/>
    <w:rsid w:val="00484F7A"/>
    <w:rsid w:val="00487E46"/>
    <w:rsid w:val="00491911"/>
    <w:rsid w:val="0049330F"/>
    <w:rsid w:val="00493788"/>
    <w:rsid w:val="004A467F"/>
    <w:rsid w:val="004B4E84"/>
    <w:rsid w:val="004B6788"/>
    <w:rsid w:val="004B6B6D"/>
    <w:rsid w:val="004C05DD"/>
    <w:rsid w:val="004C3455"/>
    <w:rsid w:val="004D3005"/>
    <w:rsid w:val="004D735F"/>
    <w:rsid w:val="004E1D06"/>
    <w:rsid w:val="004E69F6"/>
    <w:rsid w:val="004E7F16"/>
    <w:rsid w:val="00505EC5"/>
    <w:rsid w:val="0051361F"/>
    <w:rsid w:val="0051719E"/>
    <w:rsid w:val="005216FD"/>
    <w:rsid w:val="0052495C"/>
    <w:rsid w:val="005250EF"/>
    <w:rsid w:val="005269E9"/>
    <w:rsid w:val="00526A49"/>
    <w:rsid w:val="00527F22"/>
    <w:rsid w:val="00534FFE"/>
    <w:rsid w:val="00536219"/>
    <w:rsid w:val="00536732"/>
    <w:rsid w:val="0054086C"/>
    <w:rsid w:val="00545F64"/>
    <w:rsid w:val="005465B7"/>
    <w:rsid w:val="00546E18"/>
    <w:rsid w:val="00552FD3"/>
    <w:rsid w:val="00553763"/>
    <w:rsid w:val="00553ECC"/>
    <w:rsid w:val="0055613D"/>
    <w:rsid w:val="00565565"/>
    <w:rsid w:val="00567865"/>
    <w:rsid w:val="00572488"/>
    <w:rsid w:val="005770AC"/>
    <w:rsid w:val="00577290"/>
    <w:rsid w:val="00580E7E"/>
    <w:rsid w:val="00583F2A"/>
    <w:rsid w:val="0059084B"/>
    <w:rsid w:val="00591B5C"/>
    <w:rsid w:val="00594736"/>
    <w:rsid w:val="00595277"/>
    <w:rsid w:val="005A1E34"/>
    <w:rsid w:val="005A782C"/>
    <w:rsid w:val="005A7BD9"/>
    <w:rsid w:val="005B7523"/>
    <w:rsid w:val="005C5976"/>
    <w:rsid w:val="005C6CF1"/>
    <w:rsid w:val="005D0ED1"/>
    <w:rsid w:val="005D5793"/>
    <w:rsid w:val="005E63DD"/>
    <w:rsid w:val="005F05E8"/>
    <w:rsid w:val="005F3BE0"/>
    <w:rsid w:val="005F492C"/>
    <w:rsid w:val="006012D9"/>
    <w:rsid w:val="00601C50"/>
    <w:rsid w:val="00603315"/>
    <w:rsid w:val="0060770A"/>
    <w:rsid w:val="0060795A"/>
    <w:rsid w:val="0061052E"/>
    <w:rsid w:val="00610DC4"/>
    <w:rsid w:val="0061172E"/>
    <w:rsid w:val="0061348B"/>
    <w:rsid w:val="0061581D"/>
    <w:rsid w:val="00621471"/>
    <w:rsid w:val="006249CA"/>
    <w:rsid w:val="00627405"/>
    <w:rsid w:val="006312BD"/>
    <w:rsid w:val="00633014"/>
    <w:rsid w:val="00641B2D"/>
    <w:rsid w:val="006472B2"/>
    <w:rsid w:val="00651D47"/>
    <w:rsid w:val="00660B4B"/>
    <w:rsid w:val="00672CC9"/>
    <w:rsid w:val="0067348D"/>
    <w:rsid w:val="0068162D"/>
    <w:rsid w:val="00681AB1"/>
    <w:rsid w:val="0068592E"/>
    <w:rsid w:val="0069060F"/>
    <w:rsid w:val="00692F82"/>
    <w:rsid w:val="00693905"/>
    <w:rsid w:val="0069647D"/>
    <w:rsid w:val="00697A73"/>
    <w:rsid w:val="006A363C"/>
    <w:rsid w:val="006A7619"/>
    <w:rsid w:val="006B3191"/>
    <w:rsid w:val="006B7DBF"/>
    <w:rsid w:val="006C11D7"/>
    <w:rsid w:val="006C1D9F"/>
    <w:rsid w:val="006C2DA0"/>
    <w:rsid w:val="006C6977"/>
    <w:rsid w:val="006D56BD"/>
    <w:rsid w:val="006D7C16"/>
    <w:rsid w:val="006E1D2A"/>
    <w:rsid w:val="006E270D"/>
    <w:rsid w:val="006E4E7C"/>
    <w:rsid w:val="006F3177"/>
    <w:rsid w:val="00700F29"/>
    <w:rsid w:val="00701F0B"/>
    <w:rsid w:val="007022B6"/>
    <w:rsid w:val="007030A7"/>
    <w:rsid w:val="00704C51"/>
    <w:rsid w:val="00705B32"/>
    <w:rsid w:val="00705D87"/>
    <w:rsid w:val="0070684E"/>
    <w:rsid w:val="007076F6"/>
    <w:rsid w:val="00710B69"/>
    <w:rsid w:val="007116B1"/>
    <w:rsid w:val="007129E7"/>
    <w:rsid w:val="00712A33"/>
    <w:rsid w:val="00714779"/>
    <w:rsid w:val="00714EE6"/>
    <w:rsid w:val="007171C4"/>
    <w:rsid w:val="00717807"/>
    <w:rsid w:val="00720D92"/>
    <w:rsid w:val="007214AD"/>
    <w:rsid w:val="00725427"/>
    <w:rsid w:val="00726030"/>
    <w:rsid w:val="00740663"/>
    <w:rsid w:val="00740A5C"/>
    <w:rsid w:val="00743FDB"/>
    <w:rsid w:val="00745115"/>
    <w:rsid w:val="00745A91"/>
    <w:rsid w:val="00755628"/>
    <w:rsid w:val="0075773F"/>
    <w:rsid w:val="0076156E"/>
    <w:rsid w:val="0076585C"/>
    <w:rsid w:val="00771D0D"/>
    <w:rsid w:val="00772415"/>
    <w:rsid w:val="00773855"/>
    <w:rsid w:val="00774F3C"/>
    <w:rsid w:val="00776959"/>
    <w:rsid w:val="0077719E"/>
    <w:rsid w:val="00781B34"/>
    <w:rsid w:val="00786610"/>
    <w:rsid w:val="00790759"/>
    <w:rsid w:val="007947B2"/>
    <w:rsid w:val="00797D3D"/>
    <w:rsid w:val="007A2AA9"/>
    <w:rsid w:val="007A5E4F"/>
    <w:rsid w:val="007A7077"/>
    <w:rsid w:val="007B252A"/>
    <w:rsid w:val="007B546E"/>
    <w:rsid w:val="007B765E"/>
    <w:rsid w:val="007C3DB0"/>
    <w:rsid w:val="007D0C53"/>
    <w:rsid w:val="007E28BA"/>
    <w:rsid w:val="007F10F2"/>
    <w:rsid w:val="007F30A2"/>
    <w:rsid w:val="008027D5"/>
    <w:rsid w:val="00803B3C"/>
    <w:rsid w:val="00804147"/>
    <w:rsid w:val="0080459B"/>
    <w:rsid w:val="008055A5"/>
    <w:rsid w:val="00814BE7"/>
    <w:rsid w:val="008169AC"/>
    <w:rsid w:val="00817892"/>
    <w:rsid w:val="00817D28"/>
    <w:rsid w:val="008210FA"/>
    <w:rsid w:val="00826021"/>
    <w:rsid w:val="0083007F"/>
    <w:rsid w:val="008453C1"/>
    <w:rsid w:val="00851277"/>
    <w:rsid w:val="008567BE"/>
    <w:rsid w:val="00863E03"/>
    <w:rsid w:val="00872756"/>
    <w:rsid w:val="00873EF6"/>
    <w:rsid w:val="00875DA8"/>
    <w:rsid w:val="0087646E"/>
    <w:rsid w:val="0088073B"/>
    <w:rsid w:val="008825F2"/>
    <w:rsid w:val="00886E04"/>
    <w:rsid w:val="00886F61"/>
    <w:rsid w:val="008A03B4"/>
    <w:rsid w:val="008A40E5"/>
    <w:rsid w:val="008A6E2B"/>
    <w:rsid w:val="008B20CF"/>
    <w:rsid w:val="008B4166"/>
    <w:rsid w:val="008B5D2B"/>
    <w:rsid w:val="008C472E"/>
    <w:rsid w:val="008C737F"/>
    <w:rsid w:val="008D6FC4"/>
    <w:rsid w:val="008D7BD1"/>
    <w:rsid w:val="008D7F8C"/>
    <w:rsid w:val="008E227A"/>
    <w:rsid w:val="008E3DBA"/>
    <w:rsid w:val="008E676D"/>
    <w:rsid w:val="008E7855"/>
    <w:rsid w:val="008F24CD"/>
    <w:rsid w:val="008F29F6"/>
    <w:rsid w:val="008F3CF9"/>
    <w:rsid w:val="009011C1"/>
    <w:rsid w:val="00902C84"/>
    <w:rsid w:val="009044EC"/>
    <w:rsid w:val="00920A07"/>
    <w:rsid w:val="00921A51"/>
    <w:rsid w:val="009246EC"/>
    <w:rsid w:val="00931CD5"/>
    <w:rsid w:val="00931FB8"/>
    <w:rsid w:val="00943391"/>
    <w:rsid w:val="00947688"/>
    <w:rsid w:val="00952695"/>
    <w:rsid w:val="0095381A"/>
    <w:rsid w:val="00955516"/>
    <w:rsid w:val="00961962"/>
    <w:rsid w:val="00962459"/>
    <w:rsid w:val="009677F2"/>
    <w:rsid w:val="00971281"/>
    <w:rsid w:val="009713AB"/>
    <w:rsid w:val="0097253A"/>
    <w:rsid w:val="00972596"/>
    <w:rsid w:val="00974536"/>
    <w:rsid w:val="00975A02"/>
    <w:rsid w:val="00977AB4"/>
    <w:rsid w:val="00980559"/>
    <w:rsid w:val="0098714D"/>
    <w:rsid w:val="00993C63"/>
    <w:rsid w:val="009A3A5C"/>
    <w:rsid w:val="009A6ADF"/>
    <w:rsid w:val="009B1980"/>
    <w:rsid w:val="009B2CA4"/>
    <w:rsid w:val="009B4F69"/>
    <w:rsid w:val="009B7A00"/>
    <w:rsid w:val="009C690F"/>
    <w:rsid w:val="009D37E2"/>
    <w:rsid w:val="009D6A06"/>
    <w:rsid w:val="009D7BD7"/>
    <w:rsid w:val="009E62A1"/>
    <w:rsid w:val="009F17FB"/>
    <w:rsid w:val="009F2514"/>
    <w:rsid w:val="009F356B"/>
    <w:rsid w:val="009F38F7"/>
    <w:rsid w:val="009F4BF7"/>
    <w:rsid w:val="00A0037D"/>
    <w:rsid w:val="00A03146"/>
    <w:rsid w:val="00A039A2"/>
    <w:rsid w:val="00A04050"/>
    <w:rsid w:val="00A07389"/>
    <w:rsid w:val="00A16482"/>
    <w:rsid w:val="00A2117B"/>
    <w:rsid w:val="00A225F1"/>
    <w:rsid w:val="00A22B21"/>
    <w:rsid w:val="00A237D6"/>
    <w:rsid w:val="00A2632B"/>
    <w:rsid w:val="00A40D61"/>
    <w:rsid w:val="00A41571"/>
    <w:rsid w:val="00A430D4"/>
    <w:rsid w:val="00A46019"/>
    <w:rsid w:val="00A533DF"/>
    <w:rsid w:val="00A5487B"/>
    <w:rsid w:val="00A5735D"/>
    <w:rsid w:val="00A57F52"/>
    <w:rsid w:val="00A661E7"/>
    <w:rsid w:val="00A73916"/>
    <w:rsid w:val="00A73FD3"/>
    <w:rsid w:val="00A74CE5"/>
    <w:rsid w:val="00A75DA9"/>
    <w:rsid w:val="00A76142"/>
    <w:rsid w:val="00A76A49"/>
    <w:rsid w:val="00A8175F"/>
    <w:rsid w:val="00A8560E"/>
    <w:rsid w:val="00A86655"/>
    <w:rsid w:val="00A91F08"/>
    <w:rsid w:val="00A95704"/>
    <w:rsid w:val="00A96FD5"/>
    <w:rsid w:val="00AA1F76"/>
    <w:rsid w:val="00AA2D3A"/>
    <w:rsid w:val="00AA73DE"/>
    <w:rsid w:val="00AA7CEA"/>
    <w:rsid w:val="00AB5459"/>
    <w:rsid w:val="00AB5662"/>
    <w:rsid w:val="00AB6317"/>
    <w:rsid w:val="00AC1ACD"/>
    <w:rsid w:val="00AC2DC2"/>
    <w:rsid w:val="00AC6D8C"/>
    <w:rsid w:val="00AD3421"/>
    <w:rsid w:val="00AE16D6"/>
    <w:rsid w:val="00AE4ACE"/>
    <w:rsid w:val="00AE5025"/>
    <w:rsid w:val="00AE702A"/>
    <w:rsid w:val="00AF0B3C"/>
    <w:rsid w:val="00AF6565"/>
    <w:rsid w:val="00B01737"/>
    <w:rsid w:val="00B021A9"/>
    <w:rsid w:val="00B02A2F"/>
    <w:rsid w:val="00B04CC5"/>
    <w:rsid w:val="00B06F81"/>
    <w:rsid w:val="00B1231C"/>
    <w:rsid w:val="00B126BA"/>
    <w:rsid w:val="00B17CF8"/>
    <w:rsid w:val="00B20430"/>
    <w:rsid w:val="00B245D5"/>
    <w:rsid w:val="00B26B6D"/>
    <w:rsid w:val="00B314A0"/>
    <w:rsid w:val="00B4195A"/>
    <w:rsid w:val="00B41BD3"/>
    <w:rsid w:val="00B4494D"/>
    <w:rsid w:val="00B45FF2"/>
    <w:rsid w:val="00B46867"/>
    <w:rsid w:val="00B51322"/>
    <w:rsid w:val="00B5294D"/>
    <w:rsid w:val="00B604A9"/>
    <w:rsid w:val="00B64987"/>
    <w:rsid w:val="00B66210"/>
    <w:rsid w:val="00B74FA9"/>
    <w:rsid w:val="00B75487"/>
    <w:rsid w:val="00B75F01"/>
    <w:rsid w:val="00B7743C"/>
    <w:rsid w:val="00B83BA9"/>
    <w:rsid w:val="00BA1336"/>
    <w:rsid w:val="00BB371F"/>
    <w:rsid w:val="00BC1C3E"/>
    <w:rsid w:val="00BC20CD"/>
    <w:rsid w:val="00BC4760"/>
    <w:rsid w:val="00BC69C7"/>
    <w:rsid w:val="00BD2538"/>
    <w:rsid w:val="00BD45FC"/>
    <w:rsid w:val="00BD468C"/>
    <w:rsid w:val="00BD7337"/>
    <w:rsid w:val="00BE094D"/>
    <w:rsid w:val="00BE2ED2"/>
    <w:rsid w:val="00BF50CB"/>
    <w:rsid w:val="00BF7268"/>
    <w:rsid w:val="00C005C7"/>
    <w:rsid w:val="00C05CB4"/>
    <w:rsid w:val="00C12F43"/>
    <w:rsid w:val="00C13D3E"/>
    <w:rsid w:val="00C172A8"/>
    <w:rsid w:val="00C226BB"/>
    <w:rsid w:val="00C23F87"/>
    <w:rsid w:val="00C24CAD"/>
    <w:rsid w:val="00C25C60"/>
    <w:rsid w:val="00C305D6"/>
    <w:rsid w:val="00C320DE"/>
    <w:rsid w:val="00C33DAD"/>
    <w:rsid w:val="00C34DD6"/>
    <w:rsid w:val="00C50CF7"/>
    <w:rsid w:val="00C53D57"/>
    <w:rsid w:val="00C5493E"/>
    <w:rsid w:val="00C557CB"/>
    <w:rsid w:val="00C56EC3"/>
    <w:rsid w:val="00C63474"/>
    <w:rsid w:val="00C76E1E"/>
    <w:rsid w:val="00C80635"/>
    <w:rsid w:val="00C85D9A"/>
    <w:rsid w:val="00C87D08"/>
    <w:rsid w:val="00C9059A"/>
    <w:rsid w:val="00C9391E"/>
    <w:rsid w:val="00C9616D"/>
    <w:rsid w:val="00C979D9"/>
    <w:rsid w:val="00CA00B0"/>
    <w:rsid w:val="00CA4B44"/>
    <w:rsid w:val="00CA5CD5"/>
    <w:rsid w:val="00CA6BBD"/>
    <w:rsid w:val="00CB5F55"/>
    <w:rsid w:val="00CB7DA6"/>
    <w:rsid w:val="00CC09CB"/>
    <w:rsid w:val="00CC1479"/>
    <w:rsid w:val="00CC15B1"/>
    <w:rsid w:val="00CC4A3A"/>
    <w:rsid w:val="00CC62AB"/>
    <w:rsid w:val="00CC708D"/>
    <w:rsid w:val="00CD48BF"/>
    <w:rsid w:val="00CE0BB5"/>
    <w:rsid w:val="00CE19CD"/>
    <w:rsid w:val="00CE1A83"/>
    <w:rsid w:val="00CE5480"/>
    <w:rsid w:val="00CE5D42"/>
    <w:rsid w:val="00CF038E"/>
    <w:rsid w:val="00CF4DFE"/>
    <w:rsid w:val="00D02810"/>
    <w:rsid w:val="00D05C29"/>
    <w:rsid w:val="00D062D4"/>
    <w:rsid w:val="00D07600"/>
    <w:rsid w:val="00D102BA"/>
    <w:rsid w:val="00D17527"/>
    <w:rsid w:val="00D1766A"/>
    <w:rsid w:val="00D212B5"/>
    <w:rsid w:val="00D21F66"/>
    <w:rsid w:val="00D25847"/>
    <w:rsid w:val="00D36684"/>
    <w:rsid w:val="00D44582"/>
    <w:rsid w:val="00D45C19"/>
    <w:rsid w:val="00D460B6"/>
    <w:rsid w:val="00D464BF"/>
    <w:rsid w:val="00D46BFD"/>
    <w:rsid w:val="00D46FD1"/>
    <w:rsid w:val="00D53391"/>
    <w:rsid w:val="00D72DB9"/>
    <w:rsid w:val="00D74981"/>
    <w:rsid w:val="00D751AD"/>
    <w:rsid w:val="00D8288D"/>
    <w:rsid w:val="00D82F07"/>
    <w:rsid w:val="00D85773"/>
    <w:rsid w:val="00D90915"/>
    <w:rsid w:val="00D91740"/>
    <w:rsid w:val="00D953CD"/>
    <w:rsid w:val="00DA17A8"/>
    <w:rsid w:val="00DA254D"/>
    <w:rsid w:val="00DA384B"/>
    <w:rsid w:val="00DA74E0"/>
    <w:rsid w:val="00DB0294"/>
    <w:rsid w:val="00DB5F44"/>
    <w:rsid w:val="00DC2AFE"/>
    <w:rsid w:val="00DD0B52"/>
    <w:rsid w:val="00DD0CF7"/>
    <w:rsid w:val="00DD2555"/>
    <w:rsid w:val="00DD2D4A"/>
    <w:rsid w:val="00DD61BB"/>
    <w:rsid w:val="00DD795C"/>
    <w:rsid w:val="00DE13B1"/>
    <w:rsid w:val="00DE2DDA"/>
    <w:rsid w:val="00DE3182"/>
    <w:rsid w:val="00DF368C"/>
    <w:rsid w:val="00DF5085"/>
    <w:rsid w:val="00E01F17"/>
    <w:rsid w:val="00E03576"/>
    <w:rsid w:val="00E039E3"/>
    <w:rsid w:val="00E03C9A"/>
    <w:rsid w:val="00E1282C"/>
    <w:rsid w:val="00E17938"/>
    <w:rsid w:val="00E236C5"/>
    <w:rsid w:val="00E2479D"/>
    <w:rsid w:val="00E316FF"/>
    <w:rsid w:val="00E3176B"/>
    <w:rsid w:val="00E31CC6"/>
    <w:rsid w:val="00E322A0"/>
    <w:rsid w:val="00E4177F"/>
    <w:rsid w:val="00E4511B"/>
    <w:rsid w:val="00E460DB"/>
    <w:rsid w:val="00E5352D"/>
    <w:rsid w:val="00E55E7B"/>
    <w:rsid w:val="00E6018D"/>
    <w:rsid w:val="00E60DAD"/>
    <w:rsid w:val="00E67F7C"/>
    <w:rsid w:val="00E73D8F"/>
    <w:rsid w:val="00E8368A"/>
    <w:rsid w:val="00E876F9"/>
    <w:rsid w:val="00E952F5"/>
    <w:rsid w:val="00E97857"/>
    <w:rsid w:val="00EA11DC"/>
    <w:rsid w:val="00EB733E"/>
    <w:rsid w:val="00EC1EFF"/>
    <w:rsid w:val="00EC327C"/>
    <w:rsid w:val="00EC7EC5"/>
    <w:rsid w:val="00ED2A6B"/>
    <w:rsid w:val="00ED3770"/>
    <w:rsid w:val="00EE38D4"/>
    <w:rsid w:val="00EE689B"/>
    <w:rsid w:val="00EF4119"/>
    <w:rsid w:val="00F01F06"/>
    <w:rsid w:val="00F06129"/>
    <w:rsid w:val="00F11A72"/>
    <w:rsid w:val="00F16633"/>
    <w:rsid w:val="00F22094"/>
    <w:rsid w:val="00F22970"/>
    <w:rsid w:val="00F30D01"/>
    <w:rsid w:val="00F336F2"/>
    <w:rsid w:val="00F43DB0"/>
    <w:rsid w:val="00F46F48"/>
    <w:rsid w:val="00F5081B"/>
    <w:rsid w:val="00F54DB7"/>
    <w:rsid w:val="00F630BD"/>
    <w:rsid w:val="00F6610F"/>
    <w:rsid w:val="00F66586"/>
    <w:rsid w:val="00F66626"/>
    <w:rsid w:val="00F71556"/>
    <w:rsid w:val="00F750A2"/>
    <w:rsid w:val="00F75DCE"/>
    <w:rsid w:val="00F77499"/>
    <w:rsid w:val="00F77BC8"/>
    <w:rsid w:val="00F85DB2"/>
    <w:rsid w:val="00F87AC0"/>
    <w:rsid w:val="00F93C26"/>
    <w:rsid w:val="00F93D2E"/>
    <w:rsid w:val="00F96782"/>
    <w:rsid w:val="00F97591"/>
    <w:rsid w:val="00F97B03"/>
    <w:rsid w:val="00FB494C"/>
    <w:rsid w:val="00FB723A"/>
    <w:rsid w:val="00FC0350"/>
    <w:rsid w:val="00FC31E3"/>
    <w:rsid w:val="00FD209D"/>
    <w:rsid w:val="00FD36F1"/>
    <w:rsid w:val="00FD52CE"/>
    <w:rsid w:val="00FD73CF"/>
    <w:rsid w:val="00FE4ABF"/>
    <w:rsid w:val="00FE4DA7"/>
    <w:rsid w:val="00FE7984"/>
    <w:rsid w:val="00FF05AB"/>
    <w:rsid w:val="00FF3007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45F1A"/>
  <w15:chartTrackingRefBased/>
  <w15:docId w15:val="{388AD982-28DB-432D-8CE0-A2667FF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3E7DA9"/>
    <w:pPr>
      <w:spacing w:line="240" w:lineRule="auto"/>
      <w:ind w:firstLine="567"/>
      <w:jc w:val="both"/>
    </w:pPr>
    <w:rPr>
      <w:rFonts w:ascii="Aller Light" w:hAnsi="Aller Light"/>
      <w:color w:val="222222"/>
      <w:sz w:val="24"/>
    </w:rPr>
  </w:style>
  <w:style w:type="paragraph" w:customStyle="1" w:styleId="TitrePartie">
    <w:name w:val="Titre_Partie"/>
    <w:link w:val="TitrePartieCar"/>
    <w:qFormat/>
    <w:rsid w:val="00340C9F"/>
    <w:pPr>
      <w:numPr>
        <w:numId w:val="1"/>
      </w:numPr>
      <w:jc w:val="both"/>
    </w:pPr>
    <w:rPr>
      <w:rFonts w:ascii="Aller" w:hAnsi="Aller"/>
      <w:b/>
      <w:color w:val="D5410A"/>
      <w:sz w:val="28"/>
    </w:rPr>
  </w:style>
  <w:style w:type="character" w:customStyle="1" w:styleId="ParagrapheCar">
    <w:name w:val="Paragraphe Car"/>
    <w:basedOn w:val="Policepardfaut"/>
    <w:link w:val="Paragraphe"/>
    <w:rsid w:val="003E7DA9"/>
    <w:rPr>
      <w:rFonts w:ascii="Aller Light" w:hAnsi="Aller Light"/>
      <w:color w:val="222222"/>
      <w:sz w:val="24"/>
    </w:rPr>
  </w:style>
  <w:style w:type="paragraph" w:customStyle="1" w:styleId="Sous-Titre">
    <w:name w:val="Sous-Titre"/>
    <w:next w:val="Paragraphe"/>
    <w:link w:val="Sous-TitreCar"/>
    <w:qFormat/>
    <w:rsid w:val="00340C9F"/>
    <w:pPr>
      <w:numPr>
        <w:numId w:val="2"/>
      </w:numPr>
      <w:jc w:val="both"/>
    </w:pPr>
    <w:rPr>
      <w:rFonts w:ascii="Aller" w:hAnsi="Aller"/>
      <w:b/>
      <w:color w:val="4D4D4D"/>
      <w:sz w:val="24"/>
    </w:rPr>
  </w:style>
  <w:style w:type="character" w:customStyle="1" w:styleId="TitrePartieCar">
    <w:name w:val="Titre_Partie Car"/>
    <w:basedOn w:val="Policepardfaut"/>
    <w:link w:val="TitrePartie"/>
    <w:rsid w:val="00340C9F"/>
    <w:rPr>
      <w:rFonts w:ascii="Aller" w:hAnsi="Aller"/>
      <w:b/>
      <w:color w:val="D5410A"/>
      <w:sz w:val="28"/>
    </w:rPr>
  </w:style>
  <w:style w:type="character" w:customStyle="1" w:styleId="Sous-TitreCar">
    <w:name w:val="Sous-Titre Car"/>
    <w:basedOn w:val="Policepardfaut"/>
    <w:link w:val="Sous-Titre"/>
    <w:rsid w:val="00340C9F"/>
    <w:rPr>
      <w:rFonts w:ascii="Aller" w:hAnsi="Aller"/>
      <w:b/>
      <w:color w:val="4D4D4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340C9F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D5410A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40C9F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4D4D4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340C9F"/>
    <w:pPr>
      <w:spacing w:after="240"/>
      <w:jc w:val="center"/>
    </w:pPr>
    <w:rPr>
      <w:caps w:val="0"/>
      <w:smallCaps/>
      <w:color w:val="4D4D4D"/>
      <w:sz w:val="40"/>
      <w:u w:val="single" w:color="D5410A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340C9F"/>
    <w:rPr>
      <w:rFonts w:ascii="Aller" w:hAnsi="Aller" w:cstheme="minorHAnsi"/>
      <w:b/>
      <w:bCs/>
      <w:caps/>
      <w:noProof/>
      <w:color w:val="D5410A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340C9F"/>
    <w:rPr>
      <w:rFonts w:ascii="Aller" w:hAnsi="Aller" w:cstheme="minorHAnsi"/>
      <w:b/>
      <w:bCs/>
      <w:caps w:val="0"/>
      <w:smallCaps/>
      <w:noProof/>
      <w:color w:val="4D4D4D"/>
      <w:sz w:val="40"/>
      <w:szCs w:val="20"/>
      <w:u w:val="single" w:color="D5410A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60795A"/>
    <w:pPr>
      <w:spacing w:after="200" w:line="240" w:lineRule="auto"/>
    </w:pPr>
    <w:rPr>
      <w:rFonts w:ascii="Aller Light" w:hAnsi="Aller Light"/>
      <w:iCs/>
      <w:color w:val="17B57D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51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%20CHEMIN\Google%20Drive\Licence%20Info\Mod&#232;l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2C15071A84A21B72A7BA600BB0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8C1E8-FFC7-48CB-BF38-C2AB9475B72B}"/>
      </w:docPartPr>
      <w:docPartBody>
        <w:p w:rsidR="00000000" w:rsidRDefault="00000000">
          <w:pPr>
            <w:pStyle w:val="3022C15071A84A21B72A7BA600BB06A0"/>
          </w:pPr>
          <w:r w:rsidRPr="00BB3DBB">
            <w:rPr>
              <w:rStyle w:val="Textedelespacerserv"/>
            </w:rPr>
            <w:t>[Auteur ]</w:t>
          </w:r>
        </w:p>
      </w:docPartBody>
    </w:docPart>
    <w:docPart>
      <w:docPartPr>
        <w:name w:val="1502ECC46E834E92965B63EE3B5D10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BD510-A0B8-483C-9730-F235611ED45C}"/>
      </w:docPartPr>
      <w:docPartBody>
        <w:p w:rsidR="00000000" w:rsidRDefault="00000000">
          <w:pPr>
            <w:pStyle w:val="1502ECC46E834E92965B63EE3B5D1006"/>
          </w:pPr>
          <w:r w:rsidRPr="00BB3DB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C"/>
    <w:rsid w:val="000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022C15071A84A21B72A7BA600BB06A0">
    <w:name w:val="3022C15071A84A21B72A7BA600BB06A0"/>
  </w:style>
  <w:style w:type="paragraph" w:customStyle="1" w:styleId="1502ECC46E834E92965B63EE3B5D1006">
    <w:name w:val="1502ECC46E834E92965B63EE3B5D1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Rapport.dotx</Template>
  <TotalTime>3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601-604</dc:title>
  <dc:subject>Sous-titre du rapport</dc:subject>
  <dc:creator>Pierre CHEMIN et Hocine HADID</dc:creator>
  <cp:keywords/>
  <dc:description/>
  <cp:lastModifiedBy>PIERRE CHEMIN</cp:lastModifiedBy>
  <cp:revision>4</cp:revision>
  <cp:lastPrinted>2022-06-05T19:18:00Z</cp:lastPrinted>
  <dcterms:created xsi:type="dcterms:W3CDTF">2023-02-15T18:41:00Z</dcterms:created>
  <dcterms:modified xsi:type="dcterms:W3CDTF">2023-02-15T18:44:00Z</dcterms:modified>
</cp:coreProperties>
</file>